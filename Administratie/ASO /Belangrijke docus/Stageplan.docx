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2"/>
        <w:gridCol w:w="273"/>
        <w:gridCol w:w="273"/>
        <w:gridCol w:w="1409"/>
        <w:gridCol w:w="426"/>
        <w:gridCol w:w="424"/>
        <w:gridCol w:w="432"/>
        <w:gridCol w:w="428"/>
        <w:gridCol w:w="285"/>
        <w:gridCol w:w="429"/>
        <w:gridCol w:w="567"/>
        <w:gridCol w:w="709"/>
        <w:gridCol w:w="3077"/>
        <w:gridCol w:w="754"/>
        <w:gridCol w:w="397"/>
      </w:tblGrid>
      <w:tr w:rsidR="00A43872" w:rsidRPr="003D114E" w14:paraId="314A9FB0" w14:textId="77777777" w:rsidTr="001877B2">
        <w:trPr>
          <w:trHeight w:val="342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8B031" w14:textId="77777777" w:rsidR="00A43872" w:rsidRPr="0091717D" w:rsidRDefault="00A43872" w:rsidP="00A43872">
            <w:pPr>
              <w:pStyle w:val="leeg"/>
            </w:pPr>
          </w:p>
        </w:tc>
        <w:tc>
          <w:tcPr>
            <w:tcW w:w="87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C02C6" w14:textId="6BE23A5B" w:rsidR="00A43872" w:rsidRPr="0091717D" w:rsidRDefault="00251224" w:rsidP="00A558A1">
            <w:pPr>
              <w:pStyle w:val="Titel"/>
              <w:framePr w:wrap="around"/>
              <w:ind w:left="29"/>
              <w:rPr>
                <w:color w:val="147178"/>
                <w:sz w:val="36"/>
                <w:szCs w:val="36"/>
              </w:rPr>
            </w:pPr>
            <w:r>
              <w:rPr>
                <w:color w:val="147178"/>
                <w:sz w:val="36"/>
                <w:szCs w:val="36"/>
              </w:rPr>
              <w:t xml:space="preserve">Stageplan voor </w:t>
            </w:r>
            <w:r w:rsidR="00197FE0">
              <w:rPr>
                <w:color w:val="147178"/>
                <w:sz w:val="36"/>
                <w:szCs w:val="36"/>
              </w:rPr>
              <w:t xml:space="preserve">de opleiding </w:t>
            </w:r>
            <w:r w:rsidR="00A558A1">
              <w:rPr>
                <w:color w:val="147178"/>
                <w:sz w:val="36"/>
                <w:szCs w:val="36"/>
              </w:rPr>
              <w:t>tot</w:t>
            </w:r>
            <w:r w:rsidR="00197FE0">
              <w:rPr>
                <w:color w:val="147178"/>
                <w:sz w:val="36"/>
                <w:szCs w:val="36"/>
              </w:rPr>
              <w:t xml:space="preserve"> </w:t>
            </w:r>
            <w:r w:rsidR="00221F7A">
              <w:rPr>
                <w:color w:val="147178"/>
                <w:sz w:val="36"/>
                <w:szCs w:val="36"/>
              </w:rPr>
              <w:t>a</w:t>
            </w:r>
            <w:r w:rsidR="00FD32AC">
              <w:rPr>
                <w:color w:val="147178"/>
                <w:sz w:val="36"/>
                <w:szCs w:val="36"/>
              </w:rPr>
              <w:t>rts</w:t>
            </w:r>
            <w:r>
              <w:rPr>
                <w:color w:val="147178"/>
                <w:sz w:val="36"/>
                <w:szCs w:val="36"/>
              </w:rPr>
              <w:t>-specialist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31788" w14:textId="5F2EB6B1" w:rsidR="00A43872" w:rsidRPr="00490732" w:rsidRDefault="00CD5C5C" w:rsidP="00197FE0">
            <w:pPr>
              <w:pStyle w:val="Titel"/>
              <w:framePr w:hSpace="0" w:wrap="auto" w:vAnchor="margin" w:xAlign="left" w:yAlign="inline"/>
              <w:ind w:left="29"/>
              <w:suppressOverlap w:val="0"/>
              <w:jc w:val="right"/>
              <w:rPr>
                <w:b w:val="0"/>
                <w:color w:val="147178"/>
                <w:sz w:val="12"/>
                <w:szCs w:val="12"/>
              </w:rPr>
            </w:pPr>
            <w:r>
              <w:rPr>
                <w:b w:val="0"/>
                <w:color w:val="147178"/>
                <w:sz w:val="12"/>
                <w:szCs w:val="12"/>
              </w:rPr>
              <w:t>IZO</w:t>
            </w:r>
            <w:r w:rsidR="00A43872" w:rsidRPr="00490732">
              <w:rPr>
                <w:b w:val="0"/>
                <w:color w:val="147178"/>
                <w:sz w:val="12"/>
                <w:szCs w:val="12"/>
              </w:rPr>
              <w:t>-0</w:t>
            </w:r>
            <w:r>
              <w:rPr>
                <w:b w:val="0"/>
                <w:color w:val="147178"/>
                <w:sz w:val="12"/>
                <w:szCs w:val="12"/>
              </w:rPr>
              <w:t>2</w:t>
            </w:r>
            <w:r w:rsidR="00A43872" w:rsidRPr="00490732">
              <w:rPr>
                <w:b w:val="0"/>
                <w:color w:val="147178"/>
                <w:sz w:val="12"/>
                <w:szCs w:val="12"/>
              </w:rPr>
              <w:t>-</w:t>
            </w:r>
            <w:r w:rsidR="00A558A1">
              <w:rPr>
                <w:b w:val="0"/>
                <w:color w:val="147178"/>
                <w:sz w:val="12"/>
                <w:szCs w:val="12"/>
              </w:rPr>
              <w:t>151210</w:t>
            </w:r>
          </w:p>
        </w:tc>
      </w:tr>
      <w:tr w:rsidR="00A43872" w:rsidRPr="003D114E" w14:paraId="7B7FDC60" w14:textId="77777777" w:rsidTr="001877B2">
        <w:trPr>
          <w:trHeight w:hRule="exact" w:val="4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CF044" w14:textId="77777777" w:rsidR="00A43872" w:rsidRPr="003D114E" w:rsidRDefault="00A43872" w:rsidP="00A43872">
            <w:pPr>
              <w:pStyle w:val="leeg"/>
            </w:pPr>
          </w:p>
        </w:tc>
        <w:tc>
          <w:tcPr>
            <w:tcW w:w="988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A2590" w14:textId="77777777" w:rsidR="00A43872" w:rsidRPr="0091717D" w:rsidRDefault="00A43872">
            <w:pPr>
              <w:pStyle w:val="streepjes"/>
              <w:tabs>
                <w:tab w:val="left" w:pos="153"/>
              </w:tabs>
              <w:ind w:left="29"/>
              <w:jc w:val="left"/>
              <w:rPr>
                <w:color w:val="147178"/>
              </w:rPr>
            </w:pPr>
            <w:r w:rsidRPr="0091717D">
              <w:rPr>
                <w:color w:val="147178"/>
              </w:rPr>
              <w:t>//////////////////////////////////////////////////////////////////////////////////////////////////////////////////////////////////////////////////////</w:t>
            </w:r>
          </w:p>
        </w:tc>
      </w:tr>
      <w:tr w:rsidR="00A43872" w:rsidRPr="00CE0698" w14:paraId="28EB3EAB" w14:textId="77777777" w:rsidTr="0018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2"/>
        </w:trPr>
        <w:tc>
          <w:tcPr>
            <w:tcW w:w="393" w:type="dxa"/>
            <w:shd w:val="clear" w:color="auto" w:fill="auto"/>
          </w:tcPr>
          <w:p w14:paraId="7336519F" w14:textId="77777777" w:rsidR="00A43872" w:rsidRPr="003D114E" w:rsidRDefault="00A43872" w:rsidP="00A43872">
            <w:pPr>
              <w:pStyle w:val="leeg"/>
            </w:pPr>
          </w:p>
        </w:tc>
        <w:tc>
          <w:tcPr>
            <w:tcW w:w="9881" w:type="dxa"/>
            <w:gridSpan w:val="14"/>
            <w:shd w:val="clear" w:color="auto" w:fill="auto"/>
          </w:tcPr>
          <w:p w14:paraId="05E63F9F" w14:textId="77777777" w:rsidR="00A43872" w:rsidRDefault="00A43872" w:rsidP="007C4870">
            <w:pPr>
              <w:spacing w:after="60"/>
              <w:ind w:left="28"/>
              <w:rPr>
                <w:rStyle w:val="Zwaar"/>
                <w:sz w:val="16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719B4A1F" wp14:editId="6D778597">
                  <wp:extent cx="1269242" cy="219417"/>
                  <wp:effectExtent l="0" t="0" r="7620" b="952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G_2L_RGB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242" cy="219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357CD" w14:textId="77777777" w:rsidR="00A43872" w:rsidRPr="003D114E" w:rsidRDefault="00251224" w:rsidP="007C4870">
            <w:pPr>
              <w:ind w:left="28"/>
              <w:rPr>
                <w:rStyle w:val="Zwaar"/>
              </w:rPr>
            </w:pPr>
            <w:r>
              <w:rPr>
                <w:rStyle w:val="Zwaar"/>
              </w:rPr>
              <w:t>Afdeling Informatie en Zorgberoepen</w:t>
            </w:r>
          </w:p>
          <w:p w14:paraId="7FEC57A5" w14:textId="77777777" w:rsidR="00A43872" w:rsidRPr="000E0BB6" w:rsidRDefault="00CD5C5C" w:rsidP="007C4870">
            <w:pPr>
              <w:ind w:left="28"/>
            </w:pPr>
            <w:r w:rsidRPr="000E0BB6">
              <w:rPr>
                <w:rStyle w:val="Zwaar"/>
              </w:rPr>
              <w:t>T</w:t>
            </w:r>
            <w:r w:rsidRPr="000E0BB6">
              <w:t xml:space="preserve"> </w:t>
            </w:r>
            <w:r w:rsidR="00251224" w:rsidRPr="000E0BB6">
              <w:t>1700</w:t>
            </w:r>
            <w:r w:rsidR="00AD68B5" w:rsidRPr="000E0BB6">
              <w:t xml:space="preserve"> ‒ </w:t>
            </w:r>
            <w:hyperlink r:id="rId9" w:history="1">
              <w:r w:rsidR="00EA0A20" w:rsidRPr="000E0BB6">
                <w:rPr>
                  <w:rStyle w:val="Hyperlink"/>
                  <w:color w:val="147178"/>
                </w:rPr>
                <w:t>www.zorg-en-gezondheid.be</w:t>
              </w:r>
            </w:hyperlink>
          </w:p>
        </w:tc>
      </w:tr>
      <w:tr w:rsidR="008C4B7F" w:rsidRPr="003D114E" w14:paraId="4344A4C1" w14:textId="77777777" w:rsidTr="001877B2">
        <w:trPr>
          <w:trHeight w:val="342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FE4FC" w14:textId="77777777" w:rsidR="008C4B7F" w:rsidRPr="000E0BB6" w:rsidRDefault="008C4B7F" w:rsidP="004D213B">
            <w:pPr>
              <w:pStyle w:val="leeg"/>
            </w:pPr>
          </w:p>
        </w:tc>
        <w:tc>
          <w:tcPr>
            <w:tcW w:w="988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08099" w14:textId="77777777" w:rsidR="000A079F" w:rsidRPr="00232277" w:rsidRDefault="000A079F" w:rsidP="007C4870">
            <w:pPr>
              <w:pStyle w:val="Vraagintern"/>
              <w:spacing w:before="80"/>
              <w:rPr>
                <w:rStyle w:val="Nadruk"/>
                <w:b w:val="0"/>
                <w:i/>
                <w:iCs w:val="0"/>
              </w:rPr>
            </w:pPr>
            <w:r>
              <w:rPr>
                <w:rStyle w:val="Nadruk"/>
                <w:i/>
                <w:iCs w:val="0"/>
              </w:rPr>
              <w:t>Waarvoor dient dit formulier?</w:t>
            </w:r>
          </w:p>
          <w:p w14:paraId="77A23A61" w14:textId="4B9E5027" w:rsidR="000A079F" w:rsidRPr="00906B56" w:rsidRDefault="000A079F" w:rsidP="000A079F">
            <w:pPr>
              <w:pStyle w:val="Aanwijzing"/>
            </w:pPr>
            <w:r>
              <w:t xml:space="preserve">Met dit </w:t>
            </w:r>
            <w:r w:rsidRPr="00906B56">
              <w:t>formulier dient u een</w:t>
            </w:r>
            <w:r w:rsidR="00517525" w:rsidRPr="00906B56">
              <w:t xml:space="preserve"> </w:t>
            </w:r>
            <w:r w:rsidRPr="00906B56">
              <w:t>stageplan</w:t>
            </w:r>
            <w:r w:rsidR="00517525" w:rsidRPr="00906B56">
              <w:t xml:space="preserve"> of een wijziging van uw stageplan</w:t>
            </w:r>
            <w:r w:rsidRPr="00906B56">
              <w:t xml:space="preserve"> in voor </w:t>
            </w:r>
            <w:r w:rsidR="00FE1871" w:rsidRPr="00906B56">
              <w:t xml:space="preserve">uw </w:t>
            </w:r>
            <w:r w:rsidRPr="00906B56">
              <w:t xml:space="preserve">opleiding </w:t>
            </w:r>
            <w:r w:rsidR="00A558A1" w:rsidRPr="00906B56">
              <w:t>tot</w:t>
            </w:r>
            <w:r w:rsidR="00197FE0" w:rsidRPr="00906B56">
              <w:t xml:space="preserve"> </w:t>
            </w:r>
            <w:r w:rsidR="00FD32AC" w:rsidRPr="00906B56">
              <w:t>a</w:t>
            </w:r>
            <w:r w:rsidR="00D64B68" w:rsidRPr="00906B56">
              <w:t>r</w:t>
            </w:r>
            <w:r w:rsidR="00FD32AC" w:rsidRPr="00906B56">
              <w:t>ts</w:t>
            </w:r>
            <w:r w:rsidR="00D64B68" w:rsidRPr="00906B56">
              <w:t>-specialist</w:t>
            </w:r>
            <w:r w:rsidRPr="00906B56">
              <w:t xml:space="preserve">. </w:t>
            </w:r>
          </w:p>
          <w:p w14:paraId="25A6A269" w14:textId="77777777" w:rsidR="000A079F" w:rsidRPr="00906B56" w:rsidRDefault="000A079F" w:rsidP="007C4870">
            <w:pPr>
              <w:pStyle w:val="Vraagintern"/>
              <w:spacing w:before="80"/>
              <w:rPr>
                <w:rStyle w:val="Nadruk"/>
                <w:b w:val="0"/>
                <w:i/>
                <w:iCs w:val="0"/>
              </w:rPr>
            </w:pPr>
            <w:r w:rsidRPr="00906B56">
              <w:rPr>
                <w:rStyle w:val="Nadruk"/>
                <w:i/>
                <w:iCs w:val="0"/>
              </w:rPr>
              <w:t xml:space="preserve">Wanneer </w:t>
            </w:r>
            <w:r w:rsidR="00197FE0" w:rsidRPr="00906B56">
              <w:rPr>
                <w:rStyle w:val="Nadruk"/>
                <w:i/>
                <w:iCs w:val="0"/>
              </w:rPr>
              <w:t xml:space="preserve">en hoe moet u dit stageplan </w:t>
            </w:r>
            <w:r w:rsidRPr="00906B56">
              <w:rPr>
                <w:rStyle w:val="Nadruk"/>
                <w:i/>
                <w:iCs w:val="0"/>
              </w:rPr>
              <w:t>indienen?</w:t>
            </w:r>
          </w:p>
          <w:p w14:paraId="1A257AE0" w14:textId="6532CDF1" w:rsidR="00C54AAA" w:rsidRPr="00906B56" w:rsidRDefault="00A558A1" w:rsidP="00C54AAA">
            <w:pPr>
              <w:pStyle w:val="Aanwijzing"/>
            </w:pPr>
            <w:r w:rsidRPr="00906B56">
              <w:t>Dien uw stageplan in</w:t>
            </w:r>
            <w:r w:rsidR="00C54AAA" w:rsidRPr="00906B56">
              <w:t xml:space="preserve"> binnen de 4 maanden na de start van uw opleiding samen met de andere bewijsstukken via post</w:t>
            </w:r>
            <w:r w:rsidR="00517525" w:rsidRPr="00906B56">
              <w:t xml:space="preserve">. Een wijziging van uw stageplan moet u </w:t>
            </w:r>
            <w:r w:rsidR="001877B2" w:rsidRPr="00906B56">
              <w:t xml:space="preserve">vooraf </w:t>
            </w:r>
            <w:r w:rsidR="00517525" w:rsidRPr="00906B56">
              <w:t xml:space="preserve">insturen. </w:t>
            </w:r>
          </w:p>
          <w:p w14:paraId="2AE7931B" w14:textId="340C37EE" w:rsidR="00C54AAA" w:rsidRPr="00906B56" w:rsidRDefault="00C54AAA" w:rsidP="00C54AAA">
            <w:pPr>
              <w:pStyle w:val="Aanwijzing"/>
            </w:pPr>
            <w:r w:rsidRPr="00906B56">
              <w:t>Zorg en Gezondheid</w:t>
            </w:r>
            <w:r w:rsidRPr="00906B56">
              <w:br/>
              <w:t>Afdeling Informatie en Zorgberoepen</w:t>
            </w:r>
            <w:r w:rsidRPr="00906B56">
              <w:br/>
              <w:t>Koning Albert II-laan 35 bus 38</w:t>
            </w:r>
            <w:r w:rsidRPr="00906B56">
              <w:br/>
              <w:t>1030 Brussel</w:t>
            </w:r>
          </w:p>
          <w:p w14:paraId="58BAAFAA" w14:textId="7E299733" w:rsidR="000A079F" w:rsidRPr="00906B56" w:rsidRDefault="000A079F" w:rsidP="007C4870">
            <w:pPr>
              <w:pStyle w:val="Vraagintern"/>
              <w:spacing w:before="80"/>
              <w:rPr>
                <w:rStyle w:val="Nadruk"/>
                <w:b w:val="0"/>
                <w:bCs/>
                <w:i/>
                <w:iCs w:val="0"/>
              </w:rPr>
            </w:pPr>
            <w:r w:rsidRPr="00906B56">
              <w:rPr>
                <w:rStyle w:val="Nadruk"/>
                <w:i/>
                <w:iCs w:val="0"/>
              </w:rPr>
              <w:t>W</w:t>
            </w:r>
            <w:r w:rsidR="00413376" w:rsidRPr="00906B56">
              <w:rPr>
                <w:rStyle w:val="Nadruk"/>
                <w:i/>
                <w:iCs w:val="0"/>
              </w:rPr>
              <w:t xml:space="preserve">elke bewijsstukken moet u bij uw </w:t>
            </w:r>
            <w:r w:rsidR="00FD32AC" w:rsidRPr="00906B56">
              <w:rPr>
                <w:rStyle w:val="Nadruk"/>
                <w:i/>
                <w:iCs w:val="0"/>
              </w:rPr>
              <w:t xml:space="preserve">indiening van </w:t>
            </w:r>
            <w:r w:rsidR="00413376" w:rsidRPr="00906B56">
              <w:rPr>
                <w:rStyle w:val="Nadruk"/>
                <w:i/>
                <w:iCs w:val="0"/>
              </w:rPr>
              <w:t>stageplan voegen</w:t>
            </w:r>
            <w:r w:rsidRPr="00906B56">
              <w:rPr>
                <w:rStyle w:val="Nadruk"/>
                <w:i/>
                <w:iCs w:val="0"/>
              </w:rPr>
              <w:t>?</w:t>
            </w:r>
          </w:p>
          <w:p w14:paraId="3BA2D4A5" w14:textId="77777777" w:rsidR="000A079F" w:rsidRPr="00906B56" w:rsidRDefault="007667B1" w:rsidP="007C4870">
            <w:pPr>
              <w:pStyle w:val="Aanwijzing"/>
              <w:numPr>
                <w:ilvl w:val="0"/>
                <w:numId w:val="19"/>
              </w:numPr>
              <w:ind w:left="313" w:hanging="283"/>
            </w:pPr>
            <w:r w:rsidRPr="00906B56">
              <w:t xml:space="preserve">een </w:t>
            </w:r>
            <w:r w:rsidR="000A079F" w:rsidRPr="00906B56">
              <w:t xml:space="preserve">attest van de </w:t>
            </w:r>
            <w:r w:rsidRPr="00906B56">
              <w:t xml:space="preserve">Faculteit Geneeskunde </w:t>
            </w:r>
            <w:r w:rsidR="000A079F" w:rsidRPr="00906B56">
              <w:t xml:space="preserve">dat u geselecteerd bent voor de opleiding </w:t>
            </w:r>
            <w:r w:rsidRPr="00906B56">
              <w:t xml:space="preserve">van </w:t>
            </w:r>
            <w:r w:rsidR="00D64B68" w:rsidRPr="00906B56">
              <w:t>uw specialisatie</w:t>
            </w:r>
          </w:p>
          <w:p w14:paraId="70C49E85" w14:textId="4FA2CEFC" w:rsidR="000A079F" w:rsidRPr="00906B56" w:rsidRDefault="007667B1" w:rsidP="007C4870">
            <w:pPr>
              <w:pStyle w:val="Aanwijzing"/>
              <w:numPr>
                <w:ilvl w:val="0"/>
                <w:numId w:val="19"/>
              </w:numPr>
              <w:ind w:left="313" w:hanging="283"/>
            </w:pPr>
            <w:r w:rsidRPr="00906B56">
              <w:t xml:space="preserve">een </w:t>
            </w:r>
            <w:r w:rsidR="000A079F" w:rsidRPr="00906B56">
              <w:t xml:space="preserve">bewijs </w:t>
            </w:r>
            <w:r w:rsidRPr="00906B56">
              <w:t>dat u ingeschreven bent bij</w:t>
            </w:r>
            <w:r w:rsidR="000A079F" w:rsidRPr="00906B56">
              <w:t xml:space="preserve"> de Orde der </w:t>
            </w:r>
            <w:r w:rsidR="00FD32AC" w:rsidRPr="00906B56">
              <w:t>Artsen</w:t>
            </w:r>
            <w:r w:rsidR="00517525" w:rsidRPr="00906B56">
              <w:t xml:space="preserve"> voor de aanvang van uw stage</w:t>
            </w:r>
          </w:p>
          <w:p w14:paraId="5CBCCAE0" w14:textId="55A64C64" w:rsidR="00C94546" w:rsidRPr="00906B56" w:rsidRDefault="007667B1" w:rsidP="007C4870">
            <w:pPr>
              <w:pStyle w:val="Aanwijzing"/>
              <w:numPr>
                <w:ilvl w:val="0"/>
                <w:numId w:val="19"/>
              </w:numPr>
              <w:ind w:left="313" w:hanging="283"/>
            </w:pPr>
            <w:r w:rsidRPr="00906B56">
              <w:t xml:space="preserve">een </w:t>
            </w:r>
            <w:r w:rsidR="000A079F" w:rsidRPr="00906B56">
              <w:t>schriftelijke stageovereenkomst tussen u en uw erkende stagemeester of stageplaats</w:t>
            </w:r>
            <w:r w:rsidR="00D64B68" w:rsidRPr="00906B56">
              <w:t xml:space="preserve"> over de billijke vergoeding </w:t>
            </w:r>
            <w:r w:rsidRPr="00906B56">
              <w:t xml:space="preserve">die u zult ontvangen </w:t>
            </w:r>
            <w:r w:rsidR="00517525" w:rsidRPr="00906B56">
              <w:t>voor minstens uw eerste stagejaar.</w:t>
            </w:r>
          </w:p>
          <w:p w14:paraId="0374A725" w14:textId="77777777" w:rsidR="002B21E3" w:rsidRPr="00906B56" w:rsidRDefault="00B33F75" w:rsidP="00B33F75">
            <w:pPr>
              <w:pStyle w:val="Aanwijzing"/>
              <w:numPr>
                <w:ilvl w:val="0"/>
                <w:numId w:val="19"/>
              </w:numPr>
              <w:ind w:left="313" w:hanging="283"/>
            </w:pPr>
            <w:r w:rsidRPr="00906B56">
              <w:t xml:space="preserve">Bij </w:t>
            </w:r>
            <w:r w:rsidR="002B21E3" w:rsidRPr="00906B56">
              <w:t xml:space="preserve">buitenlandse stage dient u ons een bewijs van erkenning te bezorgen van uw buitenlandse stagemeester alsook de opleidingsovereenkomst voor deze periode. </w:t>
            </w:r>
          </w:p>
          <w:p w14:paraId="45FE21B9" w14:textId="77777777" w:rsidR="00994A2D" w:rsidRPr="00906B56" w:rsidRDefault="001877B2" w:rsidP="00B33F75">
            <w:pPr>
              <w:pStyle w:val="Aanwijzing"/>
              <w:numPr>
                <w:ilvl w:val="0"/>
                <w:numId w:val="19"/>
              </w:numPr>
              <w:ind w:left="313" w:hanging="283"/>
            </w:pPr>
            <w:r w:rsidRPr="00906B56">
              <w:t>Bij</w:t>
            </w:r>
            <w:r w:rsidR="00994A2D" w:rsidRPr="00906B56">
              <w:t xml:space="preserve"> Specifieke stage of rotatiestage</w:t>
            </w:r>
            <w:r w:rsidRPr="00906B56">
              <w:t>: de opleidingsovereenkomst voor deze periode</w:t>
            </w:r>
          </w:p>
          <w:p w14:paraId="64B4D3B5" w14:textId="77777777" w:rsidR="001877B2" w:rsidRDefault="001877B2" w:rsidP="001877B2">
            <w:pPr>
              <w:pStyle w:val="Aanwijzing"/>
              <w:ind w:left="30"/>
              <w:rPr>
                <w:b/>
                <w:color w:val="auto"/>
              </w:rPr>
            </w:pPr>
            <w:r w:rsidRPr="00906B56">
              <w:rPr>
                <w:b/>
                <w:color w:val="auto"/>
              </w:rPr>
              <w:t>Voor de wijziging van uw stageplan dient u enkel dit aanvraagformulier</w:t>
            </w:r>
            <w:r>
              <w:rPr>
                <w:b/>
                <w:color w:val="auto"/>
              </w:rPr>
              <w:t xml:space="preserve"> in te sturen.</w:t>
            </w:r>
          </w:p>
          <w:p w14:paraId="6F379B10" w14:textId="2A4F79BD" w:rsidR="001877B2" w:rsidRPr="00232277" w:rsidRDefault="001877B2" w:rsidP="001877B2">
            <w:pPr>
              <w:pStyle w:val="Aanwijzing"/>
              <w:ind w:left="30"/>
            </w:pPr>
          </w:p>
        </w:tc>
      </w:tr>
      <w:tr w:rsidR="001466DB" w:rsidRPr="003D114E" w14:paraId="5DF11DC8" w14:textId="77777777" w:rsidTr="001877B2">
        <w:trPr>
          <w:trHeight w:hRule="exact" w:val="4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2CCF5DC3" w14:textId="77777777" w:rsidR="001466DB" w:rsidRPr="003D114E" w:rsidRDefault="001466DB" w:rsidP="00FD32AC">
            <w:pPr>
              <w:pStyle w:val="leeg"/>
            </w:pPr>
          </w:p>
        </w:tc>
        <w:tc>
          <w:tcPr>
            <w:tcW w:w="988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47178"/>
          </w:tcPr>
          <w:p w14:paraId="2A4CC367" w14:textId="77777777" w:rsidR="001466DB" w:rsidRPr="003D114E" w:rsidRDefault="001466DB" w:rsidP="00FD32AC">
            <w:pPr>
              <w:pStyle w:val="Kop1"/>
              <w:spacing w:before="0"/>
              <w:ind w:left="29"/>
              <w:rPr>
                <w:rFonts w:cs="Calibri"/>
              </w:rPr>
            </w:pPr>
            <w:r>
              <w:rPr>
                <w:rFonts w:cs="Calibri"/>
              </w:rPr>
              <w:t>Identificatie van de aanvrager</w:t>
            </w:r>
          </w:p>
        </w:tc>
      </w:tr>
      <w:tr w:rsidR="001466DB" w:rsidRPr="003D114E" w14:paraId="4121F44D" w14:textId="77777777" w:rsidTr="001877B2">
        <w:trPr>
          <w:trHeight w:hRule="exact" w:val="113"/>
        </w:trPr>
        <w:tc>
          <w:tcPr>
            <w:tcW w:w="1027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079EC" w14:textId="77777777" w:rsidR="001466DB" w:rsidRPr="003D114E" w:rsidRDefault="001466DB" w:rsidP="00FD32AC">
            <w:pPr>
              <w:pStyle w:val="nummersvragen"/>
              <w:framePr w:hSpace="0" w:wrap="auto" w:vAnchor="margin" w:xAlign="left" w:yAlign="inline"/>
              <w:suppressOverlap w:val="0"/>
              <w:jc w:val="left"/>
              <w:rPr>
                <w:b w:val="0"/>
                <w:color w:val="FFFFFF"/>
              </w:rPr>
            </w:pPr>
          </w:p>
        </w:tc>
      </w:tr>
      <w:tr w:rsidR="001466DB" w:rsidRPr="003D114E" w14:paraId="3F320998" w14:textId="77777777" w:rsidTr="001877B2">
        <w:trPr>
          <w:trHeight w:val="342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61633" w14:textId="77777777" w:rsidR="001466DB" w:rsidRPr="003D114E" w:rsidRDefault="001466DB" w:rsidP="00FD32AC">
            <w:pPr>
              <w:pStyle w:val="nummersvragen"/>
              <w:framePr w:hSpace="0" w:wrap="auto" w:vAnchor="margin" w:xAlign="left" w:yAlign="inline"/>
              <w:suppressOverlap w:val="0"/>
            </w:pPr>
          </w:p>
        </w:tc>
        <w:tc>
          <w:tcPr>
            <w:tcW w:w="988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E6F67" w14:textId="77777777" w:rsidR="001466DB" w:rsidRDefault="001466DB" w:rsidP="00FD32AC">
            <w:pPr>
              <w:pStyle w:val="Aanwijzing"/>
            </w:pPr>
            <w:r>
              <w:t>Vul hieronder uw persoonlijke gegevens in.</w:t>
            </w:r>
          </w:p>
          <w:p w14:paraId="42F4AA32" w14:textId="77777777" w:rsidR="001466DB" w:rsidRPr="00B90884" w:rsidRDefault="001466DB" w:rsidP="00FD32AC">
            <w:pPr>
              <w:pStyle w:val="Aanwijzing"/>
              <w:rPr>
                <w:rStyle w:val="Zwaar"/>
                <w:b w:val="0"/>
              </w:rPr>
            </w:pPr>
          </w:p>
        </w:tc>
      </w:tr>
      <w:tr w:rsidR="001466DB" w:rsidRPr="003D114E" w14:paraId="5F02E95D" w14:textId="77777777" w:rsidTr="001877B2">
        <w:trPr>
          <w:gridAfter w:val="1"/>
          <w:wAfter w:w="393" w:type="dxa"/>
          <w:trHeight w:val="331"/>
        </w:trPr>
        <w:tc>
          <w:tcPr>
            <w:tcW w:w="2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6E65B" w14:textId="77777777" w:rsidR="001466DB" w:rsidRPr="003D114E" w:rsidRDefault="001466DB" w:rsidP="00FD32AC">
            <w:pPr>
              <w:jc w:val="right"/>
            </w:pPr>
            <w:r>
              <w:t>voor- en achternaam</w:t>
            </w:r>
          </w:p>
        </w:tc>
        <w:tc>
          <w:tcPr>
            <w:tcW w:w="7532" w:type="dxa"/>
            <w:gridSpan w:val="10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06E01E9C" w14:textId="1EE7DCB4" w:rsidR="001466DB" w:rsidRPr="003D114E" w:rsidRDefault="00AB033D" w:rsidP="00FD32AC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Text71"/>
                  <w:enabled/>
                  <w:calcOnExit w:val="0"/>
                  <w:textInput>
                    <w:default w:val="Eline Van den Borre"/>
                  </w:textInput>
                </w:ffData>
              </w:fldChar>
            </w:r>
            <w:bookmarkStart w:id="0" w:name="Text71"/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Eline Van den Borre</w:t>
            </w:r>
            <w:r>
              <w:fldChar w:fldCharType="end"/>
            </w:r>
            <w:bookmarkEnd w:id="0"/>
          </w:p>
        </w:tc>
      </w:tr>
      <w:tr w:rsidR="001466DB" w:rsidRPr="003D114E" w14:paraId="1735A0ED" w14:textId="77777777" w:rsidTr="001877B2">
        <w:trPr>
          <w:gridAfter w:val="1"/>
          <w:wAfter w:w="393" w:type="dxa"/>
          <w:trHeight w:val="331"/>
        </w:trPr>
        <w:tc>
          <w:tcPr>
            <w:tcW w:w="2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F7273" w14:textId="77777777" w:rsidR="001466DB" w:rsidRPr="003D114E" w:rsidRDefault="001466DB" w:rsidP="00FD32AC">
            <w:pPr>
              <w:jc w:val="right"/>
            </w:pPr>
            <w:r w:rsidRPr="003D114E">
              <w:t>straat en nummer</w:t>
            </w:r>
          </w:p>
        </w:tc>
        <w:tc>
          <w:tcPr>
            <w:tcW w:w="7532" w:type="dxa"/>
            <w:gridSpan w:val="10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04965B35" w14:textId="6BE18F29" w:rsidR="001466DB" w:rsidRPr="003D114E" w:rsidRDefault="00AB033D" w:rsidP="00FD32AC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Eikenlaan 56"/>
                  </w:textInput>
                </w:ffData>
              </w:fldChar>
            </w:r>
            <w:bookmarkStart w:id="1" w:name="Text70"/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Eikenlaan 56</w:t>
            </w:r>
            <w:r>
              <w:fldChar w:fldCharType="end"/>
            </w:r>
            <w:bookmarkEnd w:id="1"/>
          </w:p>
        </w:tc>
      </w:tr>
      <w:tr w:rsidR="001466DB" w:rsidRPr="003D114E" w14:paraId="69F23381" w14:textId="77777777" w:rsidTr="001877B2">
        <w:trPr>
          <w:gridAfter w:val="1"/>
          <w:wAfter w:w="393" w:type="dxa"/>
          <w:trHeight w:val="331"/>
        </w:trPr>
        <w:tc>
          <w:tcPr>
            <w:tcW w:w="2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B5F10" w14:textId="77777777" w:rsidR="001466DB" w:rsidRPr="003D114E" w:rsidRDefault="001466DB" w:rsidP="00FD32AC">
            <w:pPr>
              <w:jc w:val="right"/>
            </w:pPr>
            <w:r w:rsidRPr="003D114E">
              <w:t>postnummer en gemeente</w:t>
            </w:r>
          </w:p>
        </w:tc>
        <w:tc>
          <w:tcPr>
            <w:tcW w:w="7532" w:type="dxa"/>
            <w:gridSpan w:val="10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552AE724" w14:textId="13CE023F" w:rsidR="001466DB" w:rsidRPr="003D114E" w:rsidRDefault="00AB033D" w:rsidP="00FD32AC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9111 Belsele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9111 Belsele</w:t>
            </w:r>
            <w:r>
              <w:fldChar w:fldCharType="end"/>
            </w:r>
          </w:p>
        </w:tc>
      </w:tr>
      <w:tr w:rsidR="001466DB" w:rsidRPr="003D114E" w14:paraId="4F80BF25" w14:textId="77777777" w:rsidTr="001877B2">
        <w:trPr>
          <w:gridAfter w:val="1"/>
          <w:wAfter w:w="393" w:type="dxa"/>
          <w:trHeight w:val="331"/>
        </w:trPr>
        <w:tc>
          <w:tcPr>
            <w:tcW w:w="2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EDD7E" w14:textId="77777777" w:rsidR="001466DB" w:rsidRPr="003D114E" w:rsidRDefault="001466DB" w:rsidP="00FD32AC">
            <w:pPr>
              <w:jc w:val="right"/>
            </w:pPr>
            <w:r>
              <w:t>rijksregisternummer</w:t>
            </w:r>
          </w:p>
        </w:tc>
        <w:tc>
          <w:tcPr>
            <w:tcW w:w="7532" w:type="dxa"/>
            <w:gridSpan w:val="10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4E73E764" w14:textId="69CAD3BA" w:rsidR="001466DB" w:rsidRPr="003D114E" w:rsidRDefault="00AB033D" w:rsidP="00FD32AC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97091129025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97091129025</w:t>
            </w:r>
            <w:r>
              <w:fldChar w:fldCharType="end"/>
            </w:r>
          </w:p>
        </w:tc>
      </w:tr>
      <w:tr w:rsidR="001466DB" w:rsidRPr="003D114E" w14:paraId="6A989DD5" w14:textId="77777777" w:rsidTr="001877B2">
        <w:trPr>
          <w:gridAfter w:val="1"/>
          <w:wAfter w:w="397" w:type="dxa"/>
          <w:trHeight w:val="342"/>
        </w:trPr>
        <w:tc>
          <w:tcPr>
            <w:tcW w:w="2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C3CA" w14:textId="77777777" w:rsidR="001466DB" w:rsidRPr="003D114E" w:rsidRDefault="001466DB" w:rsidP="00FD32AC">
            <w:pPr>
              <w:jc w:val="right"/>
              <w:rPr>
                <w:rStyle w:val="Zwaar"/>
                <w:b w:val="0"/>
              </w:rPr>
            </w:pPr>
            <w:r>
              <w:t>geboortedatum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0CB97" w14:textId="77777777" w:rsidR="001466DB" w:rsidRPr="003D114E" w:rsidRDefault="001466DB" w:rsidP="00FD32AC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dag</w:t>
            </w:r>
          </w:p>
        </w:tc>
        <w:tc>
          <w:tcPr>
            <w:tcW w:w="431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5BFF23F7" w14:textId="3057C5A6" w:rsidR="001466DB" w:rsidRPr="003D114E" w:rsidRDefault="00AB033D" w:rsidP="00FD32AC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"/>
                    <w:maxLength w:val="2"/>
                    <w:format w:val="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398D7" w14:textId="77777777" w:rsidR="001466DB" w:rsidRPr="003D114E" w:rsidRDefault="001466DB" w:rsidP="00FD32AC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maand</w:t>
            </w:r>
          </w:p>
        </w:tc>
        <w:tc>
          <w:tcPr>
            <w:tcW w:w="429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18DB4F58" w14:textId="5B7423AB" w:rsidR="001466DB" w:rsidRPr="003D114E" w:rsidRDefault="00AB033D" w:rsidP="00FD32AC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9"/>
                    <w:maxLength w:val="2"/>
                    <w:format w:val="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F9147" w14:textId="77777777" w:rsidR="001466DB" w:rsidRPr="003D114E" w:rsidRDefault="001466DB" w:rsidP="00FD32AC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jaar</w:t>
            </w:r>
          </w:p>
        </w:tc>
        <w:tc>
          <w:tcPr>
            <w:tcW w:w="709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28F50E03" w14:textId="12B05A5C" w:rsidR="001466DB" w:rsidRPr="003D114E" w:rsidRDefault="00AB033D" w:rsidP="00FD32AC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997"/>
                    <w:maxLength w:val="4"/>
                    <w:format w:val="00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74BED" w14:textId="77777777" w:rsidR="001466DB" w:rsidRPr="003D114E" w:rsidRDefault="001466DB" w:rsidP="00FD32AC">
            <w:pPr>
              <w:pStyle w:val="leeg"/>
              <w:jc w:val="left"/>
            </w:pPr>
          </w:p>
        </w:tc>
      </w:tr>
      <w:tr w:rsidR="001466DB" w:rsidRPr="003D114E" w14:paraId="2532ADD1" w14:textId="77777777" w:rsidTr="001877B2">
        <w:trPr>
          <w:gridAfter w:val="1"/>
          <w:wAfter w:w="394" w:type="dxa"/>
          <w:trHeight w:val="342"/>
        </w:trPr>
        <w:tc>
          <w:tcPr>
            <w:tcW w:w="2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BF34E" w14:textId="77777777" w:rsidR="001466DB" w:rsidRPr="003D114E" w:rsidRDefault="001466DB" w:rsidP="00FD32AC">
            <w:pPr>
              <w:jc w:val="right"/>
            </w:pPr>
            <w:r>
              <w:t>geslacht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1EC00" w14:textId="77777777" w:rsidR="001466DB" w:rsidRPr="00A26786" w:rsidRDefault="001466DB" w:rsidP="00FD32AC">
            <w:pPr>
              <w:pStyle w:val="aankruishokje"/>
              <w:rPr>
                <w:bCs/>
              </w:rPr>
            </w:pPr>
            <w:r w:rsidRPr="00A26786">
              <w:rPr>
                <w:bCs/>
              </w:rPr>
              <w:fldChar w:fldCharType="begin">
                <w:ffData>
                  <w:name w:val="Selectievakje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6786">
              <w:rPr>
                <w:bCs/>
              </w:rPr>
              <w:instrText xml:space="preserve"> FORMCHECKBOX </w:instrText>
            </w:r>
            <w:r w:rsidR="00425F7C">
              <w:rPr>
                <w:bCs/>
              </w:rPr>
            </w:r>
            <w:r w:rsidR="00425F7C">
              <w:rPr>
                <w:bCs/>
              </w:rPr>
              <w:fldChar w:fldCharType="separate"/>
            </w:r>
            <w:r w:rsidRPr="00A26786">
              <w:rPr>
                <w:bCs/>
              </w:rPr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78ECB" w14:textId="77777777" w:rsidR="001466DB" w:rsidRPr="003D114E" w:rsidRDefault="001466DB" w:rsidP="00FD32AC">
            <w:r>
              <w:t>man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F6EE" w14:textId="6B7C9367" w:rsidR="001466DB" w:rsidRPr="00A26786" w:rsidRDefault="00AB033D" w:rsidP="00FD32AC">
            <w:pPr>
              <w:pStyle w:val="aankruishokje"/>
            </w:pPr>
            <w:r>
              <w:fldChar w:fldCharType="begin">
                <w:ffData>
                  <w:name w:val="Selectievakje6"/>
                  <w:enabled/>
                  <w:calcOnExit w:val="0"/>
                  <w:entryMacro w:val="activateTargetDocument"/>
                  <w:checkBox>
                    <w:sizeAuto/>
                    <w:default w:val="1"/>
                  </w:checkBox>
                </w:ffData>
              </w:fldChar>
            </w:r>
            <w:bookmarkStart w:id="2" w:name="Selectievakje6"/>
            <w:r w:rsidRPr="00AB033D">
              <w:instrText xml:space="preserve"> FORMCHECKBOX </w:instrText>
            </w:r>
            <w:r w:rsidR="00425F7C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58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70BF7" w14:textId="77777777" w:rsidR="001466DB" w:rsidRPr="003D114E" w:rsidRDefault="001466DB" w:rsidP="00FD32AC">
            <w:r>
              <w:t>vrouw</w:t>
            </w:r>
          </w:p>
        </w:tc>
      </w:tr>
      <w:tr w:rsidR="001466DB" w:rsidRPr="00EA3A84" w14:paraId="66D01BEC" w14:textId="77777777" w:rsidTr="001877B2">
        <w:trPr>
          <w:gridAfter w:val="1"/>
          <w:wAfter w:w="393" w:type="dxa"/>
          <w:trHeight w:val="331"/>
        </w:trPr>
        <w:tc>
          <w:tcPr>
            <w:tcW w:w="2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2EF6A" w14:textId="77777777" w:rsidR="001466DB" w:rsidRPr="00EA3A84" w:rsidRDefault="001466DB" w:rsidP="00FD32AC">
            <w:pPr>
              <w:jc w:val="right"/>
              <w:rPr>
                <w:rFonts w:eastAsia="Calibri"/>
                <w:color w:val="000000"/>
              </w:rPr>
            </w:pPr>
            <w:r w:rsidRPr="00EA3A84">
              <w:rPr>
                <w:rFonts w:eastAsia="Calibri"/>
                <w:color w:val="000000"/>
              </w:rPr>
              <w:t>Huidige nationaliteit</w:t>
            </w:r>
          </w:p>
        </w:tc>
        <w:tc>
          <w:tcPr>
            <w:tcW w:w="7532" w:type="dxa"/>
            <w:gridSpan w:val="10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36E769BC" w14:textId="5EAD9F40" w:rsidR="001466DB" w:rsidRPr="00EA3A84" w:rsidRDefault="00AB033D" w:rsidP="00FD32A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elg"/>
                  </w:textInput>
                </w:ffData>
              </w:fldChar>
            </w:r>
            <w:r w:rsidRPr="00AB033D">
              <w:rPr>
                <w:rFonts w:eastAsia="Calibri"/>
                <w:color w:val="000000"/>
              </w:rPr>
              <w:instrText xml:space="preserve"> FORMTEXT </w:instrText>
            </w:r>
            <w:r>
              <w:rPr>
                <w:rFonts w:eastAsia="Calibri"/>
                <w:color w:val="000000"/>
              </w:rPr>
            </w:r>
            <w:r>
              <w:rPr>
                <w:rFonts w:eastAsia="Calibri"/>
                <w:color w:val="000000"/>
              </w:rPr>
              <w:fldChar w:fldCharType="separate"/>
            </w:r>
            <w:r>
              <w:rPr>
                <w:rFonts w:eastAsia="Calibri"/>
                <w:noProof/>
                <w:color w:val="000000"/>
              </w:rPr>
              <w:t>Belg</w:t>
            </w:r>
            <w:r>
              <w:rPr>
                <w:rFonts w:eastAsia="Calibri"/>
                <w:color w:val="000000"/>
              </w:rPr>
              <w:fldChar w:fldCharType="end"/>
            </w:r>
          </w:p>
        </w:tc>
      </w:tr>
      <w:tr w:rsidR="001466DB" w:rsidRPr="00EA3A84" w14:paraId="0E46D220" w14:textId="77777777" w:rsidTr="001877B2">
        <w:trPr>
          <w:gridAfter w:val="1"/>
          <w:wAfter w:w="393" w:type="dxa"/>
          <w:trHeight w:val="331"/>
        </w:trPr>
        <w:tc>
          <w:tcPr>
            <w:tcW w:w="2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C29A3" w14:textId="77777777" w:rsidR="001466DB" w:rsidRPr="00EA3A84" w:rsidRDefault="001466DB" w:rsidP="00FD32AC">
            <w:pPr>
              <w:jc w:val="right"/>
              <w:rPr>
                <w:rFonts w:eastAsia="Calibri"/>
                <w:color w:val="000000"/>
              </w:rPr>
            </w:pPr>
            <w:r w:rsidRPr="00EA3A84">
              <w:rPr>
                <w:rFonts w:eastAsia="Calibri"/>
                <w:color w:val="000000"/>
              </w:rPr>
              <w:t>telefoon- of gsm-nummer</w:t>
            </w:r>
          </w:p>
        </w:tc>
        <w:tc>
          <w:tcPr>
            <w:tcW w:w="7532" w:type="dxa"/>
            <w:gridSpan w:val="10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2B664A8D" w14:textId="1F328FFB" w:rsidR="001466DB" w:rsidRPr="00EA3A84" w:rsidRDefault="00AB033D" w:rsidP="00FD32A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+32471973133"/>
                  </w:textInput>
                </w:ffData>
              </w:fldChar>
            </w:r>
            <w:r w:rsidRPr="00AB033D">
              <w:rPr>
                <w:rFonts w:eastAsia="Calibri"/>
                <w:color w:val="000000"/>
              </w:rPr>
              <w:instrText xml:space="preserve"> FORMTEXT </w:instrText>
            </w:r>
            <w:r>
              <w:rPr>
                <w:rFonts w:eastAsia="Calibri"/>
                <w:color w:val="000000"/>
              </w:rPr>
            </w:r>
            <w:r>
              <w:rPr>
                <w:rFonts w:eastAsia="Calibri"/>
                <w:color w:val="000000"/>
              </w:rPr>
              <w:fldChar w:fldCharType="separate"/>
            </w:r>
            <w:r>
              <w:rPr>
                <w:rFonts w:eastAsia="Calibri"/>
                <w:noProof/>
                <w:color w:val="000000"/>
              </w:rPr>
              <w:t>+32471973133</w:t>
            </w:r>
            <w:r>
              <w:rPr>
                <w:rFonts w:eastAsia="Calibri"/>
                <w:color w:val="000000"/>
              </w:rPr>
              <w:fldChar w:fldCharType="end"/>
            </w:r>
          </w:p>
        </w:tc>
      </w:tr>
      <w:tr w:rsidR="001466DB" w:rsidRPr="00EA3A84" w14:paraId="0CEE4F50" w14:textId="77777777" w:rsidTr="001877B2">
        <w:trPr>
          <w:gridAfter w:val="1"/>
          <w:wAfter w:w="393" w:type="dxa"/>
          <w:trHeight w:val="331"/>
        </w:trPr>
        <w:tc>
          <w:tcPr>
            <w:tcW w:w="2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D35E" w14:textId="1362ED9A" w:rsidR="001466DB" w:rsidRPr="00EA3A84" w:rsidRDefault="00FD32AC" w:rsidP="00FD32AC">
            <w:pPr>
              <w:jc w:val="right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Persoonlijk </w:t>
            </w:r>
            <w:r w:rsidR="001466DB" w:rsidRPr="00EA3A84">
              <w:rPr>
                <w:rFonts w:eastAsia="Calibri"/>
                <w:color w:val="000000"/>
              </w:rPr>
              <w:t>e-mailadres</w:t>
            </w:r>
          </w:p>
        </w:tc>
        <w:tc>
          <w:tcPr>
            <w:tcW w:w="7532" w:type="dxa"/>
            <w:gridSpan w:val="10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25DC347B" w14:textId="7C9DA49D" w:rsidR="001466DB" w:rsidRDefault="00AB033D" w:rsidP="00FD32A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dborre.eline@gmail.com"/>
                  </w:textInput>
                </w:ffData>
              </w:fldChar>
            </w:r>
            <w:r w:rsidRPr="00AB033D">
              <w:rPr>
                <w:rFonts w:eastAsia="Calibri"/>
                <w:color w:val="000000"/>
              </w:rPr>
              <w:instrText xml:space="preserve"> FORMTEXT </w:instrText>
            </w:r>
            <w:r>
              <w:rPr>
                <w:rFonts w:eastAsia="Calibri"/>
                <w:color w:val="000000"/>
              </w:rPr>
            </w:r>
            <w:r>
              <w:rPr>
                <w:rFonts w:eastAsia="Calibri"/>
                <w:color w:val="000000"/>
              </w:rPr>
              <w:fldChar w:fldCharType="separate"/>
            </w:r>
            <w:r>
              <w:rPr>
                <w:rFonts w:eastAsia="Calibri"/>
                <w:noProof/>
                <w:color w:val="000000"/>
              </w:rPr>
              <w:t>vdborre.eline@gmail.com</w:t>
            </w:r>
            <w:r>
              <w:rPr>
                <w:rFonts w:eastAsia="Calibri"/>
                <w:color w:val="000000"/>
              </w:rPr>
              <w:fldChar w:fldCharType="end"/>
            </w:r>
          </w:p>
          <w:p w14:paraId="37748A66" w14:textId="77777777" w:rsidR="001466DB" w:rsidRPr="00EA3A84" w:rsidRDefault="001466DB" w:rsidP="00FD32AC">
            <w:pPr>
              <w:rPr>
                <w:rFonts w:eastAsia="Calibri"/>
                <w:color w:val="000000"/>
              </w:rPr>
            </w:pPr>
          </w:p>
        </w:tc>
      </w:tr>
      <w:tr w:rsidR="000E0BB6" w14:paraId="543171BF" w14:textId="77777777" w:rsidTr="001877B2">
        <w:tblPrEx>
          <w:tblLook w:val="04A0" w:firstRow="1" w:lastRow="0" w:firstColumn="1" w:lastColumn="0" w:noHBand="0" w:noVBand="1"/>
        </w:tblPrEx>
        <w:trPr>
          <w:trHeight w:hRule="exact" w:val="4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4718BC76" w14:textId="77777777" w:rsidR="000E0BB6" w:rsidRDefault="000E0BB6">
            <w:pPr>
              <w:pStyle w:val="leeg"/>
            </w:pPr>
          </w:p>
        </w:tc>
        <w:tc>
          <w:tcPr>
            <w:tcW w:w="988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47178"/>
            <w:hideMark/>
          </w:tcPr>
          <w:p w14:paraId="1B02C44D" w14:textId="77777777" w:rsidR="000E0BB6" w:rsidRDefault="000E0BB6">
            <w:pPr>
              <w:pStyle w:val="Kop1"/>
              <w:spacing w:before="0"/>
              <w:ind w:left="29"/>
              <w:rPr>
                <w:rFonts w:cs="Calibri"/>
              </w:rPr>
            </w:pPr>
            <w:r>
              <w:rPr>
                <w:rFonts w:cs="Calibri"/>
              </w:rPr>
              <w:t>Type van aanvraag</w:t>
            </w:r>
          </w:p>
        </w:tc>
      </w:tr>
      <w:tr w:rsidR="000E0BB6" w:rsidRPr="003D114E" w14:paraId="0E4F2EBC" w14:textId="77777777" w:rsidTr="001877B2">
        <w:trPr>
          <w:trHeight w:hRule="exact" w:val="171"/>
        </w:trPr>
        <w:tc>
          <w:tcPr>
            <w:tcW w:w="1027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599F0" w14:textId="77777777" w:rsidR="000E0BB6" w:rsidRPr="003D114E" w:rsidRDefault="000E0BB6" w:rsidP="00A231F0">
            <w:pPr>
              <w:pStyle w:val="leeg"/>
            </w:pPr>
          </w:p>
        </w:tc>
      </w:tr>
      <w:tr w:rsidR="000E0BB6" w14:paraId="0F357C19" w14:textId="77777777" w:rsidTr="001877B2">
        <w:tblPrEx>
          <w:tblLook w:val="04A0" w:firstRow="1" w:lastRow="0" w:firstColumn="1" w:lastColumn="0" w:noHBand="0" w:noVBand="1"/>
        </w:tblPrEx>
        <w:trPr>
          <w:trHeight w:val="342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EC08BA9" w14:textId="77777777" w:rsidR="000E0BB6" w:rsidRDefault="000E0BB6">
            <w:pPr>
              <w:pStyle w:val="nummersvragen"/>
              <w:framePr w:hSpace="0" w:wrap="auto" w:vAnchor="margin" w:xAlign="left" w:yAlign="inline"/>
            </w:pPr>
          </w:p>
        </w:tc>
        <w:tc>
          <w:tcPr>
            <w:tcW w:w="9881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1027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7" w:type="dxa"/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443"/>
              <w:gridCol w:w="7831"/>
            </w:tblGrid>
            <w:tr w:rsidR="00234F18" w:rsidRPr="00EA3A84" w14:paraId="63093235" w14:textId="77777777" w:rsidTr="001877B2">
              <w:trPr>
                <w:trHeight w:val="331"/>
              </w:trPr>
              <w:tc>
                <w:tcPr>
                  <w:tcW w:w="24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C2B95F" w14:textId="645ACEF0" w:rsidR="00234F18" w:rsidRPr="00EA3A84" w:rsidRDefault="00234F18" w:rsidP="00234F18">
                  <w:pPr>
                    <w:suppressOverlap/>
                    <w:jc w:val="right"/>
                    <w:rPr>
                      <w:rFonts w:eastAsia="Calibri"/>
                      <w:color w:val="000000"/>
                    </w:rPr>
                  </w:pPr>
                  <w:r>
                    <w:rPr>
                      <w:rFonts w:eastAsia="Calibri"/>
                      <w:color w:val="000000"/>
                    </w:rPr>
                    <w:t>Specialiteit waarvoor u uw aanvraag indient</w:t>
                  </w:r>
                </w:p>
              </w:tc>
              <w:tc>
                <w:tcPr>
                  <w:tcW w:w="783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  <w:shd w:val="clear" w:color="auto" w:fill="auto"/>
                </w:tcPr>
                <w:p w14:paraId="124E5B17" w14:textId="1DAF6A1C" w:rsidR="00234F18" w:rsidRPr="00EA3A84" w:rsidRDefault="00AB033D" w:rsidP="00234F18">
                  <w:pPr>
                    <w:suppressOverlap/>
                    <w:rPr>
                      <w:rFonts w:eastAsia="Calibri"/>
                      <w:color w:val="000000"/>
                    </w:rPr>
                  </w:pPr>
                  <w:r>
                    <w:rPr>
                      <w:rFonts w:eastAsia="Calibri"/>
                      <w:color w:val="00000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Neurologie"/>
                        </w:textInput>
                      </w:ffData>
                    </w:fldChar>
                  </w:r>
                  <w:r w:rsidRPr="00AB033D">
                    <w:rPr>
                      <w:rFonts w:eastAsia="Calibri"/>
                      <w:color w:val="000000"/>
                    </w:rPr>
                    <w:instrText xml:space="preserve"> FORMTEXT </w:instrText>
                  </w:r>
                  <w:r>
                    <w:rPr>
                      <w:rFonts w:eastAsia="Calibri"/>
                      <w:color w:val="000000"/>
                    </w:rPr>
                  </w:r>
                  <w:r>
                    <w:rPr>
                      <w:rFonts w:eastAsia="Calibri"/>
                      <w:color w:val="000000"/>
                    </w:rPr>
                    <w:fldChar w:fldCharType="separate"/>
                  </w:r>
                  <w:r>
                    <w:rPr>
                      <w:rFonts w:eastAsia="Calibri"/>
                      <w:noProof/>
                      <w:color w:val="000000"/>
                    </w:rPr>
                    <w:t>Neurologie</w:t>
                  </w:r>
                  <w:r>
                    <w:rPr>
                      <w:rFonts w:eastAsia="Calibri"/>
                      <w:color w:val="000000"/>
                    </w:rPr>
                    <w:fldChar w:fldCharType="end"/>
                  </w:r>
                </w:p>
              </w:tc>
            </w:tr>
          </w:tbl>
          <w:p w14:paraId="01D37DD9" w14:textId="77777777" w:rsidR="00234F18" w:rsidRDefault="00234F18" w:rsidP="000E0BB6">
            <w:pPr>
              <w:pStyle w:val="Aanwijzing"/>
            </w:pPr>
          </w:p>
          <w:p w14:paraId="0BBA9010" w14:textId="5BBD2690" w:rsidR="000E0BB6" w:rsidRDefault="000E0BB6" w:rsidP="000E0BB6">
            <w:pPr>
              <w:pStyle w:val="Aanwijzing"/>
              <w:rPr>
                <w:rStyle w:val="Zwaar"/>
                <w:b w:val="0"/>
              </w:rPr>
            </w:pPr>
            <w:r>
              <w:t xml:space="preserve">Duid aan of u een stageplan indient of dat u een aanvraag indient tot wijziging van uw stageplan voor de opleiding tot </w:t>
            </w:r>
            <w:r w:rsidR="00FD32AC">
              <w:t>art</w:t>
            </w:r>
            <w:r w:rsidR="00D07EE7">
              <w:t>s</w:t>
            </w:r>
            <w:r>
              <w:t>-specialist.</w:t>
            </w:r>
          </w:p>
        </w:tc>
      </w:tr>
      <w:tr w:rsidR="000E0BB6" w14:paraId="463F33BB" w14:textId="77777777" w:rsidTr="001877B2">
        <w:tblPrEx>
          <w:tblLook w:val="04A0" w:firstRow="1" w:lastRow="0" w:firstColumn="1" w:lastColumn="0" w:noHBand="0" w:noVBand="1"/>
        </w:tblPrEx>
        <w:trPr>
          <w:trHeight w:val="342"/>
        </w:trPr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68D19" w14:textId="77777777" w:rsidR="000E0BB6" w:rsidRDefault="000E0BB6">
            <w:pPr>
              <w:pStyle w:val="leeg"/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BFAC88" w14:textId="17540D05" w:rsidR="000E0BB6" w:rsidRDefault="00AB033D">
            <w:pPr>
              <w:pStyle w:val="aankruishokje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Selectievakje3"/>
            <w:r w:rsidRPr="00AB033D">
              <w:rPr>
                <w:bCs/>
              </w:rPr>
              <w:instrText xml:space="preserve"> FORMCHECKBOX </w:instrText>
            </w:r>
            <w:r w:rsidR="00425F7C">
              <w:rPr>
                <w:bCs/>
              </w:rPr>
            </w:r>
            <w:r w:rsidR="00425F7C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bookmarkEnd w:id="3"/>
          </w:p>
        </w:tc>
        <w:tc>
          <w:tcPr>
            <w:tcW w:w="9333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584ABCF0" w14:textId="41D5C6F6" w:rsidR="000E0BB6" w:rsidRDefault="000E0BB6" w:rsidP="000E0BB6">
            <w:r>
              <w:t xml:space="preserve">Ik dien een stageplan in voor de opleiding tot </w:t>
            </w:r>
            <w:r w:rsidR="00FD32AC">
              <w:t>arts</w:t>
            </w:r>
            <w:r>
              <w:t>-specialist.</w:t>
            </w:r>
          </w:p>
        </w:tc>
      </w:tr>
      <w:tr w:rsidR="000E0BB6" w14:paraId="0347D23A" w14:textId="77777777" w:rsidTr="001877B2">
        <w:tblPrEx>
          <w:tblLook w:val="04A0" w:firstRow="1" w:lastRow="0" w:firstColumn="1" w:lastColumn="0" w:noHBand="0" w:noVBand="1"/>
        </w:tblPrEx>
        <w:trPr>
          <w:trHeight w:val="342"/>
        </w:trPr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06008" w14:textId="77777777" w:rsidR="000E0BB6" w:rsidRDefault="000E0BB6">
            <w:pPr>
              <w:pStyle w:val="leeg"/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60D73D" w14:textId="77777777" w:rsidR="000E0BB6" w:rsidRDefault="000E0BB6">
            <w:pPr>
              <w:pStyle w:val="aankruishokje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Selectievakje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425F7C">
              <w:rPr>
                <w:bCs/>
              </w:rPr>
            </w:r>
            <w:r w:rsidR="00425F7C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  <w:tc>
          <w:tcPr>
            <w:tcW w:w="9333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2C2E322E" w14:textId="596FFB1E" w:rsidR="000E0BB6" w:rsidRDefault="000E0BB6" w:rsidP="000E0BB6">
            <w:r>
              <w:t xml:space="preserve">Ik dien een aanvraag in tot wijziging van mijn stageplan voor de opleiding tot </w:t>
            </w:r>
            <w:r w:rsidR="00FD32AC">
              <w:t>arts</w:t>
            </w:r>
            <w:r>
              <w:t>-specialist.</w:t>
            </w:r>
          </w:p>
        </w:tc>
      </w:tr>
      <w:tr w:rsidR="000E0BB6" w:rsidRPr="003D114E" w14:paraId="6435F92A" w14:textId="77777777" w:rsidTr="001877B2">
        <w:trPr>
          <w:trHeight w:hRule="exact" w:val="228"/>
        </w:trPr>
        <w:tc>
          <w:tcPr>
            <w:tcW w:w="1027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8A16E" w14:textId="77777777" w:rsidR="000E0BB6" w:rsidRPr="003D114E" w:rsidRDefault="000E0BB6" w:rsidP="00A231F0">
            <w:pPr>
              <w:pStyle w:val="leeg"/>
            </w:pPr>
          </w:p>
        </w:tc>
      </w:tr>
    </w:tbl>
    <w:p w14:paraId="2D07A0F2" w14:textId="52E981DB" w:rsidR="001466DB" w:rsidRDefault="001466DB"/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3"/>
        <w:gridCol w:w="510"/>
        <w:gridCol w:w="565"/>
        <w:gridCol w:w="566"/>
        <w:gridCol w:w="713"/>
        <w:gridCol w:w="274"/>
        <w:gridCol w:w="293"/>
        <w:gridCol w:w="274"/>
        <w:gridCol w:w="151"/>
        <w:gridCol w:w="274"/>
        <w:gridCol w:w="435"/>
        <w:gridCol w:w="274"/>
        <w:gridCol w:w="425"/>
        <w:gridCol w:w="567"/>
        <w:gridCol w:w="10"/>
        <w:gridCol w:w="425"/>
        <w:gridCol w:w="274"/>
        <w:gridCol w:w="293"/>
        <w:gridCol w:w="709"/>
        <w:gridCol w:w="567"/>
        <w:gridCol w:w="567"/>
        <w:gridCol w:w="709"/>
        <w:gridCol w:w="995"/>
      </w:tblGrid>
      <w:tr w:rsidR="000A079F" w:rsidRPr="003D114E" w14:paraId="09F2E5DC" w14:textId="77777777" w:rsidTr="001466DB">
        <w:trPr>
          <w:trHeight w:hRule="exact" w:val="397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5A4A8F0" w14:textId="0BD60843" w:rsidR="000A079F" w:rsidRPr="003D114E" w:rsidRDefault="000A079F" w:rsidP="000A079F">
            <w:pPr>
              <w:pStyle w:val="leeg"/>
            </w:pPr>
          </w:p>
        </w:tc>
        <w:tc>
          <w:tcPr>
            <w:tcW w:w="987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147178"/>
          </w:tcPr>
          <w:p w14:paraId="18F1A926" w14:textId="77777777" w:rsidR="000A079F" w:rsidRPr="003D114E" w:rsidRDefault="00D64B68" w:rsidP="00AE4758">
            <w:pPr>
              <w:pStyle w:val="Kop1"/>
              <w:spacing w:before="0"/>
              <w:ind w:left="29"/>
              <w:rPr>
                <w:rFonts w:cs="Calibri"/>
              </w:rPr>
            </w:pPr>
            <w:r>
              <w:rPr>
                <w:rFonts w:cs="Calibri"/>
              </w:rPr>
              <w:t>Stageplan</w:t>
            </w:r>
            <w:r w:rsidR="00A60905">
              <w:rPr>
                <w:rFonts w:cs="Calibri"/>
              </w:rPr>
              <w:t xml:space="preserve">, in te vullen door de </w:t>
            </w:r>
            <w:r w:rsidR="004E4D81">
              <w:rPr>
                <w:rFonts w:cs="Calibri"/>
              </w:rPr>
              <w:t>aanvrager</w:t>
            </w:r>
          </w:p>
        </w:tc>
      </w:tr>
      <w:tr w:rsidR="00440BC0" w:rsidRPr="003D114E" w14:paraId="3DBCBF2B" w14:textId="77777777" w:rsidTr="0098739A">
        <w:trPr>
          <w:trHeight w:hRule="exact" w:val="170"/>
        </w:trPr>
        <w:tc>
          <w:tcPr>
            <w:tcW w:w="1026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8CE3C" w14:textId="77777777" w:rsidR="00440BC0" w:rsidRPr="003D114E" w:rsidRDefault="00440BC0" w:rsidP="007C4870">
            <w:pPr>
              <w:pStyle w:val="leeg"/>
            </w:pPr>
          </w:p>
        </w:tc>
      </w:tr>
      <w:tr w:rsidR="00440BC0" w:rsidRPr="003D114E" w14:paraId="379E473B" w14:textId="77777777" w:rsidTr="001466DB">
        <w:trPr>
          <w:trHeight w:hRule="exact" w:val="397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CFEB9A1" w14:textId="77777777" w:rsidR="00440BC0" w:rsidRPr="003D114E" w:rsidRDefault="00440BC0" w:rsidP="007C4870">
            <w:pPr>
              <w:pStyle w:val="leeg"/>
            </w:pPr>
          </w:p>
        </w:tc>
        <w:tc>
          <w:tcPr>
            <w:tcW w:w="987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39B9BE"/>
          </w:tcPr>
          <w:p w14:paraId="23240346" w14:textId="77777777" w:rsidR="00440BC0" w:rsidRPr="003D114E" w:rsidRDefault="00A60905" w:rsidP="007C4870">
            <w:pPr>
              <w:pStyle w:val="Kop2"/>
              <w:tabs>
                <w:tab w:val="center" w:pos="4890"/>
              </w:tabs>
              <w:spacing w:before="0"/>
              <w:ind w:left="29"/>
              <w:rPr>
                <w:rFonts w:cs="Calibri"/>
              </w:rPr>
            </w:pPr>
            <w:r>
              <w:rPr>
                <w:rFonts w:cs="Calibri"/>
              </w:rPr>
              <w:t>Duur van de volledige opleiding</w:t>
            </w:r>
          </w:p>
        </w:tc>
      </w:tr>
      <w:tr w:rsidR="00D64B68" w:rsidRPr="003D114E" w14:paraId="29CF9104" w14:textId="77777777" w:rsidTr="0098739A">
        <w:trPr>
          <w:trHeight w:hRule="exact" w:val="113"/>
        </w:trPr>
        <w:tc>
          <w:tcPr>
            <w:tcW w:w="1026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F821E" w14:textId="77777777" w:rsidR="00D64B68" w:rsidRPr="003D114E" w:rsidRDefault="00D64B68" w:rsidP="00D64B68">
            <w:pPr>
              <w:pStyle w:val="nummersvragen"/>
              <w:framePr w:hSpace="0" w:wrap="auto" w:vAnchor="margin" w:xAlign="left" w:yAlign="inline"/>
              <w:suppressOverlap w:val="0"/>
              <w:jc w:val="left"/>
              <w:rPr>
                <w:b w:val="0"/>
                <w:color w:val="FFFFFF"/>
              </w:rPr>
            </w:pPr>
          </w:p>
        </w:tc>
      </w:tr>
      <w:tr w:rsidR="00D64B68" w:rsidRPr="003D114E" w14:paraId="53CA8CA1" w14:textId="77777777" w:rsidTr="001466DB">
        <w:trPr>
          <w:trHeight w:val="34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B114F" w14:textId="77777777" w:rsidR="00D64B68" w:rsidRPr="003D114E" w:rsidRDefault="00D64B68" w:rsidP="00D64B68">
            <w:pPr>
              <w:pStyle w:val="nummersvragen"/>
              <w:framePr w:hSpace="0" w:wrap="auto" w:vAnchor="margin" w:xAlign="left" w:yAlign="inline"/>
              <w:suppressOverlap w:val="0"/>
            </w:pPr>
          </w:p>
        </w:tc>
        <w:tc>
          <w:tcPr>
            <w:tcW w:w="987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3C8C9" w14:textId="77777777" w:rsidR="00D64B68" w:rsidRPr="00B90884" w:rsidRDefault="00D64B68" w:rsidP="00A00D48">
            <w:pPr>
              <w:pStyle w:val="Aanwijzing"/>
              <w:rPr>
                <w:rStyle w:val="Zwaar"/>
                <w:b w:val="0"/>
              </w:rPr>
            </w:pPr>
            <w:r>
              <w:t xml:space="preserve">Uw stageplan moet </w:t>
            </w:r>
            <w:r w:rsidR="007667B1">
              <w:t xml:space="preserve">lopen </w:t>
            </w:r>
            <w:r>
              <w:t>over de hele duur van uw opleiding.</w:t>
            </w:r>
          </w:p>
        </w:tc>
      </w:tr>
      <w:tr w:rsidR="00B01D2A" w:rsidRPr="003D114E" w14:paraId="3758132D" w14:textId="77777777" w:rsidTr="001466DB">
        <w:trPr>
          <w:trHeight w:val="34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1CC84" w14:textId="77777777" w:rsidR="00D64B68" w:rsidRPr="004C6E93" w:rsidRDefault="00D64B68" w:rsidP="00D64B68">
            <w:pPr>
              <w:pStyle w:val="leeg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A8F9721" w14:textId="77777777" w:rsidR="00D64B68" w:rsidRPr="003D114E" w:rsidRDefault="00D64B68" w:rsidP="00D64B68">
            <w:pPr>
              <w:jc w:val="right"/>
            </w:pPr>
            <w:r w:rsidRPr="003D114E">
              <w:t>van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A5A927" w14:textId="77777777" w:rsidR="00D64B68" w:rsidRPr="003D114E" w:rsidRDefault="00D64B68" w:rsidP="00D64B68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dag</w:t>
            </w:r>
          </w:p>
        </w:tc>
        <w:tc>
          <w:tcPr>
            <w:tcW w:w="566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3B5700AE" w14:textId="4481F596" w:rsidR="00D64B68" w:rsidRPr="003D114E" w:rsidRDefault="00AB033D" w:rsidP="00D64B68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1"/>
                    <w:maxLength w:val="2"/>
                    <w:format w:val="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C1DFF1" w14:textId="77777777" w:rsidR="00D64B68" w:rsidRPr="003D114E" w:rsidRDefault="00D64B68" w:rsidP="00D64B68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maand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0FB8D408" w14:textId="7857B062" w:rsidR="00D64B68" w:rsidRPr="003D114E" w:rsidRDefault="00AB033D" w:rsidP="00D64B68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0"/>
                    <w:maxLength w:val="2"/>
                    <w:format w:val="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AAE237" w14:textId="77777777" w:rsidR="00D64B68" w:rsidRPr="003D114E" w:rsidRDefault="00D64B68" w:rsidP="00D64B68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jaar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76B5315E" w14:textId="061E64CF" w:rsidR="00D64B68" w:rsidRPr="003D114E" w:rsidRDefault="00AB033D" w:rsidP="00D64B68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1"/>
                    <w:maxLength w:val="4"/>
                    <w:format w:val="00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2021</w:t>
            </w:r>
            <w:r>
              <w:fldChar w:fldCharType="end"/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3D7BD" w14:textId="77777777" w:rsidR="00D64B68" w:rsidRPr="003D114E" w:rsidRDefault="00D64B68" w:rsidP="00A00D48">
            <w:pPr>
              <w:jc w:val="right"/>
            </w:pPr>
            <w:r w:rsidRPr="003D114E">
              <w:t>tot</w:t>
            </w:r>
            <w:r w:rsidR="007667B1">
              <w:t xml:space="preserve"> en met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E83969" w14:textId="77777777" w:rsidR="00D64B68" w:rsidRPr="003D114E" w:rsidRDefault="00D64B68" w:rsidP="00D64B68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dag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0AEF637D" w14:textId="0988ECA6" w:rsidR="00D64B68" w:rsidRPr="003D114E" w:rsidRDefault="00AB033D" w:rsidP="00D64B68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0"/>
                    <w:maxLength w:val="2"/>
                    <w:format w:val="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C86D15" w14:textId="77777777" w:rsidR="00D64B68" w:rsidRPr="003D114E" w:rsidRDefault="00D64B68" w:rsidP="00D64B68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maand</w:t>
            </w:r>
          </w:p>
        </w:tc>
        <w:tc>
          <w:tcPr>
            <w:tcW w:w="567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500D7AB9" w14:textId="10958821" w:rsidR="00D64B68" w:rsidRPr="003D114E" w:rsidRDefault="00AB033D" w:rsidP="00D64B68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9"/>
                    <w:maxLength w:val="2"/>
                    <w:format w:val="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9D89C" w14:textId="77777777" w:rsidR="00D64B68" w:rsidRPr="003D114E" w:rsidRDefault="00D64B68" w:rsidP="00D64B68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jaar</w:t>
            </w:r>
          </w:p>
        </w:tc>
        <w:tc>
          <w:tcPr>
            <w:tcW w:w="709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5067A480" w14:textId="39783F1E" w:rsidR="00D64B68" w:rsidRPr="003D114E" w:rsidRDefault="00AB033D" w:rsidP="00D64B68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6"/>
                    <w:maxLength w:val="4"/>
                    <w:format w:val="00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2026</w:t>
            </w:r>
            <w:r>
              <w:fldChar w:fldCharType="end"/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E9572" w14:textId="77777777" w:rsidR="00D64B68" w:rsidRPr="003D114E" w:rsidRDefault="00D64B68" w:rsidP="00D64B68">
            <w:pPr>
              <w:pStyle w:val="leeg"/>
              <w:jc w:val="left"/>
            </w:pPr>
          </w:p>
        </w:tc>
      </w:tr>
      <w:tr w:rsidR="00A60905" w:rsidRPr="003D114E" w14:paraId="00326EA6" w14:textId="77777777" w:rsidTr="0098739A">
        <w:trPr>
          <w:trHeight w:hRule="exact" w:val="227"/>
        </w:trPr>
        <w:tc>
          <w:tcPr>
            <w:tcW w:w="1026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47A3E" w14:textId="77777777" w:rsidR="00A60905" w:rsidRPr="003D114E" w:rsidRDefault="00A60905" w:rsidP="007C4870">
            <w:pPr>
              <w:pStyle w:val="leeg"/>
            </w:pPr>
          </w:p>
        </w:tc>
      </w:tr>
      <w:tr w:rsidR="00A60905" w:rsidRPr="003D114E" w14:paraId="5A94FCEB" w14:textId="77777777" w:rsidTr="001466DB">
        <w:trPr>
          <w:trHeight w:hRule="exact" w:val="397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29CB8CC7" w14:textId="77777777" w:rsidR="00A60905" w:rsidRPr="003D114E" w:rsidRDefault="00A60905" w:rsidP="007C4870">
            <w:pPr>
              <w:pStyle w:val="leeg"/>
            </w:pPr>
          </w:p>
        </w:tc>
        <w:tc>
          <w:tcPr>
            <w:tcW w:w="987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39B9BE"/>
          </w:tcPr>
          <w:p w14:paraId="00E48A29" w14:textId="77777777" w:rsidR="00A60905" w:rsidRPr="003D114E" w:rsidRDefault="00A60905" w:rsidP="007C4870">
            <w:pPr>
              <w:pStyle w:val="Kop2"/>
              <w:tabs>
                <w:tab w:val="center" w:pos="4890"/>
              </w:tabs>
              <w:spacing w:before="0"/>
              <w:ind w:left="29"/>
              <w:rPr>
                <w:rFonts w:cs="Calibri"/>
              </w:rPr>
            </w:pPr>
            <w:r>
              <w:rPr>
                <w:rFonts w:cs="Calibri"/>
              </w:rPr>
              <w:t>Gegevens van uw stagemeesters en uw stageperiodes</w:t>
            </w:r>
          </w:p>
        </w:tc>
      </w:tr>
      <w:tr w:rsidR="00296AD1" w:rsidRPr="003D114E" w14:paraId="3EE06036" w14:textId="77777777" w:rsidTr="0098739A">
        <w:trPr>
          <w:trHeight w:hRule="exact" w:val="122"/>
        </w:trPr>
        <w:tc>
          <w:tcPr>
            <w:tcW w:w="1026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79BCA" w14:textId="77777777" w:rsidR="00296AD1" w:rsidRPr="003D114E" w:rsidRDefault="00296AD1" w:rsidP="00296AD1">
            <w:pPr>
              <w:pStyle w:val="nummersvragen"/>
              <w:framePr w:hSpace="0" w:wrap="auto" w:vAnchor="margin" w:xAlign="left" w:yAlign="inline"/>
              <w:suppressOverlap w:val="0"/>
              <w:jc w:val="left"/>
              <w:rPr>
                <w:b w:val="0"/>
                <w:color w:val="FFFFFF"/>
              </w:rPr>
            </w:pPr>
          </w:p>
        </w:tc>
      </w:tr>
      <w:tr w:rsidR="00296AD1" w:rsidRPr="003D114E" w14:paraId="02E854CD" w14:textId="77777777" w:rsidTr="001466DB">
        <w:trPr>
          <w:trHeight w:val="367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7CA90" w14:textId="77777777" w:rsidR="00296AD1" w:rsidRPr="003D114E" w:rsidRDefault="00296AD1" w:rsidP="00296AD1">
            <w:pPr>
              <w:pStyle w:val="nummersvragen"/>
              <w:framePr w:hSpace="0" w:wrap="auto" w:vAnchor="margin" w:xAlign="left" w:yAlign="inline"/>
              <w:suppressOverlap w:val="0"/>
            </w:pPr>
          </w:p>
        </w:tc>
        <w:tc>
          <w:tcPr>
            <w:tcW w:w="987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4352E" w14:textId="7466522C" w:rsidR="00296AD1" w:rsidRPr="00906B56" w:rsidRDefault="007667B1">
            <w:pPr>
              <w:pStyle w:val="Aanwijzing"/>
              <w:rPr>
                <w:color w:val="auto"/>
              </w:rPr>
            </w:pPr>
            <w:r>
              <w:t xml:space="preserve">Vul </w:t>
            </w:r>
            <w:r w:rsidR="00A60905">
              <w:t xml:space="preserve">de tabel </w:t>
            </w:r>
            <w:r w:rsidR="00A00D48">
              <w:t xml:space="preserve">op pagina </w:t>
            </w:r>
            <w:r w:rsidR="00A746B6">
              <w:t>3</w:t>
            </w:r>
            <w:r w:rsidR="00A00D48">
              <w:t xml:space="preserve"> </w:t>
            </w:r>
            <w:r>
              <w:t>in.</w:t>
            </w:r>
            <w:r w:rsidR="00A60905">
              <w:t xml:space="preserve"> </w:t>
            </w:r>
            <w:r w:rsidR="007D2F95">
              <w:t xml:space="preserve">U </w:t>
            </w:r>
            <w:r w:rsidR="007D2F95">
              <w:rPr>
                <w:color w:val="auto"/>
              </w:rPr>
              <w:t xml:space="preserve">moet </w:t>
            </w:r>
            <w:r w:rsidR="007D2F95" w:rsidRPr="00906B56">
              <w:rPr>
                <w:color w:val="auto"/>
              </w:rPr>
              <w:t xml:space="preserve">in de tabel uw </w:t>
            </w:r>
            <w:r w:rsidR="007D2F95" w:rsidRPr="00906B56">
              <w:rPr>
                <w:color w:val="auto"/>
                <w:u w:val="single"/>
              </w:rPr>
              <w:t>volledig stageplan</w:t>
            </w:r>
            <w:r w:rsidR="007D2F95" w:rsidRPr="00906B56">
              <w:rPr>
                <w:color w:val="auto"/>
              </w:rPr>
              <w:t xml:space="preserve"> invullen.</w:t>
            </w:r>
            <w:r w:rsidR="002A3215" w:rsidRPr="00906B56">
              <w:rPr>
                <w:color w:val="auto"/>
              </w:rPr>
              <w:t xml:space="preserve"> </w:t>
            </w:r>
            <w:r w:rsidR="003B3D12" w:rsidRPr="00906B56">
              <w:rPr>
                <w:color w:val="auto"/>
              </w:rPr>
              <w:t>U</w:t>
            </w:r>
            <w:r w:rsidR="002A3215" w:rsidRPr="00906B56">
              <w:rPr>
                <w:color w:val="auto"/>
              </w:rPr>
              <w:t>w stageplan moet door de betrokken stagemeester of stagemeesters mee ondertekend worden.</w:t>
            </w:r>
          </w:p>
          <w:p w14:paraId="5BD91A13" w14:textId="77777777" w:rsidR="005C6AEE" w:rsidRPr="00906B56" w:rsidRDefault="005C6AEE">
            <w:pPr>
              <w:pStyle w:val="Aanwijzing"/>
              <w:rPr>
                <w:rStyle w:val="Zwaar"/>
                <w:b w:val="0"/>
                <w:bCs/>
                <w:i w:val="0"/>
              </w:rPr>
            </w:pPr>
          </w:p>
          <w:p w14:paraId="1BA15D03" w14:textId="77777777" w:rsidR="005C6AEE" w:rsidRPr="00906B56" w:rsidRDefault="005C6AEE" w:rsidP="005C6AEE">
            <w:pPr>
              <w:pStyle w:val="Aanwijzing"/>
              <w:rPr>
                <w:color w:val="auto"/>
              </w:rPr>
            </w:pPr>
            <w:r w:rsidRPr="00906B56">
              <w:rPr>
                <w:color w:val="auto"/>
              </w:rPr>
              <w:t xml:space="preserve">Als u een aanvraag indient tot wijziging van uw stageplan moet u in de tabel ook uw </w:t>
            </w:r>
            <w:r w:rsidRPr="00906B56">
              <w:rPr>
                <w:color w:val="auto"/>
                <w:u w:val="single"/>
              </w:rPr>
              <w:t>volledig stageplan</w:t>
            </w:r>
            <w:r w:rsidRPr="00906B56">
              <w:rPr>
                <w:color w:val="auto"/>
              </w:rPr>
              <w:t xml:space="preserve"> invullen. De gedeelten van uw stageplan die u wenst te wijzigen moeten door de betrokken stagemeester of stagemeesters mee ondertekend worden.</w:t>
            </w:r>
          </w:p>
          <w:p w14:paraId="1AFF1E4C" w14:textId="77777777" w:rsidR="00D07EE7" w:rsidRPr="00906B56" w:rsidRDefault="00D07EE7" w:rsidP="005C6AEE">
            <w:pPr>
              <w:pStyle w:val="Aanwijzing"/>
              <w:rPr>
                <w:color w:val="auto"/>
              </w:rPr>
            </w:pPr>
          </w:p>
          <w:p w14:paraId="3182D313" w14:textId="21A4A66B" w:rsidR="00D07EE7" w:rsidRPr="00D07EE7" w:rsidRDefault="00D07EE7" w:rsidP="005C6AEE">
            <w:pPr>
              <w:pStyle w:val="Aanwijzing"/>
              <w:rPr>
                <w:rStyle w:val="Zwaar"/>
                <w:b w:val="0"/>
                <w:bCs/>
                <w:i w:val="0"/>
                <w:lang w:val="nl-NL"/>
              </w:rPr>
            </w:pPr>
            <w:r w:rsidRPr="00906B56">
              <w:rPr>
                <w:color w:val="auto"/>
              </w:rPr>
              <w:t xml:space="preserve">Elke vorm van onderbreking gedurende uw stageperiode moet telkens </w:t>
            </w:r>
            <w:r w:rsidRPr="00906B56">
              <w:rPr>
                <w:color w:val="auto"/>
                <w:u w:val="single"/>
              </w:rPr>
              <w:t>correct en chronologisch</w:t>
            </w:r>
            <w:r w:rsidRPr="00906B56">
              <w:rPr>
                <w:color w:val="auto"/>
              </w:rPr>
              <w:t xml:space="preserve"> ingevuld</w:t>
            </w:r>
            <w:r>
              <w:rPr>
                <w:color w:val="auto"/>
              </w:rPr>
              <w:t xml:space="preserve"> worden op uw stageplan.</w:t>
            </w:r>
          </w:p>
        </w:tc>
      </w:tr>
      <w:tr w:rsidR="00A60905" w:rsidRPr="003D114E" w14:paraId="651EFC45" w14:textId="77777777" w:rsidTr="0098739A">
        <w:trPr>
          <w:trHeight w:hRule="exact" w:val="227"/>
        </w:trPr>
        <w:tc>
          <w:tcPr>
            <w:tcW w:w="1026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9E83C" w14:textId="77777777" w:rsidR="00A60905" w:rsidRPr="003D114E" w:rsidRDefault="00A60905" w:rsidP="007C4870">
            <w:pPr>
              <w:pStyle w:val="leeg"/>
            </w:pPr>
          </w:p>
        </w:tc>
      </w:tr>
      <w:tr w:rsidR="00A60905" w:rsidRPr="003D114E" w14:paraId="01964E84" w14:textId="77777777" w:rsidTr="001466DB">
        <w:trPr>
          <w:trHeight w:hRule="exact" w:val="397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70C0D5EE" w14:textId="77777777" w:rsidR="00A60905" w:rsidRPr="003D114E" w:rsidRDefault="00A60905" w:rsidP="007C4870">
            <w:pPr>
              <w:pStyle w:val="leeg"/>
            </w:pPr>
          </w:p>
        </w:tc>
        <w:tc>
          <w:tcPr>
            <w:tcW w:w="987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39B9BE"/>
          </w:tcPr>
          <w:p w14:paraId="30DBF6C2" w14:textId="77777777" w:rsidR="00A60905" w:rsidRPr="003D114E" w:rsidRDefault="00A60905" w:rsidP="007C4870">
            <w:pPr>
              <w:pStyle w:val="Kop2"/>
              <w:tabs>
                <w:tab w:val="center" w:pos="4890"/>
              </w:tabs>
              <w:spacing w:before="0"/>
              <w:ind w:left="29"/>
              <w:rPr>
                <w:rFonts w:cs="Calibri"/>
              </w:rPr>
            </w:pPr>
            <w:r>
              <w:rPr>
                <w:rFonts w:cs="Calibri"/>
              </w:rPr>
              <w:t>Ondertekening</w:t>
            </w:r>
          </w:p>
        </w:tc>
      </w:tr>
      <w:tr w:rsidR="00A00D48" w:rsidRPr="003D114E" w14:paraId="3088DD5A" w14:textId="77777777" w:rsidTr="0098739A">
        <w:trPr>
          <w:trHeight w:hRule="exact" w:val="113"/>
        </w:trPr>
        <w:tc>
          <w:tcPr>
            <w:tcW w:w="1026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ECFDA" w14:textId="77777777" w:rsidR="00A00D48" w:rsidRPr="003D114E" w:rsidRDefault="00A00D48" w:rsidP="00AE4758"/>
        </w:tc>
      </w:tr>
      <w:tr w:rsidR="007C4870" w:rsidRPr="003D114E" w14:paraId="3E4FE4AE" w14:textId="77777777" w:rsidTr="001466DB">
        <w:trPr>
          <w:trHeight w:val="34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08E28" w14:textId="77777777" w:rsidR="00A00D48" w:rsidRPr="004C6E93" w:rsidRDefault="00A00D48" w:rsidP="00A00D48">
            <w:pPr>
              <w:pStyle w:val="leeg"/>
            </w:pPr>
          </w:p>
        </w:tc>
        <w:tc>
          <w:tcPr>
            <w:tcW w:w="26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A3A71" w14:textId="77777777" w:rsidR="00A00D48" w:rsidRPr="003D114E" w:rsidRDefault="00A00D48" w:rsidP="00A00D48">
            <w:pPr>
              <w:jc w:val="right"/>
              <w:rPr>
                <w:rStyle w:val="Zwaar"/>
                <w:b w:val="0"/>
              </w:rPr>
            </w:pPr>
            <w:r w:rsidRPr="003D114E">
              <w:t>datum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0FDCE" w14:textId="77777777" w:rsidR="00A00D48" w:rsidRPr="003D114E" w:rsidRDefault="00A00D48" w:rsidP="00A00D48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dag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03B5B23D" w14:textId="08002CFF" w:rsidR="00A00D48" w:rsidRPr="003D114E" w:rsidRDefault="00AB033D" w:rsidP="00A00D48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5"/>
                    <w:maxLength w:val="2"/>
                    <w:format w:val="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837EF0" w14:textId="77777777" w:rsidR="00A00D48" w:rsidRPr="003D114E" w:rsidRDefault="00A00D48" w:rsidP="00A00D48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maand</w:t>
            </w:r>
          </w:p>
        </w:tc>
        <w:tc>
          <w:tcPr>
            <w:tcW w:w="425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0BA9A08C" w14:textId="606B7966" w:rsidR="00A00D48" w:rsidRPr="003D114E" w:rsidRDefault="00AB033D" w:rsidP="00A00D48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7"/>
                    <w:maxLength w:val="2"/>
                    <w:format w:val="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0C8F2" w14:textId="77777777" w:rsidR="00A00D48" w:rsidRPr="003D114E" w:rsidRDefault="00A00D48" w:rsidP="00A00D48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jaar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38A9943A" w14:textId="4F8FC0A3" w:rsidR="00A00D48" w:rsidRPr="003D114E" w:rsidRDefault="00AB033D" w:rsidP="00A00D48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1"/>
                    <w:maxLength w:val="4"/>
                    <w:format w:val="0000"/>
                  </w:textInput>
                </w:ffData>
              </w:fldChar>
            </w:r>
            <w:r w:rsidRPr="00AB033D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2021</w:t>
            </w:r>
            <w:r>
              <w:fldChar w:fldCharType="end"/>
            </w:r>
          </w:p>
        </w:tc>
        <w:tc>
          <w:tcPr>
            <w:tcW w:w="3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84445" w14:textId="77777777" w:rsidR="00A00D48" w:rsidRPr="003D114E" w:rsidRDefault="00A00D48" w:rsidP="00A00D48"/>
        </w:tc>
      </w:tr>
      <w:tr w:rsidR="00A00D48" w:rsidRPr="00A57232" w14:paraId="61C501FF" w14:textId="77777777" w:rsidTr="001466DB">
        <w:trPr>
          <w:trHeight w:val="624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4CA58" w14:textId="77777777" w:rsidR="00A00D48" w:rsidRPr="004C6E93" w:rsidRDefault="00A00D48" w:rsidP="00A00D48">
            <w:pPr>
              <w:pStyle w:val="leeg"/>
            </w:pPr>
          </w:p>
        </w:tc>
        <w:tc>
          <w:tcPr>
            <w:tcW w:w="26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D3515C" w14:textId="02A08C70" w:rsidR="00A00D48" w:rsidRPr="00A57232" w:rsidRDefault="00A00D48" w:rsidP="00A00D48">
            <w:pPr>
              <w:spacing w:after="100"/>
              <w:jc w:val="right"/>
            </w:pPr>
            <w:r w:rsidRPr="00A57232">
              <w:t>handtekening</w:t>
            </w:r>
          </w:p>
        </w:tc>
        <w:tc>
          <w:tcPr>
            <w:tcW w:w="7242" w:type="dxa"/>
            <w:gridSpan w:val="17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79E50385" w14:textId="45C8D1C8" w:rsidR="00A00D48" w:rsidRPr="00A57232" w:rsidRDefault="00C6377B" w:rsidP="00A00D48">
            <w:pPr>
              <w:pStyle w:val="invulveld"/>
              <w:framePr w:hSpace="0" w:wrap="auto" w:vAnchor="margin" w:xAlign="left" w:yAlign="inline"/>
              <w:spacing w:after="100"/>
              <w:suppressOverlap w:val="0"/>
            </w:pPr>
            <w:r>
              <w:rPr>
                <w:noProof/>
              </w:rPr>
              <w:drawing>
                <wp:inline distT="0" distB="0" distL="0" distR="0" wp14:anchorId="4424C3C4" wp14:editId="4CEB0C48">
                  <wp:extent cx="1204547" cy="333634"/>
                  <wp:effectExtent l="0" t="0" r="254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912" cy="340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D48" w:rsidRPr="003D114E" w14:paraId="6AFEC8EF" w14:textId="77777777" w:rsidTr="001466DB">
        <w:trPr>
          <w:trHeight w:val="34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A7711" w14:textId="77777777" w:rsidR="00A00D48" w:rsidRPr="004C6E93" w:rsidRDefault="00A00D48" w:rsidP="00A00D48">
            <w:pPr>
              <w:pStyle w:val="leeg"/>
            </w:pPr>
          </w:p>
        </w:tc>
        <w:tc>
          <w:tcPr>
            <w:tcW w:w="26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6A271" w14:textId="2FA05F31" w:rsidR="00A00D48" w:rsidRPr="003D114E" w:rsidRDefault="00A00D48" w:rsidP="00A00D48">
            <w:pPr>
              <w:jc w:val="right"/>
            </w:pPr>
            <w:r w:rsidRPr="003D114E">
              <w:t>voor- en achternaam</w:t>
            </w:r>
          </w:p>
        </w:tc>
        <w:tc>
          <w:tcPr>
            <w:tcW w:w="7242" w:type="dxa"/>
            <w:gridSpan w:val="17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58F285AB" w14:textId="70818A0B" w:rsidR="00A00D48" w:rsidRPr="003D114E" w:rsidRDefault="00AB033D" w:rsidP="00A00D48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line Van den Borre"/>
                  </w:textInput>
                </w:ffData>
              </w:fldChar>
            </w:r>
            <w:r w:rsidRPr="0022278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Eline Van den Borre</w:t>
            </w:r>
            <w:r>
              <w:fldChar w:fldCharType="end"/>
            </w:r>
          </w:p>
        </w:tc>
      </w:tr>
      <w:tr w:rsidR="00440BC0" w:rsidRPr="003D114E" w14:paraId="0DD65B0D" w14:textId="77777777" w:rsidTr="0098739A">
        <w:trPr>
          <w:trHeight w:hRule="exact" w:val="340"/>
        </w:trPr>
        <w:tc>
          <w:tcPr>
            <w:tcW w:w="1026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F7488" w14:textId="77777777" w:rsidR="00440BC0" w:rsidRPr="003D114E" w:rsidRDefault="00440BC0" w:rsidP="007C4870">
            <w:pPr>
              <w:pStyle w:val="leeg"/>
            </w:pPr>
          </w:p>
        </w:tc>
      </w:tr>
      <w:tr w:rsidR="00440BC0" w:rsidRPr="003D114E" w14:paraId="5201C48D" w14:textId="77777777" w:rsidTr="001466DB">
        <w:trPr>
          <w:trHeight w:hRule="exact" w:val="397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736FCCCC" w14:textId="77777777" w:rsidR="00440BC0" w:rsidRPr="003D114E" w:rsidRDefault="00440BC0" w:rsidP="007C4870">
            <w:pPr>
              <w:pStyle w:val="leeg"/>
            </w:pPr>
            <w:r>
              <w:br w:type="page"/>
            </w:r>
          </w:p>
        </w:tc>
        <w:tc>
          <w:tcPr>
            <w:tcW w:w="987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147178"/>
          </w:tcPr>
          <w:p w14:paraId="2310AE77" w14:textId="77777777" w:rsidR="00440BC0" w:rsidRPr="003D114E" w:rsidRDefault="00440BC0" w:rsidP="007C4870">
            <w:pPr>
              <w:pStyle w:val="Kop1"/>
              <w:spacing w:before="0"/>
              <w:ind w:left="29"/>
              <w:rPr>
                <w:rFonts w:cs="Calibri"/>
              </w:rPr>
            </w:pPr>
            <w:r>
              <w:rPr>
                <w:rFonts w:cs="Calibri"/>
              </w:rPr>
              <w:t>Ondertekening door de stagemeester-coördinator</w:t>
            </w:r>
          </w:p>
        </w:tc>
      </w:tr>
      <w:tr w:rsidR="00440BC0" w:rsidRPr="003D114E" w14:paraId="6E7E2D75" w14:textId="77777777" w:rsidTr="0098739A">
        <w:trPr>
          <w:trHeight w:hRule="exact" w:val="113"/>
        </w:trPr>
        <w:tc>
          <w:tcPr>
            <w:tcW w:w="1026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E2D57" w14:textId="77777777" w:rsidR="00440BC0" w:rsidRPr="003D114E" w:rsidRDefault="00440BC0" w:rsidP="007C4870"/>
        </w:tc>
      </w:tr>
      <w:tr w:rsidR="007C4870" w:rsidRPr="003D114E" w14:paraId="3A3AFB31" w14:textId="77777777" w:rsidTr="001466DB">
        <w:trPr>
          <w:trHeight w:val="34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2CCF3" w14:textId="77777777" w:rsidR="00440BC0" w:rsidRPr="004C6E93" w:rsidRDefault="00440BC0" w:rsidP="007C4870">
            <w:pPr>
              <w:pStyle w:val="leeg"/>
            </w:pPr>
          </w:p>
        </w:tc>
        <w:tc>
          <w:tcPr>
            <w:tcW w:w="26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D7265" w14:textId="77777777" w:rsidR="00440BC0" w:rsidRPr="003D114E" w:rsidRDefault="00440BC0" w:rsidP="007C4870">
            <w:pPr>
              <w:jc w:val="right"/>
              <w:rPr>
                <w:rStyle w:val="Zwaar"/>
                <w:b w:val="0"/>
              </w:rPr>
            </w:pPr>
            <w:r w:rsidRPr="003D114E">
              <w:t>datum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A9117" w14:textId="77777777" w:rsidR="00440BC0" w:rsidRPr="003D114E" w:rsidRDefault="00440BC0" w:rsidP="007C4870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dag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45DCF7B2" w14:textId="77777777" w:rsidR="00440BC0" w:rsidRPr="003D114E" w:rsidRDefault="00440BC0" w:rsidP="007C4870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7476C" w14:textId="77777777" w:rsidR="00440BC0" w:rsidRPr="003D114E" w:rsidRDefault="00440BC0" w:rsidP="007C4870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maand</w:t>
            </w:r>
          </w:p>
        </w:tc>
        <w:tc>
          <w:tcPr>
            <w:tcW w:w="425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1D1BD952" w14:textId="77777777" w:rsidR="00440BC0" w:rsidRPr="003D114E" w:rsidRDefault="00440BC0" w:rsidP="007C4870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6CE585" w14:textId="77777777" w:rsidR="00440BC0" w:rsidRPr="003D114E" w:rsidRDefault="00440BC0" w:rsidP="007C4870">
            <w:pPr>
              <w:jc w:val="right"/>
              <w:rPr>
                <w:sz w:val="14"/>
                <w:szCs w:val="14"/>
              </w:rPr>
            </w:pPr>
            <w:r w:rsidRPr="003D114E">
              <w:rPr>
                <w:sz w:val="14"/>
                <w:szCs w:val="14"/>
              </w:rPr>
              <w:t>jaar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7CAE0B23" w14:textId="77777777" w:rsidR="00440BC0" w:rsidRPr="003D114E" w:rsidRDefault="00440BC0" w:rsidP="007C4870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E262A" w14:textId="77777777" w:rsidR="00440BC0" w:rsidRPr="003D114E" w:rsidRDefault="00440BC0" w:rsidP="007C4870"/>
        </w:tc>
      </w:tr>
      <w:tr w:rsidR="00440BC0" w:rsidRPr="00A57232" w14:paraId="75BEB0F5" w14:textId="77777777" w:rsidTr="001466DB">
        <w:trPr>
          <w:trHeight w:val="624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349CA" w14:textId="77777777" w:rsidR="00440BC0" w:rsidRPr="004C6E93" w:rsidRDefault="00440BC0" w:rsidP="007C4870">
            <w:pPr>
              <w:pStyle w:val="leeg"/>
            </w:pPr>
          </w:p>
        </w:tc>
        <w:tc>
          <w:tcPr>
            <w:tcW w:w="26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F28CB1" w14:textId="77777777" w:rsidR="00440BC0" w:rsidRPr="00A57232" w:rsidRDefault="00440BC0" w:rsidP="007C4870">
            <w:pPr>
              <w:spacing w:after="100"/>
              <w:jc w:val="right"/>
            </w:pPr>
            <w:r>
              <w:t>h</w:t>
            </w:r>
            <w:r w:rsidRPr="00A57232">
              <w:t>andtekening</w:t>
            </w:r>
          </w:p>
        </w:tc>
        <w:tc>
          <w:tcPr>
            <w:tcW w:w="7242" w:type="dxa"/>
            <w:gridSpan w:val="17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750C58FC" w14:textId="77777777" w:rsidR="00440BC0" w:rsidRPr="00A57232" w:rsidRDefault="00440BC0" w:rsidP="007C4870">
            <w:pPr>
              <w:pStyle w:val="invulveld"/>
              <w:framePr w:hSpace="0" w:wrap="auto" w:vAnchor="margin" w:xAlign="left" w:yAlign="inline"/>
              <w:spacing w:after="10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40BC0" w:rsidRPr="003D114E" w14:paraId="0DAF6B69" w14:textId="77777777" w:rsidTr="001466DB">
        <w:trPr>
          <w:trHeight w:val="34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7991F" w14:textId="77777777" w:rsidR="00440BC0" w:rsidRPr="004C6E93" w:rsidRDefault="00440BC0" w:rsidP="007C4870">
            <w:pPr>
              <w:pStyle w:val="leeg"/>
            </w:pPr>
          </w:p>
        </w:tc>
        <w:tc>
          <w:tcPr>
            <w:tcW w:w="26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A0650" w14:textId="77777777" w:rsidR="00440BC0" w:rsidRPr="003D114E" w:rsidRDefault="00440BC0" w:rsidP="007C4870">
            <w:pPr>
              <w:jc w:val="right"/>
            </w:pPr>
            <w:r>
              <w:t>v</w:t>
            </w:r>
            <w:r w:rsidRPr="003D114E">
              <w:t>oor- en achternaam</w:t>
            </w:r>
          </w:p>
        </w:tc>
        <w:tc>
          <w:tcPr>
            <w:tcW w:w="724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112E9" w14:textId="77777777" w:rsidR="00440BC0" w:rsidRPr="003D114E" w:rsidRDefault="00440BC0" w:rsidP="007C4870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40BC0" w:rsidRPr="003D114E" w14:paraId="04585292" w14:textId="77777777" w:rsidTr="001466DB">
        <w:trPr>
          <w:trHeight w:val="34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B84AE0" w14:textId="77777777" w:rsidR="00440BC0" w:rsidRPr="004C6E93" w:rsidRDefault="00440BC0" w:rsidP="007C4870">
            <w:pPr>
              <w:pStyle w:val="leeg"/>
            </w:pPr>
          </w:p>
        </w:tc>
        <w:tc>
          <w:tcPr>
            <w:tcW w:w="26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D41E6" w14:textId="77777777" w:rsidR="00440BC0" w:rsidRPr="003D114E" w:rsidRDefault="00440BC0" w:rsidP="007C4870">
            <w:pPr>
              <w:jc w:val="right"/>
            </w:pPr>
            <w:r>
              <w:t>instelling</w:t>
            </w:r>
          </w:p>
        </w:tc>
        <w:tc>
          <w:tcPr>
            <w:tcW w:w="7242" w:type="dxa"/>
            <w:gridSpan w:val="17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7775FC2D" w14:textId="77777777" w:rsidR="00440BC0" w:rsidRDefault="00440BC0" w:rsidP="007C4870">
            <w:pPr>
              <w:pStyle w:val="invulveld"/>
              <w:framePr w:hSpace="0" w:wrap="auto" w:vAnchor="margin" w:xAlign="left" w:yAlign="inline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4B646735" w14:textId="77777777" w:rsidR="00A00D48" w:rsidRDefault="00A00D48">
      <w:pPr>
        <w:sectPr w:rsidR="00A00D48" w:rsidSect="007C4870">
          <w:footerReference w:type="default" r:id="rId11"/>
          <w:footerReference w:type="first" r:id="rId12"/>
          <w:pgSz w:w="11906" w:h="16838" w:code="9"/>
          <w:pgMar w:top="680" w:right="680" w:bottom="1814" w:left="851" w:header="709" w:footer="794" w:gutter="0"/>
          <w:cols w:space="708"/>
          <w:titlePg/>
          <w:docGrid w:linePitch="360"/>
        </w:sectPr>
      </w:pPr>
    </w:p>
    <w:tbl>
      <w:tblPr>
        <w:tblW w:w="1494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369"/>
        <w:gridCol w:w="1134"/>
        <w:gridCol w:w="142"/>
        <w:gridCol w:w="1417"/>
        <w:gridCol w:w="142"/>
        <w:gridCol w:w="851"/>
        <w:gridCol w:w="992"/>
        <w:gridCol w:w="142"/>
        <w:gridCol w:w="1984"/>
        <w:gridCol w:w="142"/>
        <w:gridCol w:w="1753"/>
        <w:gridCol w:w="167"/>
        <w:gridCol w:w="1482"/>
        <w:gridCol w:w="142"/>
        <w:gridCol w:w="1559"/>
        <w:gridCol w:w="142"/>
        <w:gridCol w:w="1984"/>
      </w:tblGrid>
      <w:tr w:rsidR="004E4D81" w:rsidRPr="003D114E" w14:paraId="31CE31D5" w14:textId="77777777" w:rsidTr="00C45BC3">
        <w:trPr>
          <w:trHeight w:hRule="exact" w:val="113"/>
          <w:jc w:val="right"/>
        </w:trPr>
        <w:tc>
          <w:tcPr>
            <w:tcW w:w="1494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8309F" w14:textId="77777777" w:rsidR="004E4D81" w:rsidRPr="003D114E" w:rsidRDefault="004E4D81" w:rsidP="007C4870">
            <w:pPr>
              <w:pStyle w:val="leeg"/>
            </w:pPr>
          </w:p>
        </w:tc>
      </w:tr>
      <w:tr w:rsidR="004E4D81" w:rsidRPr="003D114E" w14:paraId="6EBEB65A" w14:textId="77777777" w:rsidTr="00C45BC3">
        <w:trPr>
          <w:trHeight w:hRule="exact" w:val="397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4E5A8BB3" w14:textId="77777777" w:rsidR="004E4D81" w:rsidRPr="003D114E" w:rsidRDefault="004E4D81" w:rsidP="007C4870">
            <w:pPr>
              <w:pStyle w:val="leeg"/>
            </w:pPr>
          </w:p>
        </w:tc>
        <w:tc>
          <w:tcPr>
            <w:tcW w:w="1454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39B9BE"/>
          </w:tcPr>
          <w:p w14:paraId="02AE2B45" w14:textId="77777777" w:rsidR="004E4D81" w:rsidRPr="003D114E" w:rsidRDefault="004E4D81" w:rsidP="00AE4758">
            <w:pPr>
              <w:pStyle w:val="Kop2"/>
              <w:tabs>
                <w:tab w:val="center" w:pos="4890"/>
              </w:tabs>
              <w:spacing w:before="0"/>
              <w:ind w:left="29"/>
              <w:rPr>
                <w:rFonts w:cs="Calibri"/>
              </w:rPr>
            </w:pPr>
            <w:r>
              <w:rPr>
                <w:rFonts w:cs="Calibri"/>
              </w:rPr>
              <w:t>In te vullen door de aanvrager: gegevens van uw stagemeesters en uw stageperiodes</w:t>
            </w:r>
          </w:p>
        </w:tc>
      </w:tr>
      <w:tr w:rsidR="0093154B" w:rsidRPr="003D114E" w14:paraId="6B711C51" w14:textId="77777777" w:rsidTr="00C45BC3">
        <w:trPr>
          <w:trHeight w:hRule="exact" w:val="107"/>
          <w:jc w:val="right"/>
        </w:trPr>
        <w:tc>
          <w:tcPr>
            <w:tcW w:w="1494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6950F" w14:textId="77777777" w:rsidR="0093154B" w:rsidRPr="0093154B" w:rsidRDefault="0093154B">
            <w:pPr>
              <w:pStyle w:val="leeg"/>
            </w:pPr>
          </w:p>
        </w:tc>
      </w:tr>
      <w:tr w:rsidR="00B01D2A" w:rsidRPr="003D114E" w14:paraId="198CB3B6" w14:textId="77777777" w:rsidTr="00C45BC3">
        <w:trPr>
          <w:trHeight w:val="283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82E48" w14:textId="77777777" w:rsidR="00AE4758" w:rsidRPr="0044546C" w:rsidRDefault="00AE4758" w:rsidP="007C4870">
            <w:pPr>
              <w:pStyle w:val="leeg"/>
            </w:pPr>
          </w:p>
        </w:tc>
        <w:tc>
          <w:tcPr>
            <w:tcW w:w="3062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</w:tcPr>
          <w:p w14:paraId="6AF47EDC" w14:textId="77777777" w:rsidR="00AE4758" w:rsidRPr="003D114E" w:rsidRDefault="00AE4758" w:rsidP="007C4870">
            <w:pPr>
              <w:pStyle w:val="kolomhoofd"/>
              <w:framePr w:wrap="auto" w:xAlign="left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stageperiode</w:t>
            </w:r>
            <w:proofErr w:type="gram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39DC1" w14:textId="77777777" w:rsidR="00AE4758" w:rsidRPr="003D114E" w:rsidRDefault="00AE4758" w:rsidP="007C4870"/>
        </w:tc>
        <w:tc>
          <w:tcPr>
            <w:tcW w:w="1843" w:type="dxa"/>
            <w:gridSpan w:val="2"/>
            <w:vMerge w:val="restart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auto"/>
          </w:tcPr>
          <w:p w14:paraId="45B7DB3E" w14:textId="77777777" w:rsidR="00AE4758" w:rsidRPr="003D114E" w:rsidRDefault="00AE4758" w:rsidP="00AE4758">
            <w:pPr>
              <w:pStyle w:val="kolomhoofd"/>
              <w:framePr w:wrap="auto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  <w:b w:val="0"/>
                <w:bCs/>
              </w:rPr>
            </w:pPr>
            <w:proofErr w:type="gramStart"/>
            <w:r>
              <w:rPr>
                <w:rFonts w:cs="Calibri"/>
              </w:rPr>
              <w:t>duur</w:t>
            </w:r>
            <w:proofErr w:type="gram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2A31B" w14:textId="77777777" w:rsidR="00AE4758" w:rsidRPr="003D114E" w:rsidRDefault="00AE4758" w:rsidP="007C4870"/>
        </w:tc>
        <w:tc>
          <w:tcPr>
            <w:tcW w:w="1984" w:type="dxa"/>
            <w:vMerge w:val="restart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auto"/>
          </w:tcPr>
          <w:p w14:paraId="18180486" w14:textId="77777777" w:rsidR="00AE4758" w:rsidRPr="003D114E" w:rsidRDefault="00AE4758" w:rsidP="00AE4758">
            <w:pPr>
              <w:pStyle w:val="kolomhoofd"/>
              <w:framePr w:wrap="auto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stagedienst</w:t>
            </w:r>
            <w:proofErr w:type="gram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C72479E" w14:textId="77777777" w:rsidR="00AE4758" w:rsidRPr="003D114E" w:rsidRDefault="00AE4758" w:rsidP="00855A89"/>
        </w:tc>
        <w:tc>
          <w:tcPr>
            <w:tcW w:w="1753" w:type="dxa"/>
            <w:vMerge w:val="restart"/>
            <w:tcBorders>
              <w:top w:val="single" w:sz="12" w:space="0" w:color="7F7F7F" w:themeColor="text1" w:themeTint="80"/>
              <w:left w:val="nil"/>
              <w:right w:val="nil"/>
            </w:tcBorders>
          </w:tcPr>
          <w:p w14:paraId="7732686A" w14:textId="77777777" w:rsidR="00AE4758" w:rsidRPr="003D114E" w:rsidRDefault="00AE4758" w:rsidP="00AE4758">
            <w:pPr>
              <w:pStyle w:val="kolomhoofd"/>
              <w:framePr w:wrap="auto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stagemeester</w:t>
            </w:r>
            <w:proofErr w:type="gramEnd"/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</w:tcPr>
          <w:p w14:paraId="63DC99A0" w14:textId="77777777" w:rsidR="00AE4758" w:rsidRPr="003D114E" w:rsidRDefault="00AE4758" w:rsidP="00855A89"/>
        </w:tc>
        <w:tc>
          <w:tcPr>
            <w:tcW w:w="1482" w:type="dxa"/>
            <w:vMerge w:val="restart"/>
            <w:tcBorders>
              <w:top w:val="single" w:sz="12" w:space="0" w:color="7F7F7F" w:themeColor="text1" w:themeTint="80"/>
              <w:left w:val="nil"/>
              <w:right w:val="nil"/>
            </w:tcBorders>
          </w:tcPr>
          <w:p w14:paraId="20FE775A" w14:textId="77777777" w:rsidR="00AE4758" w:rsidRPr="003D114E" w:rsidRDefault="00AE4758" w:rsidP="00AE4758">
            <w:pPr>
              <w:pStyle w:val="kolomhoofd"/>
              <w:framePr w:wrap="auto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handtekening</w:t>
            </w:r>
            <w:proofErr w:type="gramEnd"/>
            <w:r>
              <w:rPr>
                <w:rFonts w:cs="Calibri"/>
              </w:rPr>
              <w:t xml:space="preserve"> stagemeester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D358492" w14:textId="77777777" w:rsidR="00AE4758" w:rsidRPr="003D114E" w:rsidRDefault="00AE4758" w:rsidP="00855A89">
            <w:pPr>
              <w:pStyle w:val="leeg"/>
            </w:pPr>
          </w:p>
        </w:tc>
        <w:tc>
          <w:tcPr>
            <w:tcW w:w="1559" w:type="dxa"/>
            <w:vMerge w:val="restart"/>
            <w:tcBorders>
              <w:top w:val="single" w:sz="12" w:space="0" w:color="7F7F7F" w:themeColor="text1" w:themeTint="80"/>
              <w:left w:val="nil"/>
              <w:right w:val="nil"/>
            </w:tcBorders>
          </w:tcPr>
          <w:p w14:paraId="692BBCD0" w14:textId="1D05A04F" w:rsidR="00AE4758" w:rsidRPr="00906B56" w:rsidRDefault="00FD32AC" w:rsidP="00AE4758">
            <w:pPr>
              <w:pStyle w:val="kolomhoofd"/>
              <w:framePr w:wrap="auto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  <w:r w:rsidRPr="00906B56">
              <w:rPr>
                <w:rFonts w:cs="Calibri"/>
              </w:rPr>
              <w:t xml:space="preserve">Indien van toepassing: SPE/ </w:t>
            </w:r>
            <w:proofErr w:type="gramStart"/>
            <w:r w:rsidRPr="00906B56">
              <w:rPr>
                <w:rFonts w:cs="Calibri"/>
              </w:rPr>
              <w:t>WO /</w:t>
            </w:r>
            <w:proofErr w:type="gramEnd"/>
            <w:r w:rsidRPr="00906B56">
              <w:rPr>
                <w:rFonts w:cs="Calibri"/>
              </w:rPr>
              <w:t xml:space="preserve"> RO</w:t>
            </w:r>
            <w:r w:rsidR="006F0B68" w:rsidRPr="00906B56">
              <w:rPr>
                <w:rFonts w:cs="Calibri"/>
              </w:rPr>
              <w:t xml:space="preserve"> / B</w:t>
            </w:r>
            <w:r w:rsidR="00F71445" w:rsidRPr="00906B56">
              <w:rPr>
                <w:rFonts w:cs="Calibri"/>
              </w:rPr>
              <w:t xml:space="preserve"> *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DF7675B" w14:textId="77777777" w:rsidR="00AE4758" w:rsidRPr="00906B56" w:rsidRDefault="00AE4758" w:rsidP="00855A89">
            <w:pPr>
              <w:pStyle w:val="leeg"/>
            </w:pPr>
          </w:p>
        </w:tc>
        <w:tc>
          <w:tcPr>
            <w:tcW w:w="1984" w:type="dxa"/>
            <w:vMerge w:val="restart"/>
            <w:tcBorders>
              <w:top w:val="single" w:sz="12" w:space="0" w:color="7F7F7F" w:themeColor="text1" w:themeTint="80"/>
              <w:left w:val="nil"/>
              <w:right w:val="nil"/>
            </w:tcBorders>
          </w:tcPr>
          <w:p w14:paraId="18D317D2" w14:textId="16B3D6BE" w:rsidR="00AE4758" w:rsidRPr="00906B56" w:rsidRDefault="00906B56" w:rsidP="00AE4758">
            <w:pPr>
              <w:pStyle w:val="kolomhoofd"/>
              <w:framePr w:wrap="auto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  <w:r w:rsidRPr="00906B56">
              <w:rPr>
                <w:rFonts w:cs="Calibri"/>
              </w:rPr>
              <w:t xml:space="preserve">Naam + </w:t>
            </w:r>
            <w:r w:rsidR="00AE4758" w:rsidRPr="00906B56">
              <w:rPr>
                <w:rFonts w:cs="Calibri"/>
              </w:rPr>
              <w:t>handtekening verantwoordelijke</w:t>
            </w:r>
          </w:p>
          <w:p w14:paraId="2744E833" w14:textId="4519C49C" w:rsidR="00F71445" w:rsidRPr="00906B56" w:rsidRDefault="00F71445" w:rsidP="00AE4758">
            <w:pPr>
              <w:pStyle w:val="kolomhoofd"/>
              <w:framePr w:wrap="auto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  <w:r w:rsidRPr="00906B56">
              <w:rPr>
                <w:rFonts w:cs="Calibri"/>
              </w:rPr>
              <w:t>SPE/WO/RO</w:t>
            </w:r>
            <w:r w:rsidR="006F0B68" w:rsidRPr="00906B56">
              <w:rPr>
                <w:rFonts w:cs="Calibri"/>
              </w:rPr>
              <w:t>/B</w:t>
            </w:r>
            <w:r w:rsidRPr="00906B56">
              <w:rPr>
                <w:rFonts w:cs="Calibri"/>
              </w:rPr>
              <w:t>*</w:t>
            </w:r>
          </w:p>
        </w:tc>
      </w:tr>
      <w:tr w:rsidR="00855A89" w:rsidRPr="003D114E" w14:paraId="0CAC3CA2" w14:textId="77777777" w:rsidTr="00C45BC3">
        <w:trPr>
          <w:trHeight w:val="283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71606" w14:textId="77777777" w:rsidR="00855A89" w:rsidRPr="0044546C" w:rsidRDefault="00855A89" w:rsidP="00A27B89">
            <w:pPr>
              <w:pStyle w:val="leeg"/>
            </w:pPr>
          </w:p>
        </w:tc>
        <w:tc>
          <w:tcPr>
            <w:tcW w:w="150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</w:tcPr>
          <w:p w14:paraId="6774B3E7" w14:textId="77777777" w:rsidR="00855A89" w:rsidRPr="003D114E" w:rsidRDefault="00855A89" w:rsidP="00AE4758">
            <w:pPr>
              <w:pStyle w:val="kolomhoofd"/>
              <w:framePr w:wrap="auto" w:xAlign="left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  <w:b w:val="0"/>
                <w:bCs/>
              </w:rPr>
            </w:pPr>
            <w:proofErr w:type="gramStart"/>
            <w:r>
              <w:rPr>
                <w:rFonts w:cs="Calibri"/>
              </w:rPr>
              <w:t>begin</w:t>
            </w:r>
            <w:proofErr w:type="gram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688F4" w14:textId="77777777" w:rsidR="00855A89" w:rsidRPr="003D114E" w:rsidRDefault="00855A89" w:rsidP="00A27B89"/>
        </w:tc>
        <w:tc>
          <w:tcPr>
            <w:tcW w:w="141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860988F" w14:textId="77777777" w:rsidR="00855A89" w:rsidRPr="003D114E" w:rsidRDefault="00855A89" w:rsidP="00AE4758">
            <w:pPr>
              <w:pStyle w:val="kolomhoofd"/>
              <w:framePr w:wrap="auto" w:xAlign="left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einde</w:t>
            </w:r>
            <w:proofErr w:type="gram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98E54" w14:textId="77777777" w:rsidR="00855A89" w:rsidRPr="003D114E" w:rsidRDefault="00855A89" w:rsidP="00A27B89"/>
        </w:tc>
        <w:tc>
          <w:tcPr>
            <w:tcW w:w="1843" w:type="dxa"/>
            <w:gridSpan w:val="2"/>
            <w:vMerge/>
            <w:tcBorders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4B65F7F8" w14:textId="77777777" w:rsidR="00855A89" w:rsidRPr="003D114E" w:rsidRDefault="00855A89" w:rsidP="00A27B89">
            <w:pPr>
              <w:pStyle w:val="kolomhoofd"/>
              <w:framePr w:wrap="auto" w:xAlign="left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  <w:b w:val="0"/>
                <w:bCs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6BB90" w14:textId="77777777" w:rsidR="00855A89" w:rsidRPr="003D114E" w:rsidRDefault="00855A89" w:rsidP="00A27B89"/>
        </w:tc>
        <w:tc>
          <w:tcPr>
            <w:tcW w:w="1984" w:type="dxa"/>
            <w:vMerge/>
            <w:tcBorders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BB64E51" w14:textId="77777777" w:rsidR="00855A89" w:rsidRPr="003D114E" w:rsidRDefault="00855A89" w:rsidP="00AE4758">
            <w:pPr>
              <w:pStyle w:val="kolomhoofd"/>
              <w:framePr w:wrap="auto" w:xAlign="left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BE74C73" w14:textId="77777777" w:rsidR="00855A89" w:rsidRPr="003D114E" w:rsidRDefault="00855A89" w:rsidP="00855A89"/>
        </w:tc>
        <w:tc>
          <w:tcPr>
            <w:tcW w:w="1753" w:type="dxa"/>
            <w:vMerge/>
            <w:tcBorders>
              <w:left w:val="nil"/>
              <w:bottom w:val="single" w:sz="12" w:space="0" w:color="7F7F7F" w:themeColor="text1" w:themeTint="80"/>
              <w:right w:val="nil"/>
            </w:tcBorders>
          </w:tcPr>
          <w:p w14:paraId="436C9525" w14:textId="77777777" w:rsidR="00855A89" w:rsidRPr="003D114E" w:rsidRDefault="00855A89" w:rsidP="00AE4758">
            <w:pPr>
              <w:pStyle w:val="kolomhoofd"/>
              <w:framePr w:wrap="auto" w:xAlign="left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</w:tcPr>
          <w:p w14:paraId="37A27D37" w14:textId="77777777" w:rsidR="00855A89" w:rsidRPr="003D114E" w:rsidRDefault="00855A89" w:rsidP="00855A89"/>
        </w:tc>
        <w:tc>
          <w:tcPr>
            <w:tcW w:w="1482" w:type="dxa"/>
            <w:vMerge/>
            <w:tcBorders>
              <w:left w:val="nil"/>
              <w:bottom w:val="single" w:sz="12" w:space="0" w:color="7F7F7F" w:themeColor="text1" w:themeTint="80"/>
              <w:right w:val="nil"/>
            </w:tcBorders>
          </w:tcPr>
          <w:p w14:paraId="6FAA7979" w14:textId="77777777" w:rsidR="00855A89" w:rsidRPr="003D114E" w:rsidRDefault="00855A89" w:rsidP="00A27B89">
            <w:pPr>
              <w:pStyle w:val="kolomhoofd"/>
              <w:framePr w:wrap="auto" w:xAlign="left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A0316A2" w14:textId="77777777" w:rsidR="00855A89" w:rsidRPr="003D114E" w:rsidRDefault="00855A89" w:rsidP="00855A89">
            <w:pPr>
              <w:pStyle w:val="leeg"/>
            </w:pPr>
          </w:p>
        </w:tc>
        <w:tc>
          <w:tcPr>
            <w:tcW w:w="1559" w:type="dxa"/>
            <w:vMerge/>
            <w:tcBorders>
              <w:left w:val="nil"/>
              <w:bottom w:val="single" w:sz="12" w:space="0" w:color="7F7F7F" w:themeColor="text1" w:themeTint="80"/>
              <w:right w:val="nil"/>
            </w:tcBorders>
          </w:tcPr>
          <w:p w14:paraId="63883278" w14:textId="77777777" w:rsidR="00855A89" w:rsidRPr="003D114E" w:rsidRDefault="00855A89" w:rsidP="00A27B89">
            <w:pPr>
              <w:pStyle w:val="kolomhoofd"/>
              <w:framePr w:wrap="auto" w:xAlign="left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B051BE7" w14:textId="77777777" w:rsidR="00855A89" w:rsidRPr="003D114E" w:rsidRDefault="00855A89" w:rsidP="00855A89">
            <w:pPr>
              <w:pStyle w:val="leeg"/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7F7F7F" w:themeColor="text1" w:themeTint="80"/>
              <w:right w:val="nil"/>
            </w:tcBorders>
          </w:tcPr>
          <w:p w14:paraId="0E0C65DB" w14:textId="77777777" w:rsidR="00855A89" w:rsidRPr="003D114E" w:rsidRDefault="00855A89" w:rsidP="00D93FF8">
            <w:pPr>
              <w:pStyle w:val="kolomhoofd"/>
              <w:framePr w:wrap="auto" w:xAlign="left"/>
              <w:pBdr>
                <w:top w:val="none" w:sz="0" w:space="0" w:color="auto"/>
                <w:bottom w:val="none" w:sz="0" w:space="0" w:color="auto"/>
              </w:pBdr>
              <w:rPr>
                <w:rFonts w:cs="Calibri"/>
              </w:rPr>
            </w:pPr>
          </w:p>
        </w:tc>
      </w:tr>
      <w:tr w:rsidR="00855A89" w:rsidRPr="003D114E" w14:paraId="691483E5" w14:textId="77777777" w:rsidTr="00C45BC3">
        <w:trPr>
          <w:trHeight w:val="624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EBD90" w14:textId="77777777" w:rsidR="00855A89" w:rsidRPr="003D114E" w:rsidRDefault="00855A89" w:rsidP="007C4870">
            <w:pPr>
              <w:pStyle w:val="leeg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B0551" w14:textId="77777777" w:rsidR="00855A89" w:rsidRPr="007C4870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  <w:jc w:val="right"/>
              <w:rPr>
                <w:b/>
              </w:rPr>
            </w:pPr>
            <w:r w:rsidRPr="007C4870">
              <w:rPr>
                <w:b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3767E39F" w14:textId="62F1C01F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Text195"/>
                  <w:enabled/>
                  <w:calcOnExit w:val="0"/>
                  <w:textInput>
                    <w:type w:val="number"/>
                    <w:default w:val="01"/>
                    <w:maxLength w:val="2"/>
                    <w:format w:val="00"/>
                  </w:textInput>
                </w:ffData>
              </w:fldChar>
            </w:r>
            <w:bookmarkStart w:id="4" w:name="Text195"/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4"/>
            <w:r w:rsidR="00855A89" w:rsidRPr="003D114E">
              <w:t>.</w:t>
            </w:r>
            <w:r>
              <w:fldChar w:fldCharType="begin">
                <w:ffData>
                  <w:name w:val="Text198"/>
                  <w:enabled/>
                  <w:calcOnExit w:val="0"/>
                  <w:textInput>
                    <w:type w:val="number"/>
                    <w:default w:val="10"/>
                    <w:maxLength w:val="2"/>
                    <w:format w:val="00"/>
                  </w:textInput>
                </w:ffData>
              </w:fldChar>
            </w:r>
            <w:bookmarkStart w:id="5" w:name="Text198"/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5"/>
            <w:r w:rsidR="00855A89" w:rsidRPr="003D114E">
              <w:t>.</w:t>
            </w:r>
            <w:r>
              <w:fldChar w:fldCharType="begin">
                <w:ffData>
                  <w:name w:val="Text199"/>
                  <w:enabled/>
                  <w:calcOnExit w:val="0"/>
                  <w:textInput>
                    <w:type w:val="number"/>
                    <w:default w:val="2021"/>
                    <w:maxLength w:val="4"/>
                    <w:format w:val="0000"/>
                  </w:textInput>
                </w:ffData>
              </w:fldChar>
            </w:r>
            <w:bookmarkStart w:id="6" w:name="Text199"/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2021</w:t>
            </w:r>
            <w:r>
              <w:fldChar w:fldCharType="end"/>
            </w:r>
            <w:bookmarkEnd w:id="6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41385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417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76BD971A" w14:textId="2118FEF7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0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9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2"/>
                    <w:maxLength w:val="4"/>
                    <w:format w:val="00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2022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5AACB7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851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4BA0D474" w14:textId="1DF979A1" w:rsidR="00855A89" w:rsidRPr="003D114E" w:rsidRDefault="00C6377B" w:rsidP="004E4D81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Text122"/>
                  <w:enabled/>
                  <w:calcOnExit w:val="0"/>
                  <w:textInput>
                    <w:default w:val="12"/>
                  </w:textInput>
                </w:ffData>
              </w:fldChar>
            </w:r>
            <w:bookmarkStart w:id="7" w:name="Text122"/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bookmarkEnd w:id="7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33629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t>maanden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41C2CC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98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07DAE85A" w14:textId="3CDFFDFC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eurologie, OLV Aalst 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Neurologie, OLV Aalst 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068CF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753" w:type="dxa"/>
            <w:tcBorders>
              <w:top w:val="nil"/>
              <w:left w:val="nil"/>
              <w:bottom w:val="dotted" w:sz="6" w:space="0" w:color="auto"/>
              <w:right w:val="nil"/>
            </w:tcBorders>
            <w:vAlign w:val="bottom"/>
          </w:tcPr>
          <w:p w14:paraId="3491BC2B" w14:textId="7A487386" w:rsidR="00855A89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r. G. Cypers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Dr. G. Cypers</w:t>
            </w:r>
            <w:r>
              <w:fldChar w:fldCharType="end"/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</w:tcPr>
          <w:p w14:paraId="55EC97E9" w14:textId="77777777" w:rsidR="00855A89" w:rsidRPr="003D114E" w:rsidRDefault="00855A89" w:rsidP="00A231F0"/>
        </w:tc>
        <w:tc>
          <w:tcPr>
            <w:tcW w:w="1482" w:type="dxa"/>
            <w:tcBorders>
              <w:top w:val="nil"/>
              <w:left w:val="nil"/>
              <w:bottom w:val="dotted" w:sz="6" w:space="0" w:color="auto"/>
              <w:right w:val="nil"/>
            </w:tcBorders>
            <w:vAlign w:val="bottom"/>
          </w:tcPr>
          <w:p w14:paraId="708C9AC3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D1A11DD" w14:textId="77777777" w:rsidR="00855A89" w:rsidRPr="003D114E" w:rsidRDefault="00855A89" w:rsidP="00A231F0">
            <w:pPr>
              <w:pStyle w:val="leeg"/>
            </w:pPr>
          </w:p>
        </w:tc>
        <w:tc>
          <w:tcPr>
            <w:tcW w:w="1559" w:type="dxa"/>
            <w:tcBorders>
              <w:top w:val="nil"/>
              <w:left w:val="nil"/>
              <w:bottom w:val="dotted" w:sz="6" w:space="0" w:color="auto"/>
              <w:right w:val="nil"/>
            </w:tcBorders>
            <w:vAlign w:val="bottom"/>
          </w:tcPr>
          <w:p w14:paraId="4C2C4232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45C1E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984" w:type="dxa"/>
            <w:tcBorders>
              <w:top w:val="single" w:sz="12" w:space="0" w:color="7F7F7F" w:themeColor="text1" w:themeTint="80"/>
              <w:left w:val="nil"/>
              <w:bottom w:val="dotted" w:sz="6" w:space="0" w:color="auto"/>
              <w:right w:val="nil"/>
            </w:tcBorders>
            <w:vAlign w:val="bottom"/>
          </w:tcPr>
          <w:p w14:paraId="317ED094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</w:tr>
      <w:tr w:rsidR="00855A89" w:rsidRPr="003D114E" w14:paraId="412C976F" w14:textId="77777777" w:rsidTr="00C45BC3">
        <w:trPr>
          <w:trHeight w:val="624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4E8FE" w14:textId="77777777" w:rsidR="00855A89" w:rsidRPr="003D114E" w:rsidRDefault="00855A89" w:rsidP="007C4870">
            <w:pPr>
              <w:pStyle w:val="leeg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B3B54" w14:textId="77777777" w:rsidR="00855A89" w:rsidRPr="007C4870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  <w:jc w:val="right"/>
              <w:rPr>
                <w:b/>
              </w:rPr>
            </w:pPr>
            <w:r w:rsidRPr="007C4870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4F5FE44D" w14:textId="6E412EA6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1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0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2"/>
                    <w:maxLength w:val="4"/>
                    <w:format w:val="00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2022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C62F32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417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4A0D671B" w14:textId="118C9367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0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9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3"/>
                    <w:maxLength w:val="4"/>
                    <w:format w:val="00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2023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95DC2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851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56CECB58" w14:textId="1AB87356" w:rsidR="00855A89" w:rsidRPr="003D114E" w:rsidRDefault="00C6377B" w:rsidP="004E4D81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BD026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t>maanden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4D3233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7B8B93AF" w14:textId="232D919E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eurologie, Sint-Trudo Ziekenhuis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Neurologie, Sint-Trudo Ziekenhuis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D9384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7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0200FB02" w14:textId="6871CE79" w:rsidR="00855A89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r. W. De Vooght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Dr. W. De Vooght</w:t>
            </w:r>
            <w:r>
              <w:fldChar w:fldCharType="end"/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A3D36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82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6FFB3761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87143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559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746DD5E7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3F275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76694FF0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</w:tr>
      <w:tr w:rsidR="00855A89" w:rsidRPr="003D114E" w14:paraId="419F5141" w14:textId="77777777" w:rsidTr="00C45BC3">
        <w:trPr>
          <w:trHeight w:val="624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A50DE" w14:textId="77777777" w:rsidR="00855A89" w:rsidRPr="003D114E" w:rsidRDefault="00855A89" w:rsidP="007C4870">
            <w:pPr>
              <w:pStyle w:val="leeg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D42CC" w14:textId="77777777" w:rsidR="00855A89" w:rsidRPr="007C4870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  <w:jc w:val="right"/>
              <w:rPr>
                <w:b/>
              </w:rPr>
            </w:pPr>
            <w:r w:rsidRPr="007C4870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3BB84009" w14:textId="4A48FC44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1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0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3"/>
                    <w:maxLength w:val="4"/>
                    <w:format w:val="00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2023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D6E64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417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3500B2FE" w14:textId="22B83B84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0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9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4"/>
                    <w:maxLength w:val="4"/>
                    <w:format w:val="00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2024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DF8ABE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851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78DA9E5F" w14:textId="74265DCC" w:rsidR="00855A89" w:rsidRPr="003D114E" w:rsidRDefault="00C6377B" w:rsidP="004E4D81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FA8C62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t>maanden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E87EC5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1D540616" w14:textId="2EFB4B39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eurologie, UZ Leuven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Neurologie, UZ Leuven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A4E83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7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5E22CD3B" w14:textId="56D81F7D" w:rsidR="00855A89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Prof. Dr. B. Dubois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Prof. Dr. B. Dubois</w:t>
            </w:r>
            <w:r>
              <w:fldChar w:fldCharType="end"/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841DF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82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3B74085D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1B777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559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3E984EB6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066F8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344B238B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</w:tr>
      <w:tr w:rsidR="00855A89" w:rsidRPr="003D114E" w14:paraId="18546814" w14:textId="77777777" w:rsidTr="00C45BC3">
        <w:trPr>
          <w:trHeight w:val="624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FD0893" w14:textId="77777777" w:rsidR="00855A89" w:rsidRPr="003D114E" w:rsidRDefault="00855A89" w:rsidP="007C4870">
            <w:pPr>
              <w:pStyle w:val="leeg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EC0B3" w14:textId="77777777" w:rsidR="00855A89" w:rsidRPr="007C4870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  <w:jc w:val="right"/>
              <w:rPr>
                <w:b/>
              </w:rPr>
            </w:pPr>
            <w:r w:rsidRPr="007C4870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3F736FF0" w14:textId="413D0B5C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1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0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4"/>
                    <w:maxLength w:val="4"/>
                    <w:format w:val="00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2024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A2D05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417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17BDE2B3" w14:textId="0EACD57B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0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9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5"/>
                    <w:maxLength w:val="4"/>
                    <w:format w:val="00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2025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EA43F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851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48E00012" w14:textId="29A99EBC" w:rsidR="00855A89" w:rsidRPr="003D114E" w:rsidRDefault="00C6377B" w:rsidP="004E4D81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6F7DB1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t>maanden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35D042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2F834F77" w14:textId="21CAFD1C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eurologie, UZ Leuven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Neurologie, UZ Leuven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C59C0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7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325C0C91" w14:textId="234CC373" w:rsidR="00855A89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Prof. Dr. B. Dubois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Prof. Dr. B. Dubois</w:t>
            </w:r>
            <w:r>
              <w:fldChar w:fldCharType="end"/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AED25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82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0B486F73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83B6F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559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0C3CF50F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1EAF0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0DEEAC4B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</w:tr>
      <w:tr w:rsidR="00855A89" w:rsidRPr="003D114E" w14:paraId="692DCAAF" w14:textId="77777777" w:rsidTr="00C45BC3">
        <w:trPr>
          <w:trHeight w:val="624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98EE5" w14:textId="77777777" w:rsidR="00855A89" w:rsidRPr="003D114E" w:rsidRDefault="00855A89" w:rsidP="007C4870">
            <w:pPr>
              <w:pStyle w:val="leeg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D9E8" w14:textId="77777777" w:rsidR="00855A89" w:rsidRPr="007C4870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  <w:jc w:val="right"/>
              <w:rPr>
                <w:b/>
              </w:rPr>
            </w:pPr>
            <w:r w:rsidRPr="007C4870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40C376B8" w14:textId="19AC50E3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1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0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5"/>
                    <w:maxLength w:val="4"/>
                    <w:format w:val="00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2025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AE37BA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417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279CADF8" w14:textId="757B1720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0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9"/>
                    <w:maxLength w:val="2"/>
                    <w:format w:val="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855A89" w:rsidRPr="003D114E">
              <w:t>.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26"/>
                    <w:maxLength w:val="4"/>
                    <w:format w:val="0000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2026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ABCF0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851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3CBF25B8" w14:textId="123999AA" w:rsidR="00855A89" w:rsidRPr="003D114E" w:rsidRDefault="00C6377B" w:rsidP="004E4D81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16D837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t>maanden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17DAF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13EF9C43" w14:textId="09C546B8" w:rsidR="00855A89" w:rsidRPr="003D114E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eurologie, UZ Leuven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Neurologie, UZ Leuven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A6937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7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43B349A2" w14:textId="60A07456" w:rsidR="00855A89" w:rsidRDefault="00C6377B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Prof. Dr. B. Dubois"/>
                  </w:textInput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Prof. Dr. B. Dubois</w:t>
            </w:r>
            <w:r>
              <w:fldChar w:fldCharType="end"/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C9FD8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82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752D130F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10E60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559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23D15052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30C4B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7FFB5D0D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</w:tr>
      <w:tr w:rsidR="00855A89" w:rsidRPr="003D114E" w14:paraId="40EE9C09" w14:textId="77777777" w:rsidTr="00C45BC3">
        <w:trPr>
          <w:trHeight w:val="624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58B4B" w14:textId="77777777" w:rsidR="00855A89" w:rsidRPr="003D114E" w:rsidRDefault="00855A89" w:rsidP="007C4870">
            <w:pPr>
              <w:pStyle w:val="leeg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D8F6A" w14:textId="77777777" w:rsidR="00855A89" w:rsidRPr="007C4870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  <w:jc w:val="right"/>
              <w:rPr>
                <w:b/>
              </w:rPr>
            </w:pPr>
            <w:r w:rsidRPr="007C4870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28F3C72D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Text195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8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9"/>
                  <w:enabled/>
                  <w:calcOnExit w:val="0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2CD1E1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417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717C77FB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Text195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8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9"/>
                  <w:enabled/>
                  <w:calcOnExit w:val="0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3D0D1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851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463ECCD9" w14:textId="560F7EC8" w:rsidR="00855A89" w:rsidRPr="003D114E" w:rsidRDefault="00C6377B" w:rsidP="004E4D81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377B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58263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t>maanden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A7FCD5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1A9B74BD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A25CA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7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43E899E3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47BB2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82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22EA3A86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3FEE0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559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75E582D5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90CB6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21C941D0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</w:tr>
      <w:tr w:rsidR="00855A89" w:rsidRPr="003D114E" w14:paraId="39AD6455" w14:textId="77777777" w:rsidTr="00C45BC3">
        <w:trPr>
          <w:trHeight w:val="624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4D196" w14:textId="77777777" w:rsidR="00855A89" w:rsidRPr="003D114E" w:rsidRDefault="00855A89" w:rsidP="007C4870">
            <w:pPr>
              <w:pStyle w:val="leeg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92E3A" w14:textId="77777777" w:rsidR="00855A89" w:rsidRPr="007C4870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  <w:jc w:val="right"/>
              <w:rPr>
                <w:b/>
              </w:rPr>
            </w:pPr>
            <w:r w:rsidRPr="007C4870">
              <w:rPr>
                <w:b/>
              </w:rPr>
              <w:t>7</w:t>
            </w:r>
          </w:p>
        </w:tc>
        <w:tc>
          <w:tcPr>
            <w:tcW w:w="113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3F7F2C87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Text195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8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9"/>
                  <w:enabled/>
                  <w:calcOnExit w:val="0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DC1F7F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417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73B1068D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Text195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8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9"/>
                  <w:enabled/>
                  <w:calcOnExit w:val="0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5550FF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851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0911378F" w14:textId="77777777" w:rsidR="00855A89" w:rsidRPr="003D114E" w:rsidRDefault="00855A89" w:rsidP="004E4D81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8D1228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t>maanden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FE84FC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5940AC82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6E5D3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7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6C4B8706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7D3F0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82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7DDA613F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19D88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559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2D9536C2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28DD6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6FE83104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</w:tr>
      <w:tr w:rsidR="00855A89" w:rsidRPr="003D114E" w14:paraId="53698E6F" w14:textId="77777777" w:rsidTr="00C45BC3">
        <w:trPr>
          <w:trHeight w:val="624"/>
          <w:jc w:val="right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EF0B6" w14:textId="77777777" w:rsidR="00855A89" w:rsidRPr="003D114E" w:rsidRDefault="00855A89" w:rsidP="007C4870">
            <w:pPr>
              <w:pStyle w:val="leeg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55C2C" w14:textId="77777777" w:rsidR="00855A89" w:rsidRPr="007C4870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  <w:jc w:val="right"/>
              <w:rPr>
                <w:b/>
              </w:rPr>
            </w:pPr>
            <w:r w:rsidRPr="007C4870">
              <w:rPr>
                <w:b/>
              </w:rPr>
              <w:t>8</w:t>
            </w:r>
          </w:p>
        </w:tc>
        <w:tc>
          <w:tcPr>
            <w:tcW w:w="113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04FDC699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Text195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8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9"/>
                  <w:enabled/>
                  <w:calcOnExit w:val="0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B8A16B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417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44154470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Text195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8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3D114E">
              <w:t>.</w:t>
            </w:r>
            <w:r>
              <w:fldChar w:fldCharType="begin">
                <w:ffData>
                  <w:name w:val="Text199"/>
                  <w:enabled/>
                  <w:calcOnExit w:val="0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F49DC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851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3CF18092" w14:textId="77777777" w:rsidR="00855A89" w:rsidRPr="003D114E" w:rsidRDefault="00855A89" w:rsidP="004E4D81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DE406D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t>maanden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5A51D7" w14:textId="77777777" w:rsidR="00855A89" w:rsidRPr="003D114E" w:rsidRDefault="00855A89" w:rsidP="007C4870">
            <w:pPr>
              <w:spacing w:after="8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vAlign w:val="bottom"/>
          </w:tcPr>
          <w:p w14:paraId="58028071" w14:textId="77777777" w:rsidR="00855A89" w:rsidRPr="003D114E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658FF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7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559128B2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30A75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82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07450386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4D70F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559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37DB612C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B9F3C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  <w:tc>
          <w:tcPr>
            <w:tcW w:w="1984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bottom"/>
          </w:tcPr>
          <w:p w14:paraId="0288C13A" w14:textId="77777777" w:rsidR="00855A89" w:rsidRDefault="00855A89" w:rsidP="007C4870">
            <w:pPr>
              <w:pStyle w:val="invulveld"/>
              <w:framePr w:hSpace="0" w:wrap="auto" w:vAnchor="margin" w:xAlign="left" w:yAlign="inline"/>
              <w:spacing w:after="80"/>
              <w:suppressOverlap w:val="0"/>
            </w:pPr>
          </w:p>
        </w:tc>
      </w:tr>
      <w:tr w:rsidR="00855A89" w:rsidRPr="003D114E" w14:paraId="3312DBFE" w14:textId="77777777" w:rsidTr="00C45BC3">
        <w:trPr>
          <w:trHeight w:hRule="exact" w:val="113"/>
          <w:jc w:val="right"/>
        </w:trPr>
        <w:tc>
          <w:tcPr>
            <w:tcW w:w="1494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A134B" w14:textId="77777777" w:rsidR="00855A89" w:rsidRPr="003D114E" w:rsidRDefault="00855A89" w:rsidP="007C4870">
            <w:pPr>
              <w:pStyle w:val="leeg"/>
            </w:pPr>
          </w:p>
        </w:tc>
      </w:tr>
      <w:tr w:rsidR="00855A89" w:rsidRPr="003D114E" w14:paraId="1F997624" w14:textId="77777777" w:rsidTr="00C45BC3">
        <w:trPr>
          <w:trHeight w:val="325"/>
          <w:jc w:val="right"/>
        </w:trPr>
        <w:tc>
          <w:tcPr>
            <w:tcW w:w="20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E7E81" w14:textId="77777777" w:rsidR="00855A89" w:rsidRPr="003D114E" w:rsidRDefault="00855A89" w:rsidP="007C4870">
            <w:pPr>
              <w:pStyle w:val="leeg"/>
            </w:pPr>
          </w:p>
        </w:tc>
        <w:tc>
          <w:tcPr>
            <w:tcW w:w="141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</w:tcPr>
          <w:p w14:paraId="769815E4" w14:textId="77777777" w:rsidR="00855A89" w:rsidRPr="007C4870" w:rsidRDefault="00855A89" w:rsidP="007C4870">
            <w:pPr>
              <w:pStyle w:val="invulveld"/>
              <w:framePr w:hSpace="0" w:wrap="auto" w:vAnchor="margin" w:xAlign="left" w:yAlign="inline"/>
              <w:suppressOverlap w:val="0"/>
              <w:jc w:val="right"/>
              <w:rPr>
                <w:b/>
              </w:rPr>
            </w:pPr>
            <w:r w:rsidRPr="007C4870">
              <w:rPr>
                <w:b/>
              </w:rPr>
              <w:t>totale duur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D5EC" w14:textId="77777777" w:rsidR="00855A89" w:rsidRPr="003D114E" w:rsidRDefault="00855A89" w:rsidP="00A27B89">
            <w:pPr>
              <w:pStyle w:val="invulveld"/>
              <w:framePr w:hSpace="0" w:wrap="auto" w:vAnchor="margin" w:xAlign="left" w:yAlign="inline"/>
              <w:suppressOverlap w:val="0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</w:tcPr>
          <w:p w14:paraId="0CF78F96" w14:textId="3A9272BE" w:rsidR="00855A89" w:rsidRPr="007C4870" w:rsidRDefault="00C6377B" w:rsidP="00A27B89">
            <w:pPr>
              <w:pStyle w:val="invulveld"/>
              <w:framePr w:hSpace="0" w:wrap="auto" w:vAnchor="margin" w:xAlign="left" w:yAlign="inline"/>
              <w:suppressOverlap w:val="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0"/>
                  </w:textInput>
                </w:ffData>
              </w:fldChar>
            </w:r>
            <w:r w:rsidRPr="00C6377B">
              <w:rPr>
                <w:b/>
              </w:rPr>
              <w:instrText xml:space="preserve"> FORMTEXT </w:instrText>
            </w:r>
            <w:r w:rsidRPr="00C6377B"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60</w:t>
            </w:r>
            <w:r>
              <w:rPr>
                <w:b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4C2099" w14:textId="77777777" w:rsidR="00855A89" w:rsidRPr="007C4870" w:rsidRDefault="00855A89" w:rsidP="00A27B89">
            <w:pPr>
              <w:pStyle w:val="invulveld"/>
              <w:framePr w:hSpace="0" w:wrap="auto" w:vAnchor="margin" w:xAlign="left" w:yAlign="inline"/>
              <w:suppressOverlap w:val="0"/>
              <w:rPr>
                <w:b/>
              </w:rPr>
            </w:pPr>
            <w:r w:rsidRPr="007C4870">
              <w:rPr>
                <w:b/>
              </w:rPr>
              <w:t>maanden</w:t>
            </w:r>
          </w:p>
        </w:tc>
        <w:tc>
          <w:tcPr>
            <w:tcW w:w="94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B3C69" w14:textId="77777777" w:rsidR="00855A89" w:rsidRPr="003D114E" w:rsidRDefault="00855A89" w:rsidP="00A27B89">
            <w:pPr>
              <w:pStyle w:val="invulveld"/>
              <w:framePr w:hSpace="0" w:wrap="auto" w:vAnchor="margin" w:xAlign="left" w:yAlign="inline"/>
              <w:suppressOverlap w:val="0"/>
            </w:pPr>
          </w:p>
        </w:tc>
      </w:tr>
    </w:tbl>
    <w:p w14:paraId="16D373AD" w14:textId="77777777" w:rsidR="00F71445" w:rsidRDefault="00F71445">
      <w:pPr>
        <w:rPr>
          <w:color w:val="auto"/>
        </w:rPr>
      </w:pPr>
    </w:p>
    <w:p w14:paraId="524F05CF" w14:textId="77777777" w:rsidR="00F71445" w:rsidRDefault="00F71445" w:rsidP="00F71445">
      <w:pPr>
        <w:rPr>
          <w:color w:val="auto"/>
        </w:rPr>
      </w:pPr>
    </w:p>
    <w:p w14:paraId="2F753A10" w14:textId="77777777" w:rsidR="00F71445" w:rsidRDefault="00F71445" w:rsidP="00F71445">
      <w:pPr>
        <w:rPr>
          <w:color w:val="auto"/>
        </w:rPr>
      </w:pPr>
    </w:p>
    <w:p w14:paraId="47BE0726" w14:textId="77777777" w:rsidR="00F71445" w:rsidRDefault="00F71445" w:rsidP="00F71445">
      <w:pPr>
        <w:rPr>
          <w:color w:val="auto"/>
        </w:rPr>
      </w:pPr>
    </w:p>
    <w:p w14:paraId="0CB6E907" w14:textId="77777777" w:rsidR="00F71445" w:rsidRDefault="00F71445" w:rsidP="00F71445">
      <w:pPr>
        <w:rPr>
          <w:color w:val="auto"/>
        </w:rPr>
      </w:pPr>
    </w:p>
    <w:p w14:paraId="6871AE2C" w14:textId="76438102" w:rsidR="00F71445" w:rsidRPr="00906B56" w:rsidRDefault="00F71445" w:rsidP="00F71445">
      <w:pPr>
        <w:rPr>
          <w:b/>
          <w:color w:val="auto"/>
        </w:rPr>
      </w:pPr>
      <w:r w:rsidRPr="00906B56">
        <w:rPr>
          <w:b/>
          <w:color w:val="auto"/>
        </w:rPr>
        <w:t>* SPE: specifieke stage - WO: wetenschappelijk onderzoek  - RO: rotatiestage</w:t>
      </w:r>
      <w:r w:rsidR="006F0B68" w:rsidRPr="00906B56">
        <w:rPr>
          <w:b/>
          <w:color w:val="auto"/>
        </w:rPr>
        <w:t xml:space="preserve"> – B: Buitenlands erkende stage</w:t>
      </w:r>
    </w:p>
    <w:p w14:paraId="7D6E9A30" w14:textId="6422BD49" w:rsidR="006F0B68" w:rsidRPr="00906B56" w:rsidRDefault="006F0B68" w:rsidP="006F0B68">
      <w:pPr>
        <w:rPr>
          <w:sz w:val="16"/>
          <w:szCs w:val="16"/>
        </w:rPr>
      </w:pPr>
      <w:r w:rsidRPr="00906B56">
        <w:rPr>
          <w:sz w:val="16"/>
          <w:szCs w:val="16"/>
        </w:rPr>
        <w:t>SPE: niet-erkende stage in uw specialisme om specifieke vaardigheden te verwerven die niet kunnen worden verworven binnen een erkende stagedienst</w:t>
      </w:r>
    </w:p>
    <w:p w14:paraId="171E2C8F" w14:textId="7EB440B1" w:rsidR="006F0B68" w:rsidRDefault="006F0B68" w:rsidP="006F0B68">
      <w:pPr>
        <w:rPr>
          <w:sz w:val="22"/>
          <w:szCs w:val="22"/>
        </w:rPr>
      </w:pPr>
      <w:r w:rsidRPr="00906B56">
        <w:rPr>
          <w:sz w:val="16"/>
          <w:szCs w:val="16"/>
        </w:rPr>
        <w:t>RO: erkende stage om specifieke vaardigheden te verwerven in een ander dan uw specialisme</w:t>
      </w:r>
    </w:p>
    <w:p w14:paraId="16B91567" w14:textId="77777777" w:rsidR="006F0B68" w:rsidRPr="00F71445" w:rsidRDefault="006F0B68" w:rsidP="00F71445">
      <w:pPr>
        <w:rPr>
          <w:b/>
          <w:sz w:val="2"/>
          <w:szCs w:val="2"/>
        </w:rPr>
      </w:pPr>
    </w:p>
    <w:sectPr w:rsidR="006F0B68" w:rsidRPr="00F71445" w:rsidSect="00296AD1">
      <w:pgSz w:w="16838" w:h="11906" w:orient="landscape" w:code="9"/>
      <w:pgMar w:top="851" w:right="680" w:bottom="680" w:left="1814" w:header="709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AF8EC" w14:textId="77777777" w:rsidR="00425F7C" w:rsidRDefault="00425F7C" w:rsidP="008E174D">
      <w:r>
        <w:separator/>
      </w:r>
    </w:p>
  </w:endnote>
  <w:endnote w:type="continuationSeparator" w:id="0">
    <w:p w14:paraId="027882A7" w14:textId="77777777" w:rsidR="00425F7C" w:rsidRDefault="00425F7C" w:rsidP="008E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B8400" w14:textId="0580016A" w:rsidR="00221F7A" w:rsidRDefault="00221F7A" w:rsidP="00594054">
    <w:pPr>
      <w:pStyle w:val="Koptekst"/>
      <w:tabs>
        <w:tab w:val="clear" w:pos="4536"/>
        <w:tab w:val="clear" w:pos="9072"/>
        <w:tab w:val="center" w:pos="9356"/>
        <w:tab w:val="right" w:pos="10206"/>
      </w:tabs>
      <w:jc w:val="right"/>
    </w:pPr>
    <w:r>
      <w:rPr>
        <w:sz w:val="18"/>
        <w:szCs w:val="18"/>
      </w:rPr>
      <w:t xml:space="preserve">Stageplan voor geneesheer-specialist </w:t>
    </w:r>
    <w:r w:rsidRPr="003E02FB">
      <w:rPr>
        <w:sz w:val="18"/>
        <w:szCs w:val="18"/>
      </w:rPr>
      <w:t xml:space="preserve">- pagina </w:t>
    </w:r>
    <w:r w:rsidRPr="003E02FB">
      <w:rPr>
        <w:sz w:val="18"/>
        <w:szCs w:val="18"/>
      </w:rPr>
      <w:fldChar w:fldCharType="begin"/>
    </w:r>
    <w:r w:rsidRPr="003E02FB">
      <w:rPr>
        <w:sz w:val="18"/>
        <w:szCs w:val="18"/>
      </w:rPr>
      <w:instrText xml:space="preserve"> PAGE </w:instrText>
    </w:r>
    <w:r w:rsidRPr="003E02FB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3E02FB">
      <w:rPr>
        <w:sz w:val="18"/>
        <w:szCs w:val="18"/>
      </w:rPr>
      <w:fldChar w:fldCharType="end"/>
    </w:r>
    <w:r w:rsidRPr="003E02FB">
      <w:rPr>
        <w:sz w:val="18"/>
        <w:szCs w:val="18"/>
      </w:rPr>
      <w:t xml:space="preserve"> van </w:t>
    </w:r>
    <w:r w:rsidRPr="003E02FB">
      <w:rPr>
        <w:rStyle w:val="Paginanummer"/>
        <w:sz w:val="18"/>
        <w:szCs w:val="18"/>
      </w:rPr>
      <w:fldChar w:fldCharType="begin"/>
    </w:r>
    <w:r w:rsidRPr="003E02FB">
      <w:rPr>
        <w:rStyle w:val="Paginanummer"/>
        <w:sz w:val="18"/>
        <w:szCs w:val="18"/>
      </w:rPr>
      <w:instrText xml:space="preserve"> NUMPAGES </w:instrText>
    </w:r>
    <w:r w:rsidRPr="003E02FB">
      <w:rPr>
        <w:rStyle w:val="Paginanummer"/>
        <w:sz w:val="18"/>
        <w:szCs w:val="18"/>
      </w:rPr>
      <w:fldChar w:fldCharType="separate"/>
    </w:r>
    <w:r>
      <w:rPr>
        <w:rStyle w:val="Paginanummer"/>
        <w:noProof/>
        <w:sz w:val="18"/>
        <w:szCs w:val="18"/>
      </w:rPr>
      <w:t>3</w:t>
    </w:r>
    <w:r w:rsidRPr="003E02FB">
      <w:rPr>
        <w:rStyle w:val="Paginanumm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65D5D" w14:textId="33A17567" w:rsidR="00221F7A" w:rsidRPr="007C4870" w:rsidRDefault="00221F7A" w:rsidP="007C4870">
    <w:pPr>
      <w:pStyle w:val="Koptekst"/>
      <w:tabs>
        <w:tab w:val="clear" w:pos="4536"/>
        <w:tab w:val="clear" w:pos="9072"/>
        <w:tab w:val="center" w:pos="9356"/>
        <w:tab w:val="right" w:pos="10206"/>
      </w:tabs>
      <w:jc w:val="right"/>
      <w:rPr>
        <w:sz w:val="18"/>
        <w:szCs w:val="18"/>
      </w:rPr>
    </w:pPr>
    <w:r w:rsidRPr="007C4870">
      <w:rPr>
        <w:sz w:val="18"/>
        <w:szCs w:val="18"/>
      </w:rPr>
      <w:t>Stageplan voor de opleiding van geneesheer-specialist</w:t>
    </w:r>
    <w:r>
      <w:rPr>
        <w:sz w:val="18"/>
        <w:szCs w:val="18"/>
      </w:rPr>
      <w:t xml:space="preserve"> </w:t>
    </w:r>
    <w:r w:rsidRPr="003E02FB">
      <w:rPr>
        <w:sz w:val="18"/>
        <w:szCs w:val="18"/>
      </w:rPr>
      <w:t xml:space="preserve">- pagina </w:t>
    </w:r>
    <w:r w:rsidRPr="003E02FB">
      <w:rPr>
        <w:sz w:val="18"/>
        <w:szCs w:val="18"/>
      </w:rPr>
      <w:fldChar w:fldCharType="begin"/>
    </w:r>
    <w:r w:rsidRPr="003E02FB">
      <w:rPr>
        <w:sz w:val="18"/>
        <w:szCs w:val="18"/>
      </w:rPr>
      <w:instrText xml:space="preserve"> PAGE </w:instrText>
    </w:r>
    <w:r w:rsidRPr="003E02FB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3E02FB">
      <w:rPr>
        <w:sz w:val="18"/>
        <w:szCs w:val="18"/>
      </w:rPr>
      <w:fldChar w:fldCharType="end"/>
    </w:r>
    <w:r w:rsidRPr="003E02FB">
      <w:rPr>
        <w:sz w:val="18"/>
        <w:szCs w:val="18"/>
      </w:rPr>
      <w:t xml:space="preserve"> van </w:t>
    </w:r>
    <w:r w:rsidR="00425F7C">
      <w:fldChar w:fldCharType="begin"/>
    </w:r>
    <w:r w:rsidR="00425F7C">
      <w:instrText xml:space="preserve"> NUMPAGES </w:instrText>
    </w:r>
    <w:r w:rsidR="00425F7C">
      <w:fldChar w:fldCharType="separate"/>
    </w:r>
    <w:r>
      <w:rPr>
        <w:noProof/>
      </w:rPr>
      <w:t>3</w:t>
    </w:r>
    <w:r w:rsidR="00425F7C">
      <w:rPr>
        <w:noProof/>
      </w:rPr>
      <w:fldChar w:fldCharType="end"/>
    </w:r>
    <w:r w:rsidRPr="007C4870">
      <w:rPr>
        <w:noProof/>
        <w:sz w:val="18"/>
        <w:szCs w:val="18"/>
        <w:lang w:eastAsia="nl-BE"/>
      </w:rPr>
      <w:drawing>
        <wp:anchor distT="0" distB="0" distL="114300" distR="114300" simplePos="0" relativeHeight="251659264" behindDoc="0" locked="0" layoutInCell="1" allowOverlap="1" wp14:anchorId="5803C212" wp14:editId="2339046F">
          <wp:simplePos x="0" y="0"/>
          <wp:positionH relativeFrom="page">
            <wp:posOffset>754888</wp:posOffset>
          </wp:positionH>
          <wp:positionV relativeFrom="page">
            <wp:posOffset>9818828</wp:posOffset>
          </wp:positionV>
          <wp:extent cx="1165200" cy="450798"/>
          <wp:effectExtent l="0" t="0" r="0" b="0"/>
          <wp:wrapNone/>
          <wp:docPr id="1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2014\HUISSTIJL\Logo's\Logo Vlaamse overhei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65200" cy="450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5132A" w14:textId="77777777" w:rsidR="00425F7C" w:rsidRDefault="00425F7C" w:rsidP="008E174D">
      <w:r>
        <w:separator/>
      </w:r>
    </w:p>
  </w:footnote>
  <w:footnote w:type="continuationSeparator" w:id="0">
    <w:p w14:paraId="1F0409E5" w14:textId="77777777" w:rsidR="00425F7C" w:rsidRDefault="00425F7C" w:rsidP="008E1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73CE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C1243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332F5725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FA44736"/>
    <w:multiLevelType w:val="hybridMultilevel"/>
    <w:tmpl w:val="3A50990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B12E9"/>
    <w:multiLevelType w:val="hybridMultilevel"/>
    <w:tmpl w:val="50D42C96"/>
    <w:lvl w:ilvl="0" w:tplc="0813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5" w15:restartNumberingAfterBreak="0">
    <w:nsid w:val="48773F5B"/>
    <w:multiLevelType w:val="multilevel"/>
    <w:tmpl w:val="481843B2"/>
    <w:lvl w:ilvl="0">
      <w:start w:val="1"/>
      <w:numFmt w:val="decimal"/>
      <w:lvlText w:val="%1"/>
      <w:lvlJc w:val="left"/>
      <w:pPr>
        <w:tabs>
          <w:tab w:val="num" w:pos="1281"/>
        </w:tabs>
        <w:ind w:left="1281" w:hanging="430"/>
      </w:pPr>
    </w:lvl>
    <w:lvl w:ilvl="1">
      <w:start w:val="1"/>
      <w:numFmt w:val="decimal"/>
      <w:pStyle w:val="Lijstopsomteken2"/>
      <w:lvlText w:val="%1.%2"/>
      <w:lvlJc w:val="left"/>
      <w:pPr>
        <w:tabs>
          <w:tab w:val="num" w:pos="1531"/>
        </w:tabs>
        <w:ind w:left="1531" w:hanging="68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4F4E3BEE"/>
    <w:multiLevelType w:val="hybridMultilevel"/>
    <w:tmpl w:val="8C342616"/>
    <w:lvl w:ilvl="0" w:tplc="E530FB2C">
      <w:start w:val="88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7872B39"/>
    <w:multiLevelType w:val="hybridMultilevel"/>
    <w:tmpl w:val="65E43CA6"/>
    <w:lvl w:ilvl="0" w:tplc="F310490A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244061" w:themeColor="accent1" w:themeShade="80"/>
        <w:spacing w:val="0"/>
        <w:kern w:val="0"/>
        <w:position w:val="0"/>
        <w:sz w:val="24"/>
        <w:u w:val="none"/>
        <w:vertAlign w:val="baseline"/>
        <w:em w:val="no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D6022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F2029"/>
    <w:multiLevelType w:val="hybridMultilevel"/>
    <w:tmpl w:val="7870DB20"/>
    <w:lvl w:ilvl="0" w:tplc="C36EE59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auto"/>
        <w:sz w:val="2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963F1"/>
    <w:multiLevelType w:val="hybridMultilevel"/>
    <w:tmpl w:val="BCCEB134"/>
    <w:lvl w:ilvl="0" w:tplc="A2EE204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17012"/>
    <w:multiLevelType w:val="hybridMultilevel"/>
    <w:tmpl w:val="50F41A6A"/>
    <w:lvl w:ilvl="0" w:tplc="35543A4C">
      <w:start w:val="1"/>
      <w:numFmt w:val="bullet"/>
      <w:lvlText w:val="-"/>
      <w:lvlJc w:val="left"/>
      <w:pPr>
        <w:ind w:left="748" w:hanging="360"/>
      </w:pPr>
      <w:rPr>
        <w:rFonts w:ascii="Calibri" w:hAnsi="Calibri" w:hint="default"/>
        <w:b w:val="0"/>
        <w:sz w:val="20"/>
        <w:szCs w:val="20"/>
      </w:rPr>
    </w:lvl>
    <w:lvl w:ilvl="1" w:tplc="0813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2" w15:restartNumberingAfterBreak="0">
    <w:nsid w:val="7B5F4A74"/>
    <w:multiLevelType w:val="hybridMultilevel"/>
    <w:tmpl w:val="E8A489D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12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4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attachedTemplate r:id="rId1"/>
  <w:documentProtection w:edit="forms" w:enforcement="0"/>
  <w:defaultTabStop w:val="709"/>
  <w:hyphenationZone w:val="425"/>
  <w:drawingGridHorizontalSpacing w:val="110"/>
  <w:drawingGridVerticalSpacing w:val="57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17"/>
    <w:rsid w:val="00000E34"/>
    <w:rsid w:val="00001981"/>
    <w:rsid w:val="000028FF"/>
    <w:rsid w:val="0000345C"/>
    <w:rsid w:val="000045F4"/>
    <w:rsid w:val="00007912"/>
    <w:rsid w:val="00010EDF"/>
    <w:rsid w:val="00023083"/>
    <w:rsid w:val="00030AC4"/>
    <w:rsid w:val="00030F47"/>
    <w:rsid w:val="00035834"/>
    <w:rsid w:val="00037730"/>
    <w:rsid w:val="000379C4"/>
    <w:rsid w:val="0004101C"/>
    <w:rsid w:val="0004475E"/>
    <w:rsid w:val="000466E9"/>
    <w:rsid w:val="00046C25"/>
    <w:rsid w:val="00047E54"/>
    <w:rsid w:val="0005708D"/>
    <w:rsid w:val="00057DEA"/>
    <w:rsid w:val="00062D04"/>
    <w:rsid w:val="00065AAB"/>
    <w:rsid w:val="000729C1"/>
    <w:rsid w:val="00073BEF"/>
    <w:rsid w:val="000753A0"/>
    <w:rsid w:val="00077C6F"/>
    <w:rsid w:val="0008035E"/>
    <w:rsid w:val="00084E5E"/>
    <w:rsid w:val="00091A4B"/>
    <w:rsid w:val="00091ACB"/>
    <w:rsid w:val="00091BDC"/>
    <w:rsid w:val="000972C2"/>
    <w:rsid w:val="00097D39"/>
    <w:rsid w:val="000A079F"/>
    <w:rsid w:val="000A0CB7"/>
    <w:rsid w:val="000A31F2"/>
    <w:rsid w:val="000A4F50"/>
    <w:rsid w:val="000A5120"/>
    <w:rsid w:val="000B2D73"/>
    <w:rsid w:val="000B5E35"/>
    <w:rsid w:val="000B710B"/>
    <w:rsid w:val="000B7253"/>
    <w:rsid w:val="000C59A5"/>
    <w:rsid w:val="000C7FBC"/>
    <w:rsid w:val="000D04CB"/>
    <w:rsid w:val="000D0FE2"/>
    <w:rsid w:val="000D12E3"/>
    <w:rsid w:val="000D2006"/>
    <w:rsid w:val="000D3444"/>
    <w:rsid w:val="000D4912"/>
    <w:rsid w:val="000D57DF"/>
    <w:rsid w:val="000D613E"/>
    <w:rsid w:val="000E0BB6"/>
    <w:rsid w:val="000E23B0"/>
    <w:rsid w:val="000E7B6C"/>
    <w:rsid w:val="000F39BB"/>
    <w:rsid w:val="000F5541"/>
    <w:rsid w:val="000F671B"/>
    <w:rsid w:val="000F70D9"/>
    <w:rsid w:val="00100E0D"/>
    <w:rsid w:val="00100F83"/>
    <w:rsid w:val="00101A4F"/>
    <w:rsid w:val="00101B23"/>
    <w:rsid w:val="00102681"/>
    <w:rsid w:val="00104E77"/>
    <w:rsid w:val="001114A9"/>
    <w:rsid w:val="001120FE"/>
    <w:rsid w:val="001149F2"/>
    <w:rsid w:val="00115BF2"/>
    <w:rsid w:val="00116828"/>
    <w:rsid w:val="001226C6"/>
    <w:rsid w:val="00122EB4"/>
    <w:rsid w:val="00125749"/>
    <w:rsid w:val="00131170"/>
    <w:rsid w:val="00133020"/>
    <w:rsid w:val="001348AA"/>
    <w:rsid w:val="00142A46"/>
    <w:rsid w:val="00142D91"/>
    <w:rsid w:val="00143965"/>
    <w:rsid w:val="00143B76"/>
    <w:rsid w:val="001466DB"/>
    <w:rsid w:val="00146935"/>
    <w:rsid w:val="00147129"/>
    <w:rsid w:val="00152301"/>
    <w:rsid w:val="00161B93"/>
    <w:rsid w:val="00162B26"/>
    <w:rsid w:val="00162CC2"/>
    <w:rsid w:val="0016431A"/>
    <w:rsid w:val="001656CB"/>
    <w:rsid w:val="00167ACC"/>
    <w:rsid w:val="00172572"/>
    <w:rsid w:val="00176865"/>
    <w:rsid w:val="001816D5"/>
    <w:rsid w:val="00183949"/>
    <w:rsid w:val="00183A68"/>
    <w:rsid w:val="00183EFC"/>
    <w:rsid w:val="001877B2"/>
    <w:rsid w:val="00190CBE"/>
    <w:rsid w:val="001917FA"/>
    <w:rsid w:val="00192B4B"/>
    <w:rsid w:val="00197FE0"/>
    <w:rsid w:val="001A23D3"/>
    <w:rsid w:val="001A3CC2"/>
    <w:rsid w:val="001A6FF5"/>
    <w:rsid w:val="001A7AFA"/>
    <w:rsid w:val="001B232D"/>
    <w:rsid w:val="001B40B5"/>
    <w:rsid w:val="001B7DFA"/>
    <w:rsid w:val="001C13E9"/>
    <w:rsid w:val="001C526F"/>
    <w:rsid w:val="001C5D85"/>
    <w:rsid w:val="001C6238"/>
    <w:rsid w:val="001D056A"/>
    <w:rsid w:val="001D0965"/>
    <w:rsid w:val="001D0DB7"/>
    <w:rsid w:val="001D1DF3"/>
    <w:rsid w:val="001D4C9A"/>
    <w:rsid w:val="001D51C2"/>
    <w:rsid w:val="001E17D4"/>
    <w:rsid w:val="001E1E0B"/>
    <w:rsid w:val="001E38C0"/>
    <w:rsid w:val="001E4208"/>
    <w:rsid w:val="001E589A"/>
    <w:rsid w:val="001F3741"/>
    <w:rsid w:val="001F3B9A"/>
    <w:rsid w:val="001F7119"/>
    <w:rsid w:val="002054CB"/>
    <w:rsid w:val="00210873"/>
    <w:rsid w:val="00212291"/>
    <w:rsid w:val="00214841"/>
    <w:rsid w:val="00215141"/>
    <w:rsid w:val="00216833"/>
    <w:rsid w:val="00221A1E"/>
    <w:rsid w:val="00221F7A"/>
    <w:rsid w:val="00222276"/>
    <w:rsid w:val="0022278B"/>
    <w:rsid w:val="002230A4"/>
    <w:rsid w:val="00225D0E"/>
    <w:rsid w:val="00226392"/>
    <w:rsid w:val="002268C9"/>
    <w:rsid w:val="00232277"/>
    <w:rsid w:val="00234F18"/>
    <w:rsid w:val="00240902"/>
    <w:rsid w:val="00251224"/>
    <w:rsid w:val="0025128E"/>
    <w:rsid w:val="00254C6C"/>
    <w:rsid w:val="002565D7"/>
    <w:rsid w:val="00256E73"/>
    <w:rsid w:val="00261971"/>
    <w:rsid w:val="002625B5"/>
    <w:rsid w:val="00266E15"/>
    <w:rsid w:val="00272A26"/>
    <w:rsid w:val="00273378"/>
    <w:rsid w:val="002825AD"/>
    <w:rsid w:val="00283D00"/>
    <w:rsid w:val="00285A8B"/>
    <w:rsid w:val="00285D45"/>
    <w:rsid w:val="00286C17"/>
    <w:rsid w:val="00287A6D"/>
    <w:rsid w:val="00290108"/>
    <w:rsid w:val="002901AA"/>
    <w:rsid w:val="00292B7F"/>
    <w:rsid w:val="00293492"/>
    <w:rsid w:val="00294D0D"/>
    <w:rsid w:val="00296AD1"/>
    <w:rsid w:val="002A3215"/>
    <w:rsid w:val="002A5A44"/>
    <w:rsid w:val="002B21E3"/>
    <w:rsid w:val="002B4E40"/>
    <w:rsid w:val="002B5414"/>
    <w:rsid w:val="002B6360"/>
    <w:rsid w:val="002C287B"/>
    <w:rsid w:val="002C4E44"/>
    <w:rsid w:val="002D2733"/>
    <w:rsid w:val="002D38A1"/>
    <w:rsid w:val="002D73C3"/>
    <w:rsid w:val="002E01EF"/>
    <w:rsid w:val="002E16CC"/>
    <w:rsid w:val="002E3C53"/>
    <w:rsid w:val="002E60C1"/>
    <w:rsid w:val="002E799B"/>
    <w:rsid w:val="002F26E9"/>
    <w:rsid w:val="002F3344"/>
    <w:rsid w:val="002F6BA1"/>
    <w:rsid w:val="00305E2E"/>
    <w:rsid w:val="003074F1"/>
    <w:rsid w:val="00310C16"/>
    <w:rsid w:val="003110E4"/>
    <w:rsid w:val="0031551C"/>
    <w:rsid w:val="00316ADB"/>
    <w:rsid w:val="00317484"/>
    <w:rsid w:val="0032079B"/>
    <w:rsid w:val="00320890"/>
    <w:rsid w:val="00324984"/>
    <w:rsid w:val="00325E0D"/>
    <w:rsid w:val="003315DB"/>
    <w:rsid w:val="003347F1"/>
    <w:rsid w:val="00344002"/>
    <w:rsid w:val="00344078"/>
    <w:rsid w:val="00351BE7"/>
    <w:rsid w:val="003522D6"/>
    <w:rsid w:val="00355C6C"/>
    <w:rsid w:val="003571D2"/>
    <w:rsid w:val="003605B2"/>
    <w:rsid w:val="00360649"/>
    <w:rsid w:val="00363AF0"/>
    <w:rsid w:val="003640E8"/>
    <w:rsid w:val="00365085"/>
    <w:rsid w:val="003660F1"/>
    <w:rsid w:val="00370240"/>
    <w:rsid w:val="00380E8D"/>
    <w:rsid w:val="003816C8"/>
    <w:rsid w:val="00382491"/>
    <w:rsid w:val="00384E9D"/>
    <w:rsid w:val="00386E54"/>
    <w:rsid w:val="00390326"/>
    <w:rsid w:val="003A11D3"/>
    <w:rsid w:val="003A2D06"/>
    <w:rsid w:val="003A4498"/>
    <w:rsid w:val="003A4E6F"/>
    <w:rsid w:val="003A6216"/>
    <w:rsid w:val="003B0490"/>
    <w:rsid w:val="003B1F13"/>
    <w:rsid w:val="003B3D12"/>
    <w:rsid w:val="003C55AE"/>
    <w:rsid w:val="003C65FD"/>
    <w:rsid w:val="003C75CA"/>
    <w:rsid w:val="003D114E"/>
    <w:rsid w:val="003E02FB"/>
    <w:rsid w:val="003E05E3"/>
    <w:rsid w:val="003E3EAF"/>
    <w:rsid w:val="003E5458"/>
    <w:rsid w:val="0040190E"/>
    <w:rsid w:val="00406A5D"/>
    <w:rsid w:val="00407FE0"/>
    <w:rsid w:val="00412E01"/>
    <w:rsid w:val="00413376"/>
    <w:rsid w:val="00417E3A"/>
    <w:rsid w:val="00422E30"/>
    <w:rsid w:val="004258F8"/>
    <w:rsid w:val="00425A77"/>
    <w:rsid w:val="00425F7C"/>
    <w:rsid w:val="00430EF9"/>
    <w:rsid w:val="004362FB"/>
    <w:rsid w:val="00440A62"/>
    <w:rsid w:val="00440BC0"/>
    <w:rsid w:val="00445080"/>
    <w:rsid w:val="0044546C"/>
    <w:rsid w:val="00450445"/>
    <w:rsid w:val="0045144E"/>
    <w:rsid w:val="004519AB"/>
    <w:rsid w:val="00451CC3"/>
    <w:rsid w:val="00452FAE"/>
    <w:rsid w:val="00456DCE"/>
    <w:rsid w:val="00463023"/>
    <w:rsid w:val="00463F3F"/>
    <w:rsid w:val="00471768"/>
    <w:rsid w:val="004857A8"/>
    <w:rsid w:val="00486FC2"/>
    <w:rsid w:val="004A185A"/>
    <w:rsid w:val="004A28E3"/>
    <w:rsid w:val="004A48D9"/>
    <w:rsid w:val="004B1BBB"/>
    <w:rsid w:val="004B2B40"/>
    <w:rsid w:val="004B314B"/>
    <w:rsid w:val="004B3CFD"/>
    <w:rsid w:val="004B482E"/>
    <w:rsid w:val="004B6731"/>
    <w:rsid w:val="004B7F60"/>
    <w:rsid w:val="004B7FE3"/>
    <w:rsid w:val="004C123C"/>
    <w:rsid w:val="004C1346"/>
    <w:rsid w:val="004C1535"/>
    <w:rsid w:val="004C1E9B"/>
    <w:rsid w:val="004C399B"/>
    <w:rsid w:val="004C6D3F"/>
    <w:rsid w:val="004C6E93"/>
    <w:rsid w:val="004D1575"/>
    <w:rsid w:val="004D213B"/>
    <w:rsid w:val="004D2DC8"/>
    <w:rsid w:val="004D4843"/>
    <w:rsid w:val="004D4F34"/>
    <w:rsid w:val="004D5397"/>
    <w:rsid w:val="004D5B75"/>
    <w:rsid w:val="004D65B0"/>
    <w:rsid w:val="004E1C5E"/>
    <w:rsid w:val="004E2712"/>
    <w:rsid w:val="004E2CF2"/>
    <w:rsid w:val="004E2FB1"/>
    <w:rsid w:val="004E341C"/>
    <w:rsid w:val="004E4AEE"/>
    <w:rsid w:val="004E4D81"/>
    <w:rsid w:val="004E6AC1"/>
    <w:rsid w:val="004F0B46"/>
    <w:rsid w:val="004F5BB2"/>
    <w:rsid w:val="004F64B9"/>
    <w:rsid w:val="004F66D1"/>
    <w:rsid w:val="00501AD2"/>
    <w:rsid w:val="00504D1E"/>
    <w:rsid w:val="00506277"/>
    <w:rsid w:val="0051224B"/>
    <w:rsid w:val="00512809"/>
    <w:rsid w:val="0051379D"/>
    <w:rsid w:val="00516BDC"/>
    <w:rsid w:val="00517525"/>
    <w:rsid w:val="005177A0"/>
    <w:rsid w:val="005247C1"/>
    <w:rsid w:val="00527F3D"/>
    <w:rsid w:val="00530A3F"/>
    <w:rsid w:val="005346C8"/>
    <w:rsid w:val="00537C0D"/>
    <w:rsid w:val="00541098"/>
    <w:rsid w:val="005423FF"/>
    <w:rsid w:val="005438BD"/>
    <w:rsid w:val="00544953"/>
    <w:rsid w:val="005471D8"/>
    <w:rsid w:val="005509D4"/>
    <w:rsid w:val="005542C0"/>
    <w:rsid w:val="00555186"/>
    <w:rsid w:val="005622C1"/>
    <w:rsid w:val="005637C4"/>
    <w:rsid w:val="00563FEE"/>
    <w:rsid w:val="005644A7"/>
    <w:rsid w:val="005657B2"/>
    <w:rsid w:val="0057124A"/>
    <w:rsid w:val="00573388"/>
    <w:rsid w:val="0058088D"/>
    <w:rsid w:val="00580BAD"/>
    <w:rsid w:val="0058178B"/>
    <w:rsid w:val="005819BA"/>
    <w:rsid w:val="00583F20"/>
    <w:rsid w:val="00585957"/>
    <w:rsid w:val="00587ED4"/>
    <w:rsid w:val="00592013"/>
    <w:rsid w:val="00593585"/>
    <w:rsid w:val="00594054"/>
    <w:rsid w:val="00595055"/>
    <w:rsid w:val="00595A87"/>
    <w:rsid w:val="005A0CE3"/>
    <w:rsid w:val="005A1166"/>
    <w:rsid w:val="005A4E43"/>
    <w:rsid w:val="005B01ED"/>
    <w:rsid w:val="005B3668"/>
    <w:rsid w:val="005B3EA8"/>
    <w:rsid w:val="005B44ED"/>
    <w:rsid w:val="005B55DB"/>
    <w:rsid w:val="005B58B3"/>
    <w:rsid w:val="005B6B85"/>
    <w:rsid w:val="005C1EF6"/>
    <w:rsid w:val="005C3256"/>
    <w:rsid w:val="005C353F"/>
    <w:rsid w:val="005C356F"/>
    <w:rsid w:val="005C3A90"/>
    <w:rsid w:val="005C6AEE"/>
    <w:rsid w:val="005D09E4"/>
    <w:rsid w:val="005D0E68"/>
    <w:rsid w:val="005D0FE7"/>
    <w:rsid w:val="005D2F64"/>
    <w:rsid w:val="005D7ABC"/>
    <w:rsid w:val="005E33AD"/>
    <w:rsid w:val="005E3F7E"/>
    <w:rsid w:val="005E51B5"/>
    <w:rsid w:val="005E6535"/>
    <w:rsid w:val="005F1F38"/>
    <w:rsid w:val="005F6894"/>
    <w:rsid w:val="005F706A"/>
    <w:rsid w:val="00610E7C"/>
    <w:rsid w:val="0061253A"/>
    <w:rsid w:val="00612D11"/>
    <w:rsid w:val="006137BA"/>
    <w:rsid w:val="00614A17"/>
    <w:rsid w:val="0061675A"/>
    <w:rsid w:val="0062056D"/>
    <w:rsid w:val="006217C2"/>
    <w:rsid w:val="00621C38"/>
    <w:rsid w:val="00623E9C"/>
    <w:rsid w:val="00625341"/>
    <w:rsid w:val="00626578"/>
    <w:rsid w:val="006321A1"/>
    <w:rsid w:val="00632506"/>
    <w:rsid w:val="00635F3D"/>
    <w:rsid w:val="00637728"/>
    <w:rsid w:val="006404B0"/>
    <w:rsid w:val="006408C7"/>
    <w:rsid w:val="00641E14"/>
    <w:rsid w:val="00644BAB"/>
    <w:rsid w:val="0064611D"/>
    <w:rsid w:val="00650FA0"/>
    <w:rsid w:val="006516D6"/>
    <w:rsid w:val="006541DC"/>
    <w:rsid w:val="0065475D"/>
    <w:rsid w:val="0065758B"/>
    <w:rsid w:val="006606B1"/>
    <w:rsid w:val="006655AD"/>
    <w:rsid w:val="00665E66"/>
    <w:rsid w:val="00670BFC"/>
    <w:rsid w:val="00671529"/>
    <w:rsid w:val="00671C3E"/>
    <w:rsid w:val="006758D8"/>
    <w:rsid w:val="00676016"/>
    <w:rsid w:val="0068227D"/>
    <w:rsid w:val="00683C60"/>
    <w:rsid w:val="00687811"/>
    <w:rsid w:val="00691506"/>
    <w:rsid w:val="006935AC"/>
    <w:rsid w:val="006B3EB7"/>
    <w:rsid w:val="006B51E1"/>
    <w:rsid w:val="006C4337"/>
    <w:rsid w:val="006C51E9"/>
    <w:rsid w:val="006C59C7"/>
    <w:rsid w:val="006D01FB"/>
    <w:rsid w:val="006D0E83"/>
    <w:rsid w:val="006E29BE"/>
    <w:rsid w:val="006F0B68"/>
    <w:rsid w:val="00700A82"/>
    <w:rsid w:val="0070145B"/>
    <w:rsid w:val="007044A7"/>
    <w:rsid w:val="007046B3"/>
    <w:rsid w:val="0070526E"/>
    <w:rsid w:val="00706B44"/>
    <w:rsid w:val="007076EB"/>
    <w:rsid w:val="007144AC"/>
    <w:rsid w:val="00715311"/>
    <w:rsid w:val="007160C9"/>
    <w:rsid w:val="00717BD8"/>
    <w:rsid w:val="00724657"/>
    <w:rsid w:val="007247AC"/>
    <w:rsid w:val="007255A9"/>
    <w:rsid w:val="0073380E"/>
    <w:rsid w:val="007340CF"/>
    <w:rsid w:val="0073503E"/>
    <w:rsid w:val="00736B02"/>
    <w:rsid w:val="007447BF"/>
    <w:rsid w:val="00752881"/>
    <w:rsid w:val="00753016"/>
    <w:rsid w:val="007557D2"/>
    <w:rsid w:val="0076000B"/>
    <w:rsid w:val="0076022D"/>
    <w:rsid w:val="0076073D"/>
    <w:rsid w:val="00763AC5"/>
    <w:rsid w:val="007667B1"/>
    <w:rsid w:val="00770A49"/>
    <w:rsid w:val="00771E52"/>
    <w:rsid w:val="00773F18"/>
    <w:rsid w:val="00780619"/>
    <w:rsid w:val="00781F63"/>
    <w:rsid w:val="00786BC8"/>
    <w:rsid w:val="00786DAE"/>
    <w:rsid w:val="00793ACB"/>
    <w:rsid w:val="007950E5"/>
    <w:rsid w:val="007A1D97"/>
    <w:rsid w:val="007A30C3"/>
    <w:rsid w:val="007A3EB4"/>
    <w:rsid w:val="007A5032"/>
    <w:rsid w:val="007B3243"/>
    <w:rsid w:val="007B525C"/>
    <w:rsid w:val="007B5A0C"/>
    <w:rsid w:val="007C4870"/>
    <w:rsid w:val="007D070B"/>
    <w:rsid w:val="007D2869"/>
    <w:rsid w:val="007D2F95"/>
    <w:rsid w:val="007D3046"/>
    <w:rsid w:val="007D36EA"/>
    <w:rsid w:val="007D58A4"/>
    <w:rsid w:val="007F0574"/>
    <w:rsid w:val="007F4219"/>
    <w:rsid w:val="007F61F5"/>
    <w:rsid w:val="007F725F"/>
    <w:rsid w:val="00814665"/>
    <w:rsid w:val="00815F9E"/>
    <w:rsid w:val="0082494D"/>
    <w:rsid w:val="00824976"/>
    <w:rsid w:val="00825D0C"/>
    <w:rsid w:val="0082645C"/>
    <w:rsid w:val="00826920"/>
    <w:rsid w:val="00827E84"/>
    <w:rsid w:val="0083427C"/>
    <w:rsid w:val="0084129A"/>
    <w:rsid w:val="00843616"/>
    <w:rsid w:val="008438C8"/>
    <w:rsid w:val="00844B16"/>
    <w:rsid w:val="00845AB1"/>
    <w:rsid w:val="00846FB4"/>
    <w:rsid w:val="0084752A"/>
    <w:rsid w:val="00853F02"/>
    <w:rsid w:val="00855A89"/>
    <w:rsid w:val="00857D05"/>
    <w:rsid w:val="008630B5"/>
    <w:rsid w:val="00867B8E"/>
    <w:rsid w:val="00871B14"/>
    <w:rsid w:val="008740E6"/>
    <w:rsid w:val="008747C0"/>
    <w:rsid w:val="00874FB0"/>
    <w:rsid w:val="00877401"/>
    <w:rsid w:val="00877606"/>
    <w:rsid w:val="008807CB"/>
    <w:rsid w:val="00880A15"/>
    <w:rsid w:val="0088206C"/>
    <w:rsid w:val="00883572"/>
    <w:rsid w:val="00884C0F"/>
    <w:rsid w:val="00887E46"/>
    <w:rsid w:val="00894BAF"/>
    <w:rsid w:val="008954B5"/>
    <w:rsid w:val="00895F58"/>
    <w:rsid w:val="00896280"/>
    <w:rsid w:val="00897B68"/>
    <w:rsid w:val="008A123A"/>
    <w:rsid w:val="008A29B0"/>
    <w:rsid w:val="008A599E"/>
    <w:rsid w:val="008A6362"/>
    <w:rsid w:val="008A643A"/>
    <w:rsid w:val="008B153E"/>
    <w:rsid w:val="008B1882"/>
    <w:rsid w:val="008C3A03"/>
    <w:rsid w:val="008C4B7F"/>
    <w:rsid w:val="008C6D1B"/>
    <w:rsid w:val="008D0405"/>
    <w:rsid w:val="008D0889"/>
    <w:rsid w:val="008D347C"/>
    <w:rsid w:val="008D36C7"/>
    <w:rsid w:val="008E174D"/>
    <w:rsid w:val="008E359F"/>
    <w:rsid w:val="008E79AF"/>
    <w:rsid w:val="008E7B73"/>
    <w:rsid w:val="008F03FA"/>
    <w:rsid w:val="008F056C"/>
    <w:rsid w:val="008F0D5D"/>
    <w:rsid w:val="0090014D"/>
    <w:rsid w:val="009007A7"/>
    <w:rsid w:val="00901191"/>
    <w:rsid w:val="00906B56"/>
    <w:rsid w:val="009077C4"/>
    <w:rsid w:val="00907C18"/>
    <w:rsid w:val="009110D4"/>
    <w:rsid w:val="0091707D"/>
    <w:rsid w:val="00925C39"/>
    <w:rsid w:val="0093154B"/>
    <w:rsid w:val="0093279E"/>
    <w:rsid w:val="00942B65"/>
    <w:rsid w:val="00944CB5"/>
    <w:rsid w:val="00946AFF"/>
    <w:rsid w:val="00954C9C"/>
    <w:rsid w:val="0095579F"/>
    <w:rsid w:val="00956315"/>
    <w:rsid w:val="00962337"/>
    <w:rsid w:val="0096344A"/>
    <w:rsid w:val="0096409D"/>
    <w:rsid w:val="00964F13"/>
    <w:rsid w:val="009668F8"/>
    <w:rsid w:val="00966D26"/>
    <w:rsid w:val="009673BC"/>
    <w:rsid w:val="0097015A"/>
    <w:rsid w:val="00971196"/>
    <w:rsid w:val="00974A63"/>
    <w:rsid w:val="00977C30"/>
    <w:rsid w:val="00977CEA"/>
    <w:rsid w:val="009801C4"/>
    <w:rsid w:val="009818E4"/>
    <w:rsid w:val="009833C7"/>
    <w:rsid w:val="00983E7B"/>
    <w:rsid w:val="0098739A"/>
    <w:rsid w:val="009873B2"/>
    <w:rsid w:val="0098752E"/>
    <w:rsid w:val="00990228"/>
    <w:rsid w:val="00991D7F"/>
    <w:rsid w:val="00993C34"/>
    <w:rsid w:val="009948DE"/>
    <w:rsid w:val="00994A2D"/>
    <w:rsid w:val="0099574E"/>
    <w:rsid w:val="009963B0"/>
    <w:rsid w:val="00997227"/>
    <w:rsid w:val="009A45A4"/>
    <w:rsid w:val="009A498E"/>
    <w:rsid w:val="009B118D"/>
    <w:rsid w:val="009B1293"/>
    <w:rsid w:val="009B3856"/>
    <w:rsid w:val="009B4964"/>
    <w:rsid w:val="009B7127"/>
    <w:rsid w:val="009C2D7B"/>
    <w:rsid w:val="009C608E"/>
    <w:rsid w:val="009E39A9"/>
    <w:rsid w:val="009F4EBF"/>
    <w:rsid w:val="009F7700"/>
    <w:rsid w:val="00A00D48"/>
    <w:rsid w:val="00A0358E"/>
    <w:rsid w:val="00A03D0D"/>
    <w:rsid w:val="00A0424E"/>
    <w:rsid w:val="00A1478B"/>
    <w:rsid w:val="00A17D34"/>
    <w:rsid w:val="00A231F0"/>
    <w:rsid w:val="00A26786"/>
    <w:rsid w:val="00A277A2"/>
    <w:rsid w:val="00A27B89"/>
    <w:rsid w:val="00A32541"/>
    <w:rsid w:val="00A33265"/>
    <w:rsid w:val="00A35214"/>
    <w:rsid w:val="00A35578"/>
    <w:rsid w:val="00A43872"/>
    <w:rsid w:val="00A44360"/>
    <w:rsid w:val="00A504D1"/>
    <w:rsid w:val="00A54894"/>
    <w:rsid w:val="00A557E3"/>
    <w:rsid w:val="00A558A1"/>
    <w:rsid w:val="00A56961"/>
    <w:rsid w:val="00A57232"/>
    <w:rsid w:val="00A57F91"/>
    <w:rsid w:val="00A60184"/>
    <w:rsid w:val="00A60905"/>
    <w:rsid w:val="00A616AE"/>
    <w:rsid w:val="00A64787"/>
    <w:rsid w:val="00A67655"/>
    <w:rsid w:val="00A746B6"/>
    <w:rsid w:val="00A76FCD"/>
    <w:rsid w:val="00A77C51"/>
    <w:rsid w:val="00A837C9"/>
    <w:rsid w:val="00A84E6F"/>
    <w:rsid w:val="00A91815"/>
    <w:rsid w:val="00A933E2"/>
    <w:rsid w:val="00A93BDD"/>
    <w:rsid w:val="00A96A12"/>
    <w:rsid w:val="00A96C92"/>
    <w:rsid w:val="00AA6DB2"/>
    <w:rsid w:val="00AA7633"/>
    <w:rsid w:val="00AB033D"/>
    <w:rsid w:val="00AB3DF7"/>
    <w:rsid w:val="00AB431A"/>
    <w:rsid w:val="00AB49DC"/>
    <w:rsid w:val="00AB4B20"/>
    <w:rsid w:val="00AC08C3"/>
    <w:rsid w:val="00AC24C9"/>
    <w:rsid w:val="00AC4CF6"/>
    <w:rsid w:val="00AC7EB3"/>
    <w:rsid w:val="00AD0911"/>
    <w:rsid w:val="00AD1A37"/>
    <w:rsid w:val="00AD2310"/>
    <w:rsid w:val="00AD38B3"/>
    <w:rsid w:val="00AD3A4C"/>
    <w:rsid w:val="00AD430E"/>
    <w:rsid w:val="00AD5F8C"/>
    <w:rsid w:val="00AD68B5"/>
    <w:rsid w:val="00AD71AC"/>
    <w:rsid w:val="00AE2545"/>
    <w:rsid w:val="00AE33C1"/>
    <w:rsid w:val="00AE4758"/>
    <w:rsid w:val="00AF0FAE"/>
    <w:rsid w:val="00AF113E"/>
    <w:rsid w:val="00AF3FB3"/>
    <w:rsid w:val="00AF566F"/>
    <w:rsid w:val="00AF7209"/>
    <w:rsid w:val="00B01D2A"/>
    <w:rsid w:val="00B032FD"/>
    <w:rsid w:val="00B0482B"/>
    <w:rsid w:val="00B05DA9"/>
    <w:rsid w:val="00B05ED4"/>
    <w:rsid w:val="00B061D9"/>
    <w:rsid w:val="00B0704A"/>
    <w:rsid w:val="00B07CE5"/>
    <w:rsid w:val="00B1132D"/>
    <w:rsid w:val="00B1211E"/>
    <w:rsid w:val="00B1259C"/>
    <w:rsid w:val="00B13DEA"/>
    <w:rsid w:val="00B14150"/>
    <w:rsid w:val="00B14FEB"/>
    <w:rsid w:val="00B15024"/>
    <w:rsid w:val="00B16278"/>
    <w:rsid w:val="00B20C82"/>
    <w:rsid w:val="00B21829"/>
    <w:rsid w:val="00B25DBF"/>
    <w:rsid w:val="00B26770"/>
    <w:rsid w:val="00B267C4"/>
    <w:rsid w:val="00B26B10"/>
    <w:rsid w:val="00B31E4B"/>
    <w:rsid w:val="00B33867"/>
    <w:rsid w:val="00B33F75"/>
    <w:rsid w:val="00B40853"/>
    <w:rsid w:val="00B43D36"/>
    <w:rsid w:val="00B47D57"/>
    <w:rsid w:val="00B52BAE"/>
    <w:rsid w:val="00B54073"/>
    <w:rsid w:val="00B62F61"/>
    <w:rsid w:val="00B63B5D"/>
    <w:rsid w:val="00B6523F"/>
    <w:rsid w:val="00B67A29"/>
    <w:rsid w:val="00B7176E"/>
    <w:rsid w:val="00B73F1B"/>
    <w:rsid w:val="00B7558A"/>
    <w:rsid w:val="00B80F07"/>
    <w:rsid w:val="00B82013"/>
    <w:rsid w:val="00B90884"/>
    <w:rsid w:val="00B93D8C"/>
    <w:rsid w:val="00B953C6"/>
    <w:rsid w:val="00BA3309"/>
    <w:rsid w:val="00BA76BD"/>
    <w:rsid w:val="00BB4EA9"/>
    <w:rsid w:val="00BB6E77"/>
    <w:rsid w:val="00BC1ED7"/>
    <w:rsid w:val="00BC362B"/>
    <w:rsid w:val="00BC3666"/>
    <w:rsid w:val="00BC5CBE"/>
    <w:rsid w:val="00BD1F3B"/>
    <w:rsid w:val="00BD227B"/>
    <w:rsid w:val="00BD3E53"/>
    <w:rsid w:val="00BD4230"/>
    <w:rsid w:val="00BE173D"/>
    <w:rsid w:val="00BE1C1F"/>
    <w:rsid w:val="00BE23A7"/>
    <w:rsid w:val="00BE2504"/>
    <w:rsid w:val="00BE2E6D"/>
    <w:rsid w:val="00BE5FC5"/>
    <w:rsid w:val="00BF0568"/>
    <w:rsid w:val="00C069CF"/>
    <w:rsid w:val="00C06CD3"/>
    <w:rsid w:val="00C1138A"/>
    <w:rsid w:val="00C11E16"/>
    <w:rsid w:val="00C13077"/>
    <w:rsid w:val="00C20D2A"/>
    <w:rsid w:val="00C231E4"/>
    <w:rsid w:val="00C33CA7"/>
    <w:rsid w:val="00C35359"/>
    <w:rsid w:val="00C37454"/>
    <w:rsid w:val="00C41CBF"/>
    <w:rsid w:val="00C42015"/>
    <w:rsid w:val="00C447B6"/>
    <w:rsid w:val="00C459A6"/>
    <w:rsid w:val="00C45BC3"/>
    <w:rsid w:val="00C54AAA"/>
    <w:rsid w:val="00C61D70"/>
    <w:rsid w:val="00C628B4"/>
    <w:rsid w:val="00C6377B"/>
    <w:rsid w:val="00C6434C"/>
    <w:rsid w:val="00C67233"/>
    <w:rsid w:val="00C676DD"/>
    <w:rsid w:val="00C72900"/>
    <w:rsid w:val="00C75DE1"/>
    <w:rsid w:val="00C76EE5"/>
    <w:rsid w:val="00C811A4"/>
    <w:rsid w:val="00C8151A"/>
    <w:rsid w:val="00C823AC"/>
    <w:rsid w:val="00C83440"/>
    <w:rsid w:val="00C86148"/>
    <w:rsid w:val="00C86AE4"/>
    <w:rsid w:val="00C8770E"/>
    <w:rsid w:val="00C91532"/>
    <w:rsid w:val="00C94546"/>
    <w:rsid w:val="00CA07C4"/>
    <w:rsid w:val="00CA2E54"/>
    <w:rsid w:val="00CA4C88"/>
    <w:rsid w:val="00CA4E6C"/>
    <w:rsid w:val="00CA770C"/>
    <w:rsid w:val="00CA7BBC"/>
    <w:rsid w:val="00CB0D57"/>
    <w:rsid w:val="00CB30EC"/>
    <w:rsid w:val="00CB3108"/>
    <w:rsid w:val="00CB3E00"/>
    <w:rsid w:val="00CB763B"/>
    <w:rsid w:val="00CC127D"/>
    <w:rsid w:val="00CC1868"/>
    <w:rsid w:val="00CC1D46"/>
    <w:rsid w:val="00CC2F61"/>
    <w:rsid w:val="00CC55BB"/>
    <w:rsid w:val="00CC7865"/>
    <w:rsid w:val="00CD444D"/>
    <w:rsid w:val="00CD5C5C"/>
    <w:rsid w:val="00CD6BE4"/>
    <w:rsid w:val="00CE0698"/>
    <w:rsid w:val="00CE3888"/>
    <w:rsid w:val="00CE59A4"/>
    <w:rsid w:val="00CF20DC"/>
    <w:rsid w:val="00CF3D31"/>
    <w:rsid w:val="00CF7950"/>
    <w:rsid w:val="00CF7CDA"/>
    <w:rsid w:val="00D01555"/>
    <w:rsid w:val="00D02AE7"/>
    <w:rsid w:val="00D032FB"/>
    <w:rsid w:val="00D03B5B"/>
    <w:rsid w:val="00D05411"/>
    <w:rsid w:val="00D07EE7"/>
    <w:rsid w:val="00D10F0E"/>
    <w:rsid w:val="00D11A95"/>
    <w:rsid w:val="00D11E99"/>
    <w:rsid w:val="00D13963"/>
    <w:rsid w:val="00D13D4C"/>
    <w:rsid w:val="00D14535"/>
    <w:rsid w:val="00D148C7"/>
    <w:rsid w:val="00D14A92"/>
    <w:rsid w:val="00D1659F"/>
    <w:rsid w:val="00D207C9"/>
    <w:rsid w:val="00D24D21"/>
    <w:rsid w:val="00D2532E"/>
    <w:rsid w:val="00D25903"/>
    <w:rsid w:val="00D306D6"/>
    <w:rsid w:val="00D30E5B"/>
    <w:rsid w:val="00D31550"/>
    <w:rsid w:val="00D31CC6"/>
    <w:rsid w:val="00D3255C"/>
    <w:rsid w:val="00D332E8"/>
    <w:rsid w:val="00D33BB7"/>
    <w:rsid w:val="00D411A2"/>
    <w:rsid w:val="00D430C5"/>
    <w:rsid w:val="00D4477F"/>
    <w:rsid w:val="00D44D04"/>
    <w:rsid w:val="00D46675"/>
    <w:rsid w:val="00D4762E"/>
    <w:rsid w:val="00D51779"/>
    <w:rsid w:val="00D52549"/>
    <w:rsid w:val="00D53054"/>
    <w:rsid w:val="00D54261"/>
    <w:rsid w:val="00D54B25"/>
    <w:rsid w:val="00D556E6"/>
    <w:rsid w:val="00D5586A"/>
    <w:rsid w:val="00D61AA3"/>
    <w:rsid w:val="00D64B68"/>
    <w:rsid w:val="00D66855"/>
    <w:rsid w:val="00D66AF5"/>
    <w:rsid w:val="00D66C23"/>
    <w:rsid w:val="00D7003D"/>
    <w:rsid w:val="00D70697"/>
    <w:rsid w:val="00D710AD"/>
    <w:rsid w:val="00D72109"/>
    <w:rsid w:val="00D724AC"/>
    <w:rsid w:val="00D7339F"/>
    <w:rsid w:val="00D74A85"/>
    <w:rsid w:val="00D77A67"/>
    <w:rsid w:val="00D830A9"/>
    <w:rsid w:val="00D8547D"/>
    <w:rsid w:val="00D93FF8"/>
    <w:rsid w:val="00D9622B"/>
    <w:rsid w:val="00DA64B5"/>
    <w:rsid w:val="00DA65C6"/>
    <w:rsid w:val="00DB0BA9"/>
    <w:rsid w:val="00DB10A4"/>
    <w:rsid w:val="00DB54F6"/>
    <w:rsid w:val="00DB73E6"/>
    <w:rsid w:val="00DC31AA"/>
    <w:rsid w:val="00DD1714"/>
    <w:rsid w:val="00DD4C6A"/>
    <w:rsid w:val="00DD7C60"/>
    <w:rsid w:val="00DE6075"/>
    <w:rsid w:val="00DF3DF9"/>
    <w:rsid w:val="00DF787F"/>
    <w:rsid w:val="00E0113D"/>
    <w:rsid w:val="00E0135A"/>
    <w:rsid w:val="00E02624"/>
    <w:rsid w:val="00E03B51"/>
    <w:rsid w:val="00E05D0A"/>
    <w:rsid w:val="00E0679C"/>
    <w:rsid w:val="00E1224C"/>
    <w:rsid w:val="00E130F6"/>
    <w:rsid w:val="00E13F9F"/>
    <w:rsid w:val="00E21303"/>
    <w:rsid w:val="00E218A0"/>
    <w:rsid w:val="00E224B0"/>
    <w:rsid w:val="00E227FA"/>
    <w:rsid w:val="00E26383"/>
    <w:rsid w:val="00E26E1C"/>
    <w:rsid w:val="00E27018"/>
    <w:rsid w:val="00E35B30"/>
    <w:rsid w:val="00E407F5"/>
    <w:rsid w:val="00E40F84"/>
    <w:rsid w:val="00E437A0"/>
    <w:rsid w:val="00E45C1D"/>
    <w:rsid w:val="00E462BF"/>
    <w:rsid w:val="00E4642D"/>
    <w:rsid w:val="00E46CC7"/>
    <w:rsid w:val="00E531D9"/>
    <w:rsid w:val="00E53AAA"/>
    <w:rsid w:val="00E54754"/>
    <w:rsid w:val="00E55B94"/>
    <w:rsid w:val="00E608A3"/>
    <w:rsid w:val="00E63F89"/>
    <w:rsid w:val="00E7072E"/>
    <w:rsid w:val="00E72C72"/>
    <w:rsid w:val="00E74A42"/>
    <w:rsid w:val="00E7798E"/>
    <w:rsid w:val="00E90137"/>
    <w:rsid w:val="00E9665E"/>
    <w:rsid w:val="00EA0A20"/>
    <w:rsid w:val="00EA3144"/>
    <w:rsid w:val="00EA343D"/>
    <w:rsid w:val="00EA6387"/>
    <w:rsid w:val="00EA78AB"/>
    <w:rsid w:val="00EB1024"/>
    <w:rsid w:val="00EB46F6"/>
    <w:rsid w:val="00EB50CD"/>
    <w:rsid w:val="00EB5901"/>
    <w:rsid w:val="00EB7372"/>
    <w:rsid w:val="00EB76A2"/>
    <w:rsid w:val="00EB7E81"/>
    <w:rsid w:val="00EC1D46"/>
    <w:rsid w:val="00EC27BF"/>
    <w:rsid w:val="00EC5033"/>
    <w:rsid w:val="00EC52CC"/>
    <w:rsid w:val="00EC6EF9"/>
    <w:rsid w:val="00ED02B7"/>
    <w:rsid w:val="00ED19A4"/>
    <w:rsid w:val="00ED240D"/>
    <w:rsid w:val="00ED2896"/>
    <w:rsid w:val="00ED3703"/>
    <w:rsid w:val="00ED5992"/>
    <w:rsid w:val="00EE1B58"/>
    <w:rsid w:val="00EE2168"/>
    <w:rsid w:val="00EE4619"/>
    <w:rsid w:val="00EE7471"/>
    <w:rsid w:val="00EF1409"/>
    <w:rsid w:val="00EF2B23"/>
    <w:rsid w:val="00EF3BED"/>
    <w:rsid w:val="00EF41BA"/>
    <w:rsid w:val="00EF6CD2"/>
    <w:rsid w:val="00F03AB3"/>
    <w:rsid w:val="00F0600B"/>
    <w:rsid w:val="00F0623A"/>
    <w:rsid w:val="00F10F53"/>
    <w:rsid w:val="00F115A3"/>
    <w:rsid w:val="00F13EB1"/>
    <w:rsid w:val="00F152DF"/>
    <w:rsid w:val="00F17496"/>
    <w:rsid w:val="00F17E4D"/>
    <w:rsid w:val="00F241B4"/>
    <w:rsid w:val="00F26095"/>
    <w:rsid w:val="00F26FD3"/>
    <w:rsid w:val="00F276F8"/>
    <w:rsid w:val="00F32C2B"/>
    <w:rsid w:val="00F3489C"/>
    <w:rsid w:val="00F370F3"/>
    <w:rsid w:val="00F43BE2"/>
    <w:rsid w:val="00F44637"/>
    <w:rsid w:val="00F47243"/>
    <w:rsid w:val="00F47970"/>
    <w:rsid w:val="00F51652"/>
    <w:rsid w:val="00F55E85"/>
    <w:rsid w:val="00F56B26"/>
    <w:rsid w:val="00F62502"/>
    <w:rsid w:val="00F625CA"/>
    <w:rsid w:val="00F63364"/>
    <w:rsid w:val="00F635CA"/>
    <w:rsid w:val="00F70FFA"/>
    <w:rsid w:val="00F71445"/>
    <w:rsid w:val="00F75B1A"/>
    <w:rsid w:val="00F771C3"/>
    <w:rsid w:val="00F83417"/>
    <w:rsid w:val="00F83570"/>
    <w:rsid w:val="00F835FC"/>
    <w:rsid w:val="00F839EF"/>
    <w:rsid w:val="00F854CF"/>
    <w:rsid w:val="00F85B95"/>
    <w:rsid w:val="00F93152"/>
    <w:rsid w:val="00F96608"/>
    <w:rsid w:val="00FA63A6"/>
    <w:rsid w:val="00FB2BD8"/>
    <w:rsid w:val="00FB7357"/>
    <w:rsid w:val="00FC0538"/>
    <w:rsid w:val="00FC1160"/>
    <w:rsid w:val="00FC1832"/>
    <w:rsid w:val="00FC6101"/>
    <w:rsid w:val="00FC7D3D"/>
    <w:rsid w:val="00FD0047"/>
    <w:rsid w:val="00FD32AC"/>
    <w:rsid w:val="00FD4A60"/>
    <w:rsid w:val="00FD4E62"/>
    <w:rsid w:val="00FE0A2E"/>
    <w:rsid w:val="00FE0B84"/>
    <w:rsid w:val="00FE1871"/>
    <w:rsid w:val="00FE1971"/>
    <w:rsid w:val="00FE28AB"/>
    <w:rsid w:val="00FE350D"/>
    <w:rsid w:val="00FE3D3B"/>
    <w:rsid w:val="00FE4F7D"/>
    <w:rsid w:val="00FE5724"/>
    <w:rsid w:val="00FE5930"/>
    <w:rsid w:val="00FE5AF4"/>
    <w:rsid w:val="00FE64CC"/>
    <w:rsid w:val="00FE69C7"/>
    <w:rsid w:val="00FF502F"/>
    <w:rsid w:val="00FF630A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BDAB4C"/>
  <w15:docId w15:val="{D0BBC38D-EF6B-4BA4-8CA0-872E616E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color w:val="000000" w:themeColor="text1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232277"/>
  </w:style>
  <w:style w:type="paragraph" w:styleId="Kop1">
    <w:name w:val="heading 1"/>
    <w:basedOn w:val="Standaard"/>
    <w:next w:val="Standaard"/>
    <w:link w:val="Kop1Char"/>
    <w:uiPriority w:val="1"/>
    <w:qFormat/>
    <w:rsid w:val="00C37454"/>
    <w:pPr>
      <w:keepNext/>
      <w:keepLines/>
      <w:spacing w:before="320"/>
      <w:outlineLvl w:val="0"/>
    </w:pPr>
    <w:rPr>
      <w:rFonts w:eastAsiaTheme="majorEastAsia" w:cstheme="majorBidi"/>
      <w:b/>
      <w:bCs/>
      <w:color w:val="FFFFFF" w:themeColor="background1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845AB1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1"/>
    <w:qFormat/>
    <w:rsid w:val="003816C8"/>
    <w:pPr>
      <w:keepNext/>
      <w:outlineLvl w:val="2"/>
    </w:pPr>
    <w:rPr>
      <w:rFonts w:eastAsia="Times New Roman" w:cs="Times New Roman"/>
      <w:b/>
      <w:sz w:val="24"/>
      <w:lang w:val="nl-NL"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72109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E589A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A0CE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232277"/>
    <w:rPr>
      <w:rFonts w:eastAsiaTheme="majorEastAsia" w:cstheme="majorBidi"/>
      <w:b/>
      <w:bCs/>
      <w:color w:val="FFFFFF" w:themeColor="background1"/>
      <w:sz w:val="24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232277"/>
    <w:rPr>
      <w:rFonts w:eastAsiaTheme="majorEastAsia" w:cstheme="majorBidi"/>
      <w:b/>
      <w:bCs/>
      <w:color w:val="auto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232277"/>
    <w:rPr>
      <w:rFonts w:eastAsia="Times New Roman" w:cs="Times New Roman"/>
      <w:b/>
      <w:sz w:val="24"/>
      <w:lang w:val="nl-NL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D72109"/>
    <w:rPr>
      <w:rFonts w:eastAsiaTheme="majorEastAsia" w:cstheme="majorBidi"/>
      <w:b/>
      <w:bCs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1E589A"/>
    <w:rPr>
      <w:rFonts w:eastAsiaTheme="majorEastAsia" w:cstheme="majorBidi"/>
      <w:color w:val="243F60" w:themeColor="accent1" w:themeShade="7F"/>
    </w:rPr>
  </w:style>
  <w:style w:type="character" w:styleId="Hyperlink">
    <w:name w:val="Hyperlink"/>
    <w:basedOn w:val="Standaardalinea-lettertype"/>
    <w:uiPriority w:val="99"/>
    <w:unhideWhenUsed/>
    <w:qFormat/>
    <w:rsid w:val="0099722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1"/>
    <w:unhideWhenUsed/>
    <w:rsid w:val="008E174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1"/>
    <w:rsid w:val="00232277"/>
  </w:style>
  <w:style w:type="paragraph" w:styleId="Voettekst">
    <w:name w:val="footer"/>
    <w:basedOn w:val="Standaard"/>
    <w:link w:val="VoettekstChar"/>
    <w:uiPriority w:val="2"/>
    <w:unhideWhenUsed/>
    <w:rsid w:val="008E174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2"/>
    <w:rsid w:val="00FF630A"/>
  </w:style>
  <w:style w:type="character" w:styleId="Paginanummer">
    <w:name w:val="page number"/>
    <w:basedOn w:val="Standaardalinea-lettertype"/>
    <w:uiPriority w:val="1"/>
    <w:rsid w:val="008E174D"/>
  </w:style>
  <w:style w:type="paragraph" w:styleId="Ballontekst">
    <w:name w:val="Balloon Text"/>
    <w:basedOn w:val="Standaard"/>
    <w:link w:val="BallontekstChar"/>
    <w:semiHidden/>
    <w:unhideWhenUsed/>
    <w:rsid w:val="008E174D"/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174D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1211E"/>
    <w:pPr>
      <w:ind w:left="720"/>
      <w:contextualSpacing/>
    </w:pPr>
  </w:style>
  <w:style w:type="table" w:styleId="Tabelraster">
    <w:name w:val="Table Grid"/>
    <w:basedOn w:val="Standaardtabel"/>
    <w:uiPriority w:val="59"/>
    <w:rsid w:val="00B15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">
    <w:name w:val="Body Text"/>
    <w:basedOn w:val="Standaard"/>
    <w:link w:val="PlattetekstChar"/>
    <w:uiPriority w:val="1"/>
    <w:rsid w:val="00B7176E"/>
    <w:pPr>
      <w:spacing w:before="40" w:after="40"/>
    </w:pPr>
    <w:rPr>
      <w:rFonts w:ascii="Arial" w:eastAsia="Times New Roman" w:hAnsi="Arial" w:cs="Times New Roman"/>
      <w:i/>
      <w:sz w:val="18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232277"/>
    <w:rPr>
      <w:rFonts w:ascii="Arial" w:eastAsia="Times New Roman" w:hAnsi="Arial" w:cs="Times New Roman"/>
      <w:i/>
      <w:sz w:val="18"/>
      <w:lang w:val="nl-NL" w:eastAsia="nl-NL"/>
    </w:rPr>
  </w:style>
  <w:style w:type="paragraph" w:styleId="Lijstopsomteken2">
    <w:name w:val="List Bullet 2"/>
    <w:basedOn w:val="Standaard"/>
    <w:autoRedefine/>
    <w:uiPriority w:val="1"/>
    <w:rsid w:val="00143B76"/>
    <w:pPr>
      <w:numPr>
        <w:ilvl w:val="1"/>
        <w:numId w:val="4"/>
      </w:numPr>
      <w:outlineLvl w:val="1"/>
    </w:pPr>
    <w:rPr>
      <w:rFonts w:ascii="Lucida Sans Unicode" w:eastAsia="Times New Roman" w:hAnsi="Lucida Sans Unicode" w:cs="Times New Roman"/>
      <w:sz w:val="18"/>
      <w:lang w:val="nl-NL" w:eastAsia="nl-NL"/>
    </w:rPr>
  </w:style>
  <w:style w:type="character" w:styleId="Verwijzingopmerking">
    <w:name w:val="annotation reference"/>
    <w:uiPriority w:val="1"/>
    <w:rsid w:val="00143B7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1"/>
    <w:rsid w:val="00143B76"/>
    <w:rPr>
      <w:rFonts w:ascii="Times New Roman" w:eastAsia="Times New Roman" w:hAnsi="Times New Roman" w:cs="Times New Roman"/>
      <w:lang w:val="nl-NL" w:eastAsia="nl-NL"/>
    </w:rPr>
  </w:style>
  <w:style w:type="character" w:customStyle="1" w:styleId="TekstopmerkingChar">
    <w:name w:val="Tekst opmerking Char"/>
    <w:basedOn w:val="Standaardalinea-lettertype"/>
    <w:link w:val="Tekstopmerking"/>
    <w:uiPriority w:val="1"/>
    <w:rsid w:val="00FF630A"/>
    <w:rPr>
      <w:rFonts w:ascii="Times New Roman" w:eastAsia="Times New Roman" w:hAnsi="Times New Roman" w:cs="Times New Roman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rsid w:val="00143B7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143B76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"/>
    <w:qFormat/>
    <w:rsid w:val="00344002"/>
    <w:pPr>
      <w:framePr w:hSpace="142" w:wrap="around" w:vAnchor="text" w:hAnchor="text" w:x="-2" w:y="1"/>
      <w:suppressOverlap/>
    </w:pPr>
    <w:rPr>
      <w:b/>
      <w:sz w:val="40"/>
      <w:szCs w:val="40"/>
    </w:rPr>
  </w:style>
  <w:style w:type="character" w:customStyle="1" w:styleId="TitelChar">
    <w:name w:val="Titel Char"/>
    <w:basedOn w:val="Standaardalinea-lettertype"/>
    <w:link w:val="Titel"/>
    <w:uiPriority w:val="1"/>
    <w:rsid w:val="00FF630A"/>
    <w:rPr>
      <w:b/>
      <w:sz w:val="40"/>
      <w:szCs w:val="40"/>
    </w:rPr>
  </w:style>
  <w:style w:type="paragraph" w:styleId="Ondertitel">
    <w:name w:val="Subtitle"/>
    <w:basedOn w:val="Standaard"/>
    <w:next w:val="Standaard"/>
    <w:link w:val="OndertitelChar"/>
    <w:uiPriority w:val="1"/>
    <w:qFormat/>
    <w:rsid w:val="00D72109"/>
    <w:pPr>
      <w:numPr>
        <w:ilvl w:val="1"/>
      </w:numPr>
    </w:pPr>
    <w:rPr>
      <w:rFonts w:eastAsiaTheme="majorEastAsia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"/>
    <w:rsid w:val="00FF630A"/>
    <w:rPr>
      <w:rFonts w:eastAsiaTheme="majorEastAsia" w:cstheme="majorBidi"/>
      <w:i/>
      <w:iCs/>
      <w:color w:val="365F91" w:themeColor="accent1" w:themeShade="BF"/>
      <w:spacing w:val="15"/>
      <w:sz w:val="24"/>
      <w:szCs w:val="24"/>
    </w:rPr>
  </w:style>
  <w:style w:type="paragraph" w:styleId="Geenafstand">
    <w:name w:val="No Spacing"/>
    <w:uiPriority w:val="1"/>
    <w:qFormat/>
    <w:rsid w:val="00D72109"/>
  </w:style>
  <w:style w:type="paragraph" w:customStyle="1" w:styleId="lijn">
    <w:name w:val="lijn"/>
    <w:basedOn w:val="Standaard"/>
    <w:uiPriority w:val="1"/>
    <w:qFormat/>
    <w:rsid w:val="00D77A67"/>
    <w:pPr>
      <w:pBdr>
        <w:bottom w:val="single" w:sz="18" w:space="1" w:color="00B050"/>
      </w:pBdr>
      <w:tabs>
        <w:tab w:val="right" w:leader="underscore" w:pos="9923"/>
      </w:tabs>
    </w:pPr>
    <w:rPr>
      <w:color w:val="00B050"/>
    </w:rPr>
  </w:style>
  <w:style w:type="paragraph" w:customStyle="1" w:styleId="rechts">
    <w:name w:val="rechts"/>
    <w:basedOn w:val="Standaard"/>
    <w:link w:val="rechtsChar"/>
    <w:uiPriority w:val="1"/>
    <w:qFormat/>
    <w:rsid w:val="009B1293"/>
    <w:pPr>
      <w:jc w:val="right"/>
    </w:pPr>
  </w:style>
  <w:style w:type="character" w:customStyle="1" w:styleId="rechtsChar">
    <w:name w:val="rechts Char"/>
    <w:basedOn w:val="Standaardalinea-lettertype"/>
    <w:link w:val="rechts"/>
    <w:uiPriority w:val="1"/>
    <w:rsid w:val="00232277"/>
  </w:style>
  <w:style w:type="character" w:styleId="Zwaar">
    <w:name w:val="Strong"/>
    <w:basedOn w:val="Standaardalinea-lettertype"/>
    <w:uiPriority w:val="22"/>
    <w:qFormat/>
    <w:rsid w:val="00506277"/>
    <w:rPr>
      <w:b/>
      <w:bCs/>
    </w:rPr>
  </w:style>
  <w:style w:type="character" w:styleId="Nadruk">
    <w:name w:val="Emphasis"/>
    <w:aliases w:val="aanwijzing"/>
    <w:basedOn w:val="Standaardalinea-lettertype"/>
    <w:uiPriority w:val="20"/>
    <w:qFormat/>
    <w:rsid w:val="00B90884"/>
    <w:rPr>
      <w:rFonts w:ascii="Calibri" w:hAnsi="Calibri"/>
      <w:b w:val="0"/>
      <w:i/>
      <w:iCs/>
      <w:sz w:val="20"/>
    </w:rPr>
  </w:style>
  <w:style w:type="paragraph" w:customStyle="1" w:styleId="invulveld">
    <w:name w:val="invulveld"/>
    <w:basedOn w:val="Standaard"/>
    <w:uiPriority w:val="1"/>
    <w:qFormat/>
    <w:rsid w:val="00A76FCD"/>
    <w:pPr>
      <w:framePr w:hSpace="142" w:wrap="around" w:vAnchor="text" w:hAnchor="text" w:x="55" w:y="1"/>
      <w:suppressOverlap/>
    </w:pPr>
  </w:style>
  <w:style w:type="paragraph" w:customStyle="1" w:styleId="voorgedrukt">
    <w:name w:val="voorgedrukt"/>
    <w:basedOn w:val="Standaard"/>
    <w:uiPriority w:val="1"/>
    <w:qFormat/>
    <w:rsid w:val="005247C1"/>
    <w:pPr>
      <w:spacing w:before="40"/>
    </w:pPr>
    <w:rPr>
      <w:rFonts w:ascii="Courier New" w:hAnsi="Courier New" w:cs="Courier New"/>
    </w:rPr>
  </w:style>
  <w:style w:type="paragraph" w:customStyle="1" w:styleId="kolomhoofd">
    <w:name w:val="kolomhoofd"/>
    <w:basedOn w:val="Kop3"/>
    <w:uiPriority w:val="1"/>
    <w:qFormat/>
    <w:rsid w:val="00595055"/>
    <w:pPr>
      <w:framePr w:wrap="auto" w:hAnchor="text" w:x="55"/>
      <w:pBdr>
        <w:top w:val="single" w:sz="12" w:space="0" w:color="7F7F7F" w:themeColor="text1" w:themeTint="80"/>
        <w:bottom w:val="single" w:sz="12" w:space="2" w:color="7F7F7F" w:themeColor="text1" w:themeTint="80"/>
      </w:pBdr>
    </w:pPr>
    <w:rPr>
      <w:sz w:val="20"/>
    </w:rPr>
  </w:style>
  <w:style w:type="paragraph" w:customStyle="1" w:styleId="kolomhoofd2">
    <w:name w:val="kolomhoofd 2"/>
    <w:basedOn w:val="kolomhoofd"/>
    <w:uiPriority w:val="1"/>
    <w:qFormat/>
    <w:rsid w:val="0070526E"/>
    <w:pPr>
      <w:framePr w:wrap="auto"/>
      <w:pBdr>
        <w:top w:val="none" w:sz="0" w:space="0" w:color="auto"/>
      </w:pBdr>
    </w:pPr>
  </w:style>
  <w:style w:type="paragraph" w:customStyle="1" w:styleId="kolomhoofd3">
    <w:name w:val="kolomhoofd 3"/>
    <w:basedOn w:val="kolomhoofd"/>
    <w:uiPriority w:val="1"/>
    <w:qFormat/>
    <w:rsid w:val="0082494D"/>
    <w:pPr>
      <w:framePr w:wrap="auto"/>
      <w:pBdr>
        <w:bottom w:val="dashed" w:sz="2" w:space="3" w:color="000000" w:themeColor="text1"/>
      </w:pBdr>
    </w:pPr>
  </w:style>
  <w:style w:type="paragraph" w:customStyle="1" w:styleId="kolomhoofd4">
    <w:name w:val="kolomhoofd 4"/>
    <w:basedOn w:val="kolomhoofd3"/>
    <w:uiPriority w:val="1"/>
    <w:qFormat/>
    <w:rsid w:val="00D31CC6"/>
    <w:pPr>
      <w:framePr w:wrap="auto"/>
      <w:pBdr>
        <w:bottom w:val="single" w:sz="12" w:space="2" w:color="FFFFFF" w:themeColor="background1"/>
      </w:pBdr>
    </w:pPr>
  </w:style>
  <w:style w:type="paragraph" w:customStyle="1" w:styleId="streepjes">
    <w:name w:val="streepjes"/>
    <w:basedOn w:val="rechts"/>
    <w:qFormat/>
    <w:rsid w:val="004C6D3F"/>
    <w:rPr>
      <w:sz w:val="16"/>
    </w:rPr>
  </w:style>
  <w:style w:type="paragraph" w:customStyle="1" w:styleId="Vetcursief">
    <w:name w:val="Vet cursief"/>
    <w:basedOn w:val="Standaard"/>
    <w:link w:val="VetcursiefChar"/>
    <w:uiPriority w:val="1"/>
    <w:qFormat/>
    <w:rsid w:val="007076EB"/>
    <w:pPr>
      <w:framePr w:hSpace="142" w:wrap="around" w:vAnchor="text" w:hAnchor="text" w:x="55" w:y="1"/>
      <w:suppressOverlap/>
    </w:pPr>
    <w:rPr>
      <w:b/>
      <w:i/>
    </w:rPr>
  </w:style>
  <w:style w:type="character" w:customStyle="1" w:styleId="VetcursiefChar">
    <w:name w:val="Vet cursief Char"/>
    <w:basedOn w:val="Standaardalinea-lettertype"/>
    <w:link w:val="Vetcursief"/>
    <w:uiPriority w:val="1"/>
    <w:rsid w:val="00FF630A"/>
    <w:rPr>
      <w:b/>
      <w:i/>
    </w:rPr>
  </w:style>
  <w:style w:type="paragraph" w:customStyle="1" w:styleId="nummersvragen">
    <w:name w:val="nummers vragen"/>
    <w:basedOn w:val="Standaard"/>
    <w:uiPriority w:val="1"/>
    <w:qFormat/>
    <w:rsid w:val="007076EB"/>
    <w:pPr>
      <w:framePr w:hSpace="142" w:wrap="around" w:vAnchor="text" w:hAnchor="text" w:x="55" w:y="1"/>
      <w:suppressOverlap/>
      <w:jc w:val="right"/>
    </w:pPr>
    <w:rPr>
      <w:b/>
    </w:rPr>
  </w:style>
  <w:style w:type="paragraph" w:customStyle="1" w:styleId="vink">
    <w:name w:val="vink"/>
    <w:basedOn w:val="Standaard"/>
    <w:uiPriority w:val="1"/>
    <w:qFormat/>
    <w:rsid w:val="00EC1D46"/>
    <w:pPr>
      <w:framePr w:hSpace="142" w:wrap="around" w:vAnchor="text" w:hAnchor="text" w:x="55" w:y="1"/>
      <w:suppressOverlap/>
      <w:jc w:val="center"/>
    </w:pPr>
    <w:rPr>
      <w:sz w:val="18"/>
      <w:szCs w:val="18"/>
    </w:rPr>
  </w:style>
  <w:style w:type="paragraph" w:styleId="Revisie">
    <w:name w:val="Revision"/>
    <w:hidden/>
    <w:uiPriority w:val="99"/>
    <w:semiHidden/>
    <w:rsid w:val="00537C0D"/>
  </w:style>
  <w:style w:type="paragraph" w:customStyle="1" w:styleId="URLene-mailadres">
    <w:name w:val="URL en e-mailadres"/>
    <w:basedOn w:val="nummersvragen"/>
    <w:uiPriority w:val="1"/>
    <w:qFormat/>
    <w:rsid w:val="002E3C53"/>
    <w:pPr>
      <w:framePr w:hSpace="0" w:wrap="auto" w:vAnchor="margin" w:xAlign="left" w:yAlign="inline"/>
      <w:suppressOverlap w:val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C75DE1"/>
    <w:rPr>
      <w:color w:val="800080" w:themeColor="followedHyperlink"/>
      <w:u w:val="single"/>
    </w:rPr>
  </w:style>
  <w:style w:type="paragraph" w:customStyle="1" w:styleId="Bouwsteenkop1">
    <w:name w:val="Bouwsteen kop 1"/>
    <w:basedOn w:val="Kop2"/>
    <w:uiPriority w:val="1"/>
    <w:qFormat/>
    <w:rsid w:val="00CE3888"/>
    <w:rPr>
      <w:color w:val="00B050"/>
    </w:rPr>
  </w:style>
  <w:style w:type="paragraph" w:customStyle="1" w:styleId="Bouwsteenbrood">
    <w:name w:val="Bouwsteen brood"/>
    <w:basedOn w:val="Standaard"/>
    <w:uiPriority w:val="1"/>
    <w:qFormat/>
    <w:rsid w:val="00CE3888"/>
    <w:rPr>
      <w:color w:val="00B050"/>
    </w:rPr>
  </w:style>
  <w:style w:type="paragraph" w:customStyle="1" w:styleId="Bouwsteenkop2">
    <w:name w:val="Bouwsteen kop 2"/>
    <w:basedOn w:val="Kop1"/>
    <w:uiPriority w:val="1"/>
    <w:qFormat/>
    <w:rsid w:val="00CE3888"/>
    <w:pPr>
      <w:spacing w:before="200"/>
    </w:pPr>
    <w:rPr>
      <w:rFonts w:cs="Calibri"/>
      <w:color w:val="00B050"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176865"/>
    <w:rPr>
      <w:color w:val="808080"/>
    </w:rPr>
  </w:style>
  <w:style w:type="paragraph" w:customStyle="1" w:styleId="aankruishokje">
    <w:name w:val="aankruishokje"/>
    <w:basedOn w:val="vink"/>
    <w:uiPriority w:val="1"/>
    <w:qFormat/>
    <w:rsid w:val="008A123A"/>
    <w:pPr>
      <w:framePr w:hSpace="0" w:wrap="auto" w:vAnchor="margin" w:xAlign="left" w:yAlign="inline"/>
      <w:spacing w:before="40"/>
      <w:suppressOverlap w:val="0"/>
      <w:jc w:val="left"/>
    </w:pPr>
  </w:style>
  <w:style w:type="paragraph" w:customStyle="1" w:styleId="leeg">
    <w:name w:val="leeg"/>
    <w:basedOn w:val="Standaard"/>
    <w:qFormat/>
    <w:rsid w:val="00463023"/>
    <w:pPr>
      <w:jc w:val="right"/>
    </w:pPr>
  </w:style>
  <w:style w:type="paragraph" w:customStyle="1" w:styleId="Vraagintern">
    <w:name w:val="Vraag intern"/>
    <w:basedOn w:val="Vetcursief"/>
    <w:qFormat/>
    <w:rsid w:val="008B1882"/>
    <w:pPr>
      <w:framePr w:hSpace="0" w:wrap="auto" w:vAnchor="margin" w:xAlign="left" w:yAlign="inline"/>
      <w:ind w:left="28"/>
      <w:suppressOverlap w:val="0"/>
    </w:pPr>
  </w:style>
  <w:style w:type="paragraph" w:customStyle="1" w:styleId="Vraag">
    <w:name w:val="Vraag"/>
    <w:basedOn w:val="Standaard"/>
    <w:link w:val="VraagChar"/>
    <w:qFormat/>
    <w:rsid w:val="00FF630A"/>
    <w:pPr>
      <w:ind w:left="29"/>
    </w:pPr>
    <w:rPr>
      <w:b/>
    </w:rPr>
  </w:style>
  <w:style w:type="paragraph" w:customStyle="1" w:styleId="Aanwijzing">
    <w:name w:val="Aanwijzing"/>
    <w:basedOn w:val="Standaard"/>
    <w:link w:val="AanwijzingChar"/>
    <w:qFormat/>
    <w:rsid w:val="00FF630A"/>
    <w:pPr>
      <w:ind w:left="28"/>
    </w:pPr>
    <w:rPr>
      <w:bCs/>
      <w:i/>
    </w:rPr>
  </w:style>
  <w:style w:type="paragraph" w:customStyle="1" w:styleId="Verklaring">
    <w:name w:val="Verklaring"/>
    <w:basedOn w:val="Standaard"/>
    <w:link w:val="VerklaringChar"/>
    <w:qFormat/>
    <w:rsid w:val="00232277"/>
    <w:pPr>
      <w:spacing w:before="80" w:after="60"/>
      <w:ind w:left="28"/>
    </w:pPr>
    <w:rPr>
      <w:b/>
    </w:rPr>
  </w:style>
  <w:style w:type="character" w:customStyle="1" w:styleId="VraagChar">
    <w:name w:val="Vraag Char"/>
    <w:basedOn w:val="Standaardalinea-lettertype"/>
    <w:link w:val="Vraag"/>
    <w:rsid w:val="00232277"/>
    <w:rPr>
      <w:b/>
    </w:rPr>
  </w:style>
  <w:style w:type="character" w:customStyle="1" w:styleId="VerklaringChar">
    <w:name w:val="Verklaring Char"/>
    <w:basedOn w:val="Standaardalinea-lettertype"/>
    <w:link w:val="Verklaring"/>
    <w:rsid w:val="00232277"/>
    <w:rPr>
      <w:b/>
    </w:rPr>
  </w:style>
  <w:style w:type="character" w:customStyle="1" w:styleId="AanwijzingChar">
    <w:name w:val="Aanwijzing Char"/>
    <w:basedOn w:val="Standaardalinea-lettertype"/>
    <w:link w:val="Aanwijzing"/>
    <w:rsid w:val="00232277"/>
    <w:rPr>
      <w:bCs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A0C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urlzorgengezondheid">
    <w:name w:val="url zorg en gezondheid"/>
    <w:basedOn w:val="Standaard"/>
    <w:link w:val="urlzorgengezondheidChar"/>
    <w:uiPriority w:val="1"/>
    <w:qFormat/>
    <w:rsid w:val="00EA0A20"/>
    <w:pPr>
      <w:ind w:left="29"/>
    </w:pPr>
    <w:rPr>
      <w:color w:val="147178"/>
      <w:u w:val="single"/>
    </w:rPr>
  </w:style>
  <w:style w:type="character" w:customStyle="1" w:styleId="urlzorgengezondheidChar">
    <w:name w:val="url zorg en gezondheid Char"/>
    <w:basedOn w:val="Standaardalinea-lettertype"/>
    <w:link w:val="urlzorgengezondheid"/>
    <w:uiPriority w:val="1"/>
    <w:rsid w:val="00EA0A20"/>
    <w:rPr>
      <w:color w:val="147178"/>
      <w:u w:val="single"/>
    </w:rPr>
  </w:style>
  <w:style w:type="paragraph" w:styleId="Normaalweb">
    <w:name w:val="Normal (Web)"/>
    <w:basedOn w:val="Standaard"/>
    <w:uiPriority w:val="99"/>
    <w:semiHidden/>
    <w:unhideWhenUsed/>
    <w:rsid w:val="00C54A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zorg-en-gezondheid.be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illekr\AppData\Local\Microsoft\Windows\Temporary%20Internet%20Files\Content.Outlook\WBA55KF8\140825_Formulierensjabloon.dotx" TargetMode="External"/></Relationships>
</file>

<file path=word/theme/theme1.xml><?xml version="1.0" encoding="utf-8"?>
<a:theme xmlns:a="http://schemas.openxmlformats.org/drawingml/2006/main" name="VO_algemeen">
  <a:themeElements>
    <a:clrScheme name="Vlaamse overheid algemee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O 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A8453E-9210-41C3-8C57-8BA1A018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C:\Users\Spillekr\AppData\Local\Microsoft\Windows\Temporary Internet Files\Content.Outlook\WBA55KF8\140825_Formulierensjabloon.dotx</Template>
  <TotalTime>15</TotalTime>
  <Pages>3</Pages>
  <Words>978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Vlaamse Overheid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dienst Taaladvies</dc:creator>
  <cp:lastModifiedBy>Eline Van den Borre</cp:lastModifiedBy>
  <cp:revision>6</cp:revision>
  <cp:lastPrinted>2021-07-04T21:02:00Z</cp:lastPrinted>
  <dcterms:created xsi:type="dcterms:W3CDTF">2020-10-12T10:57:00Z</dcterms:created>
  <dcterms:modified xsi:type="dcterms:W3CDTF">2021-07-04T21:02:00Z</dcterms:modified>
</cp:coreProperties>
</file>