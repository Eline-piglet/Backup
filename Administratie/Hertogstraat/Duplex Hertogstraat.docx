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9770" w14:textId="198A07AF" w:rsidR="00D8467C" w:rsidRDefault="00D26E3A" w:rsidP="00D8467C">
      <w:pPr>
        <w:pStyle w:val="Naam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9DFDD1" wp14:editId="36574772">
            <wp:simplePos x="0" y="0"/>
            <wp:positionH relativeFrom="column">
              <wp:posOffset>3847827</wp:posOffset>
            </wp:positionH>
            <wp:positionV relativeFrom="paragraph">
              <wp:posOffset>-695143</wp:posOffset>
            </wp:positionV>
            <wp:extent cx="2176145" cy="2133600"/>
            <wp:effectExtent l="0" t="0" r="0" b="0"/>
            <wp:wrapNone/>
            <wp:docPr id="1" name="Afbeelding 1" descr="Afbeelding met muur, persoon, binnen, staan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muur, persoon, binnen, staand&#10;&#10;Automatisch gegenereerde beschrij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0" t="5937" r="605" b="20526"/>
                    <a:stretch/>
                  </pic:blipFill>
                  <pic:spPr bwMode="auto">
                    <a:xfrm>
                      <a:off x="0" y="0"/>
                      <a:ext cx="217614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7C">
        <w:t xml:space="preserve">Duplex HErtogstraat </w:t>
      </w:r>
    </w:p>
    <w:p w14:paraId="359A2BCE" w14:textId="1A65C543" w:rsidR="004E2F75" w:rsidRPr="00202EFF" w:rsidRDefault="001235CC" w:rsidP="00E61608">
      <w:pPr>
        <w:pStyle w:val="Datum"/>
      </w:pPr>
      <w:r>
        <w:t xml:space="preserve">Leuven, </w:t>
      </w:r>
      <w:r w:rsidR="00D8467C">
        <w:t>11/04/2022</w:t>
      </w:r>
    </w:p>
    <w:p w14:paraId="768F5A4B" w14:textId="010AE1EE" w:rsidR="004E2F75" w:rsidRDefault="001235CC">
      <w:pPr>
        <w:pStyle w:val="Aanhef"/>
      </w:pPr>
      <w:r>
        <w:t xml:space="preserve">Beste </w:t>
      </w:r>
    </w:p>
    <w:p w14:paraId="692511C7" w14:textId="5E1BF466" w:rsidR="002C3AE3" w:rsidRDefault="001235CC" w:rsidP="001235CC">
      <w:r>
        <w:t>Via deze brief stellen wij graag ons op als kandidaat-huurder. Hopelijk zijn jullie na deze korte introductie even overtuigd als wij</w:t>
      </w:r>
      <w:r w:rsidR="00CC67B3">
        <w:t xml:space="preserve"> zijn over julli</w:t>
      </w:r>
      <w:r w:rsidR="002C3AE3">
        <w:t>e prachtige appartement</w:t>
      </w:r>
      <w:r>
        <w:t xml:space="preserve">. </w:t>
      </w:r>
    </w:p>
    <w:p w14:paraId="7107E627" w14:textId="1D0CB9C1" w:rsidR="002C3AE3" w:rsidRDefault="001235CC" w:rsidP="001235CC">
      <w:r>
        <w:t>W</w:t>
      </w:r>
      <w:r w:rsidR="00CC67B3">
        <w:t>ij, Matthias en Eline,</w:t>
      </w:r>
      <w:r>
        <w:t xml:space="preserve"> zijn</w:t>
      </w:r>
      <w:r w:rsidR="0083239C">
        <w:t xml:space="preserve"> beiden 25 jaar oud, </w:t>
      </w:r>
      <w:r w:rsidR="002C3AE3">
        <w:t xml:space="preserve">zijn </w:t>
      </w:r>
      <w:r w:rsidR="0083239C">
        <w:t>s</w:t>
      </w:r>
      <w:r w:rsidR="00CC67B3">
        <w:t xml:space="preserve">inds 8 jaar samen en zijn </w:t>
      </w:r>
      <w:r>
        <w:t>afkomstig uit het Waasland</w:t>
      </w:r>
      <w:r w:rsidR="00CC67B3">
        <w:t xml:space="preserve">. Sinds 2015 zijn we </w:t>
      </w:r>
      <w:r w:rsidR="002A240D">
        <w:t>gebonden aan</w:t>
      </w:r>
      <w:r>
        <w:t xml:space="preserve"> het Leuvense, waar we beiden onze studies voltooiden</w:t>
      </w:r>
      <w:r w:rsidR="00CC67B3">
        <w:t xml:space="preserve"> en momenteel </w:t>
      </w:r>
      <w:r>
        <w:t>een vervolgtraject</w:t>
      </w:r>
      <w:r w:rsidR="00CC67B3">
        <w:t xml:space="preserve"> verderzetten</w:t>
      </w:r>
      <w:r w:rsidR="002C3AE3">
        <w:t xml:space="preserve">: </w:t>
      </w:r>
      <w:r w:rsidR="00CC67B3">
        <w:t>Matthias als doctoraatstudent in de chemie en Eline als arts-specialist (neurologie) in opleiding</w:t>
      </w:r>
      <w:r w:rsidR="002C3AE3">
        <w:t>.</w:t>
      </w:r>
    </w:p>
    <w:p w14:paraId="36288A1D" w14:textId="63D2C7CA" w:rsidR="000278E0" w:rsidRDefault="00CC67B3" w:rsidP="001235CC">
      <w:r>
        <w:t xml:space="preserve">Dit maakt dat we op zoek zijn </w:t>
      </w:r>
      <w:r w:rsidR="0083239C">
        <w:t xml:space="preserve">gegaan </w:t>
      </w:r>
      <w:r>
        <w:t xml:space="preserve">naar een </w:t>
      </w:r>
      <w:r w:rsidR="002A240D">
        <w:t>woonst</w:t>
      </w:r>
      <w:r>
        <w:t xml:space="preserve"> </w:t>
      </w:r>
      <w:r w:rsidR="002A240D">
        <w:t>voor ons tweetjes voor de komende jaren</w:t>
      </w:r>
      <w:r>
        <w:t xml:space="preserve">. </w:t>
      </w:r>
      <w:r w:rsidR="0083239C">
        <w:t>Tijdens</w:t>
      </w:r>
      <w:r w:rsidR="002A240D">
        <w:t xml:space="preserve"> de rondleiding door jullie duplex appartement </w:t>
      </w:r>
      <w:r w:rsidR="0083239C">
        <w:t>voelden we onmiddellijk een klik. In jullie goed</w:t>
      </w:r>
      <w:r w:rsidR="002A240D">
        <w:t xml:space="preserve"> gelegen, </w:t>
      </w:r>
      <w:r>
        <w:t xml:space="preserve">comfortabele </w:t>
      </w:r>
      <w:r w:rsidR="002A240D">
        <w:t xml:space="preserve">en </w:t>
      </w:r>
      <w:r w:rsidR="00F6338D">
        <w:t>groene</w:t>
      </w:r>
      <w:r w:rsidR="002A240D">
        <w:t xml:space="preserve"> </w:t>
      </w:r>
      <w:r>
        <w:t>plek</w:t>
      </w:r>
      <w:r w:rsidR="0083239C">
        <w:t xml:space="preserve"> zien we ons absoluut de komende jaren thuiskomen. </w:t>
      </w:r>
      <w:r w:rsidR="00565660">
        <w:t xml:space="preserve"> </w:t>
      </w:r>
      <w:r w:rsidR="00F6338D">
        <w:t>De t</w:t>
      </w:r>
      <w:r w:rsidR="00565660">
        <w:t>uin en terras zijn</w:t>
      </w:r>
      <w:r w:rsidR="000278E0">
        <w:t xml:space="preserve"> bovendien</w:t>
      </w:r>
      <w:r w:rsidR="00565660">
        <w:t xml:space="preserve"> een heerlijke </w:t>
      </w:r>
      <w:r w:rsidR="000278E0">
        <w:t>bonus</w:t>
      </w:r>
      <w:r w:rsidR="00565660">
        <w:t xml:space="preserve"> waar we enorm van zouden genieten</w:t>
      </w:r>
      <w:r w:rsidR="00F6338D">
        <w:t xml:space="preserve">. </w:t>
      </w:r>
    </w:p>
    <w:p w14:paraId="67713910" w14:textId="5BC23625" w:rsidR="000278E0" w:rsidRDefault="0090416D" w:rsidP="001235CC">
      <w:r>
        <w:t xml:space="preserve">Wat moeten jullie verder nog weten over ons? We </w:t>
      </w:r>
      <w:r w:rsidR="004C2D1F">
        <w:t>houden van rust in onze eigen ‘cocon’ maar zijn</w:t>
      </w:r>
      <w:r>
        <w:t xml:space="preserve"> in onze vrije tijd</w:t>
      </w:r>
      <w:r w:rsidR="004C2D1F">
        <w:t xml:space="preserve"> ook</w:t>
      </w:r>
      <w:r>
        <w:t xml:space="preserve"> graag bezig met sport (</w:t>
      </w:r>
      <w:proofErr w:type="spellStart"/>
      <w:r>
        <w:t>padel</w:t>
      </w:r>
      <w:proofErr w:type="spellEnd"/>
      <w:r>
        <w:t>, tennis, fitness, wandelen en joggen) en zijn als het ware echte ‘</w:t>
      </w:r>
      <w:proofErr w:type="spellStart"/>
      <w:r>
        <w:t>foodies</w:t>
      </w:r>
      <w:proofErr w:type="spellEnd"/>
      <w:r>
        <w:t xml:space="preserve">’. Matthias kan je dagelijks in de keuken terugvinden.  Daarnaast hechten we </w:t>
      </w:r>
      <w:r w:rsidR="003A093F">
        <w:t>allebei</w:t>
      </w:r>
      <w:r>
        <w:t xml:space="preserve"> veel waarden aan onze familie en vrienden. </w:t>
      </w:r>
    </w:p>
    <w:p w14:paraId="7011B117" w14:textId="1FCB63E2" w:rsidR="00F6338D" w:rsidRDefault="002C3AE3" w:rsidP="00CC67B3">
      <w:r>
        <w:t xml:space="preserve">We </w:t>
      </w:r>
      <w:r w:rsidR="000278E0">
        <w:t xml:space="preserve">willen jullie alvast bedanken om onze kandidatuur in overweging te nemen. We </w:t>
      </w:r>
      <w:r>
        <w:t>kunnen alvast beloven dat</w:t>
      </w:r>
      <w:r w:rsidR="00092A4C">
        <w:t xml:space="preserve"> we</w:t>
      </w:r>
      <w:r w:rsidR="000278E0">
        <w:t xml:space="preserve">, </w:t>
      </w:r>
      <w:r w:rsidR="0090416D">
        <w:t>als</w:t>
      </w:r>
      <w:r w:rsidR="000278E0">
        <w:t xml:space="preserve"> we gekozen worden, </w:t>
      </w:r>
      <w:r w:rsidR="00565660">
        <w:t>vol</w:t>
      </w:r>
      <w:r>
        <w:t xml:space="preserve"> </w:t>
      </w:r>
      <w:r w:rsidR="00565660">
        <w:t xml:space="preserve">verantwoordelijkheid, zorgzaamheid en respect </w:t>
      </w:r>
      <w:r>
        <w:t xml:space="preserve">met jullie eigendom om zouden gaan. </w:t>
      </w:r>
    </w:p>
    <w:p w14:paraId="7681F105" w14:textId="2EB0C8D6" w:rsidR="004E2F75" w:rsidRDefault="00F6338D">
      <w:r>
        <w:t>Met vriendelijke groeten,</w:t>
      </w:r>
    </w:p>
    <w:p w14:paraId="4F157D8D" w14:textId="3C07D202" w:rsidR="001B1A4D" w:rsidRPr="00202EFF" w:rsidRDefault="001B1A4D">
      <w:r>
        <w:t xml:space="preserve">Uitkijkend naar een positief antwoord, </w:t>
      </w:r>
    </w:p>
    <w:p w14:paraId="1AC76632" w14:textId="6EA84F99" w:rsidR="00565660" w:rsidRDefault="00D8467C">
      <w:pPr>
        <w:pStyle w:val="Handtekening"/>
      </w:pPr>
      <w:r>
        <w:t xml:space="preserve">Matthias </w:t>
      </w:r>
      <w:proofErr w:type="spellStart"/>
      <w:r>
        <w:t>Degelin</w:t>
      </w:r>
      <w:proofErr w:type="spellEnd"/>
      <w:r>
        <w:t xml:space="preserve"> &amp; Eline Van den Borre </w:t>
      </w:r>
    </w:p>
    <w:p w14:paraId="4174520B" w14:textId="77777777" w:rsidR="00565660" w:rsidRDefault="00565660">
      <w:pPr>
        <w:pStyle w:val="Handtekening"/>
      </w:pPr>
    </w:p>
    <w:p w14:paraId="22872AD1" w14:textId="255A4A47" w:rsidR="00D8467C" w:rsidRPr="00565660" w:rsidRDefault="00D8467C">
      <w:pPr>
        <w:pStyle w:val="Handtekening"/>
        <w:rPr>
          <w:b w:val="0"/>
          <w:bCs/>
          <w:lang w:val="en-US"/>
        </w:rPr>
      </w:pPr>
      <w:r w:rsidRPr="00565660">
        <w:rPr>
          <w:b w:val="0"/>
          <w:bCs/>
          <w:lang w:val="en-US"/>
        </w:rPr>
        <w:t xml:space="preserve">Email: </w:t>
      </w:r>
      <w:r w:rsidRPr="00565660">
        <w:rPr>
          <w:b w:val="0"/>
          <w:bCs/>
          <w:lang w:val="en-US"/>
        </w:rPr>
        <w:tab/>
      </w:r>
      <w:hyperlink r:id="rId8" w:history="1">
        <w:r w:rsidRPr="00565660">
          <w:rPr>
            <w:rStyle w:val="Hyperlink"/>
            <w:b w:val="0"/>
            <w:bCs/>
            <w:lang w:val="en-US"/>
          </w:rPr>
          <w:t>vdborre.el</w:t>
        </w:r>
        <w:r w:rsidRPr="00565660">
          <w:rPr>
            <w:rStyle w:val="Hyperlink"/>
            <w:b w:val="0"/>
            <w:bCs/>
            <w:lang w:val="en-US"/>
          </w:rPr>
          <w:t>i</w:t>
        </w:r>
        <w:r w:rsidRPr="00565660">
          <w:rPr>
            <w:rStyle w:val="Hyperlink"/>
            <w:b w:val="0"/>
            <w:bCs/>
            <w:lang w:val="en-US"/>
          </w:rPr>
          <w:t>ne@gmail.com</w:t>
        </w:r>
      </w:hyperlink>
      <w:r w:rsidRPr="00565660">
        <w:rPr>
          <w:b w:val="0"/>
          <w:bCs/>
          <w:lang w:val="en-US"/>
        </w:rPr>
        <w:t xml:space="preserve"> / </w:t>
      </w:r>
      <w:hyperlink r:id="rId9" w:history="1">
        <w:r w:rsidRPr="00565660">
          <w:rPr>
            <w:rStyle w:val="Hyperlink"/>
            <w:b w:val="0"/>
            <w:bCs/>
            <w:lang w:val="en-US"/>
          </w:rPr>
          <w:t>degelin.matthias@gmail.com</w:t>
        </w:r>
      </w:hyperlink>
      <w:r w:rsidRPr="00565660">
        <w:rPr>
          <w:b w:val="0"/>
          <w:bCs/>
          <w:lang w:val="en-US"/>
        </w:rPr>
        <w:t xml:space="preserve"> </w:t>
      </w:r>
    </w:p>
    <w:p w14:paraId="13E04F00" w14:textId="3399D46E" w:rsidR="00D8467C" w:rsidRPr="0090416D" w:rsidRDefault="00D8467C">
      <w:pPr>
        <w:pStyle w:val="Handtekening"/>
        <w:rPr>
          <w:b w:val="0"/>
          <w:bCs/>
        </w:rPr>
      </w:pPr>
      <w:r w:rsidRPr="00565660">
        <w:rPr>
          <w:b w:val="0"/>
          <w:bCs/>
        </w:rPr>
        <w:t xml:space="preserve">Tel: </w:t>
      </w:r>
      <w:r w:rsidRPr="00565660">
        <w:rPr>
          <w:b w:val="0"/>
          <w:bCs/>
        </w:rPr>
        <w:tab/>
      </w:r>
      <w:r w:rsidRPr="00565660">
        <w:rPr>
          <w:b w:val="0"/>
          <w:bCs/>
        </w:rPr>
        <w:tab/>
        <w:t xml:space="preserve">0471973133 </w:t>
      </w:r>
      <w:r w:rsidRPr="00565660">
        <w:rPr>
          <w:b w:val="0"/>
          <w:bCs/>
        </w:rPr>
        <w:tab/>
      </w:r>
      <w:r w:rsidRPr="00565660">
        <w:rPr>
          <w:b w:val="0"/>
          <w:bCs/>
        </w:rPr>
        <w:tab/>
        <w:t xml:space="preserve">/ </w:t>
      </w:r>
      <w:r w:rsidRPr="00565660">
        <w:rPr>
          <w:b w:val="0"/>
          <w:bCs/>
        </w:rPr>
        <w:tab/>
        <w:t xml:space="preserve">0473119446 </w:t>
      </w:r>
    </w:p>
    <w:sectPr w:rsidR="00D8467C" w:rsidRPr="0090416D">
      <w:headerReference w:type="default" r:id="rId10"/>
      <w:footerReference w:type="default" r:id="rId11"/>
      <w:head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CDC4" w14:textId="77777777" w:rsidR="00D4338D" w:rsidRDefault="00D4338D">
      <w:pPr>
        <w:spacing w:after="0" w:line="240" w:lineRule="auto"/>
      </w:pPr>
      <w:r>
        <w:separator/>
      </w:r>
    </w:p>
  </w:endnote>
  <w:endnote w:type="continuationSeparator" w:id="0">
    <w:p w14:paraId="60FFCFB5" w14:textId="77777777" w:rsidR="00D4338D" w:rsidRDefault="00D4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7C53F" w14:textId="77777777" w:rsidR="004E2F75" w:rsidRDefault="004A063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CDAF" w14:textId="77777777" w:rsidR="00D4338D" w:rsidRDefault="00D4338D">
      <w:pPr>
        <w:spacing w:after="0" w:line="240" w:lineRule="auto"/>
      </w:pPr>
      <w:r>
        <w:separator/>
      </w:r>
    </w:p>
  </w:footnote>
  <w:footnote w:type="continuationSeparator" w:id="0">
    <w:p w14:paraId="64FDAF01" w14:textId="77777777" w:rsidR="00D4338D" w:rsidRDefault="00D43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1318" w14:textId="77777777" w:rsidR="004E2F75" w:rsidRDefault="00D4338D">
    <w:pPr>
      <w:pStyle w:val="Koptekst"/>
    </w:pPr>
    <w:r>
      <w:rPr>
        <w:noProof/>
      </w:rPr>
      <w:pict w14:anchorId="1C7E1503">
        <v:group id="Group 4" o:spid="_x0000_s1028" alt="Titel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">
          <v:rect id="Rectangle 2" o:spid="_x0000_s1029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" fillcolor="#373545" stroked="f" strokeweight="1pt"/>
          <v:rect id="Rectangle 3" o:spid="_x0000_s1030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" fillcolor="#373545" stroked="f" strokeweight="1pt"/>
          <w10:wrap anchorx="margin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A6E6" w14:textId="77777777" w:rsidR="004E2F75" w:rsidRDefault="00D4338D">
    <w:pPr>
      <w:pStyle w:val="Koptekst"/>
    </w:pPr>
    <w:r>
      <w:rPr>
        <w:noProof/>
      </w:rPr>
      <w:pict w14:anchorId="7A663689">
        <v:group id="Group 5" o:spid="_x0000_s1025" alt="Titel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">
          <v:rect id="Rectangle 6" o:spid="_x0000_s1026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" fillcolor="#373545" stroked="f" strokeweight="1pt"/>
          <v:rect id="Rectangle 7" o:spid="_x0000_s1027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" fillcolor="#373545" stroked="f" strokeweight="1pt"/>
          <w10:wrap anchorx="margin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7C"/>
    <w:rsid w:val="000278E0"/>
    <w:rsid w:val="00092A4C"/>
    <w:rsid w:val="001235CC"/>
    <w:rsid w:val="001B1A4D"/>
    <w:rsid w:val="00202EFF"/>
    <w:rsid w:val="002A240D"/>
    <w:rsid w:val="002C3AE3"/>
    <w:rsid w:val="003A093F"/>
    <w:rsid w:val="00434EBC"/>
    <w:rsid w:val="004A063D"/>
    <w:rsid w:val="004C2D1F"/>
    <w:rsid w:val="004E2F75"/>
    <w:rsid w:val="00565660"/>
    <w:rsid w:val="006904A9"/>
    <w:rsid w:val="00702DFC"/>
    <w:rsid w:val="0083239C"/>
    <w:rsid w:val="00891025"/>
    <w:rsid w:val="0090416D"/>
    <w:rsid w:val="00C46A34"/>
    <w:rsid w:val="00CC67B3"/>
    <w:rsid w:val="00D26E3A"/>
    <w:rsid w:val="00D4338D"/>
    <w:rsid w:val="00D8467C"/>
    <w:rsid w:val="00DC2C20"/>
    <w:rsid w:val="00E61608"/>
    <w:rsid w:val="00F6338D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49BC0"/>
  <w15:chartTrackingRefBased/>
  <w15:docId w15:val="{AB6F060E-AF2E-A443-8DFA-5064471F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73545" w:themeColor="text2"/>
        <w:sz w:val="22"/>
        <w:szCs w:val="22"/>
        <w:lang w:val="nl-NL" w:eastAsia="ja-JP" w:bidi="nl-NL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6A34"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7E7B99" w:themeColor="text2" w:themeTint="99"/>
      <w:spacing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7E7B99" w:themeColor="text2" w:themeTint="99"/>
      <w:spacing w:val="21"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link w:val="DatumChar"/>
    <w:uiPriority w:val="3"/>
    <w:qFormat/>
    <w:pPr>
      <w:spacing w:line="240" w:lineRule="auto"/>
    </w:pPr>
    <w:rPr>
      <w:b/>
      <w:spacing w:val="21"/>
    </w:rPr>
  </w:style>
  <w:style w:type="paragraph" w:styleId="Titel">
    <w:name w:val="Title"/>
    <w:basedOn w:val="Standaard"/>
    <w:link w:val="Titel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Kop1Char">
    <w:name w:val="Kop 1 Char"/>
    <w:basedOn w:val="Standaardalinea-lettertype"/>
    <w:link w:val="Kop1"/>
    <w:uiPriority w:val="9"/>
    <w:rPr>
      <w:b/>
      <w:spacing w:val="21"/>
      <w:sz w:val="26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spacing w:val="21"/>
      <w:sz w:val="26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color w:val="7E7B99" w:themeColor="text2" w:themeTint="99"/>
      <w:spacing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caps/>
      <w:color w:val="7E7B99" w:themeColor="text2" w:themeTint="99"/>
      <w:spacing w:val="21"/>
      <w:sz w:val="20"/>
      <w:szCs w:val="21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i/>
      <w:spacing w:val="21"/>
      <w:sz w:val="36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caps/>
      <w:smallCaps w:val="0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sz w:val="32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373545" w:themeColor="text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373545" w:themeColor="text2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gegevens">
    <w:name w:val="Contactgegevens"/>
    <w:basedOn w:val="Standaard"/>
    <w:uiPriority w:val="2"/>
    <w:qFormat/>
    <w:pPr>
      <w:spacing w:after="920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Pr>
      <w:b/>
      <w:i/>
      <w:iCs/>
      <w:color w:val="373545" w:themeColor="text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373545" w:themeColor="text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Lijstalinea">
    <w:name w:val="List Paragraph"/>
    <w:basedOn w:val="Standaard"/>
    <w:uiPriority w:val="34"/>
    <w:semiHidden/>
    <w:unhideWhenUsed/>
    <w:qFormat/>
    <w:pPr>
      <w:ind w:left="216" w:hanging="216"/>
      <w:contextualSpacing/>
    </w:pPr>
  </w:style>
  <w:style w:type="character" w:customStyle="1" w:styleId="DatumChar">
    <w:name w:val="Datum Char"/>
    <w:basedOn w:val="Standaardalinea-lettertype"/>
    <w:link w:val="Datum"/>
    <w:uiPriority w:val="3"/>
    <w:rPr>
      <w:b/>
      <w:spacing w:val="21"/>
    </w:rPr>
  </w:style>
  <w:style w:type="paragraph" w:styleId="Handtekening">
    <w:name w:val="Signature"/>
    <w:basedOn w:val="Standaard"/>
    <w:link w:val="Handtekening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HandtekeningChar">
    <w:name w:val="Handtekening Char"/>
    <w:basedOn w:val="Standaardalinea-lettertype"/>
    <w:link w:val="Handtekening"/>
    <w:uiPriority w:val="7"/>
    <w:rPr>
      <w:b/>
      <w:spacing w:val="21"/>
    </w:rPr>
  </w:style>
  <w:style w:type="paragraph" w:styleId="Aanhef">
    <w:name w:val="Salutation"/>
    <w:basedOn w:val="Standaard"/>
    <w:next w:val="Standaard"/>
    <w:link w:val="Aanhef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am">
    <w:name w:val="Naam"/>
    <w:basedOn w:val="Standaard"/>
    <w:link w:val="Naam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amChar">
    <w:name w:val="Naam Char"/>
    <w:basedOn w:val="Standaardalinea-lettertype"/>
    <w:link w:val="Naam"/>
    <w:uiPriority w:val="1"/>
    <w:rPr>
      <w:b/>
      <w:caps/>
      <w:spacing w:val="21"/>
      <w:sz w:val="36"/>
    </w:rPr>
  </w:style>
  <w:style w:type="paragraph" w:customStyle="1" w:styleId="Adres">
    <w:name w:val="Adres"/>
    <w:basedOn w:val="Standaard"/>
    <w:link w:val="AdresChar"/>
    <w:uiPriority w:val="4"/>
    <w:qFormat/>
    <w:pPr>
      <w:spacing w:line="240" w:lineRule="auto"/>
      <w:contextualSpacing/>
    </w:pPr>
  </w:style>
  <w:style w:type="character" w:customStyle="1" w:styleId="AdresChar">
    <w:name w:val="Adres Char"/>
    <w:basedOn w:val="Standaardalinea-lettertype"/>
    <w:link w:val="Adres"/>
    <w:uiPriority w:val="4"/>
  </w:style>
  <w:style w:type="character" w:customStyle="1" w:styleId="AanhefChar">
    <w:name w:val="Aanhef Char"/>
    <w:basedOn w:val="Standaardalinea-lettertype"/>
    <w:link w:val="Aanhef"/>
    <w:uiPriority w:val="5"/>
    <w:rPr>
      <w:b/>
      <w:spacing w:val="21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Standaardalinea-lettertype"/>
    <w:uiPriority w:val="99"/>
    <w:unhideWhenUsed/>
    <w:rsid w:val="00D8467C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467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8467C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dborre.elin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egelin.matthias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ne/Library/Containers/com.microsoft.Word/Data/Library/Application%20Support/Microsoft/Office/16.0/DTS/nl-NL%7b1D5E2770-7C55-B84E-B69F-C4C464882FFE%7d/%7b8023CA86-044F-F540-A926-BC9121DF990C%7dtf10002080.dotx" TargetMode="External"/></Relationships>
</file>

<file path=word/theme/theme1.xml><?xml version="1.0" encoding="utf-8"?>
<a:theme xmlns:a="http://schemas.openxmlformats.org/drawingml/2006/main" name="Office Theme">
  <a:themeElements>
    <a:clrScheme name="Blauwgro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Basisversie begeleidende brief.dotx</Template>
  <TotalTime>59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13</cp:revision>
  <cp:lastPrinted>2022-04-12T18:46:00Z</cp:lastPrinted>
  <dcterms:created xsi:type="dcterms:W3CDTF">2022-04-11T18:36:00Z</dcterms:created>
  <dcterms:modified xsi:type="dcterms:W3CDTF">2022-04-12T18:47:00Z</dcterms:modified>
</cp:coreProperties>
</file>