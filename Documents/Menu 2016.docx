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66490822"/>
        <w:placeholder>
          <w:docPart w:val="1CA46F429869BC44B0FE5A51D9D4225B"/>
        </w:placeholder>
        <w:temporary/>
        <w:showingPlcHdr/>
        <w15:appearance w15:val="hidden"/>
      </w:sdtPr>
      <w:sdtEndPr/>
      <w:sdtContent>
        <w:p w14:paraId="793860C2" w14:textId="77777777" w:rsidR="0094101E" w:rsidRPr="00A0647B" w:rsidRDefault="009E485D">
          <w:pPr>
            <w:pStyle w:val="Titel"/>
          </w:pPr>
          <w:r w:rsidRPr="00A0647B">
            <w:t>Menu</w:t>
          </w:r>
        </w:p>
      </w:sdtContent>
    </w:sdt>
    <w:p w14:paraId="216D4F59" w14:textId="276EC535" w:rsidR="0094101E" w:rsidRDefault="00B102BC" w:rsidP="004C160F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8EC0D" wp14:editId="0C14774E">
                <wp:simplePos x="0" y="0"/>
                <wp:positionH relativeFrom="column">
                  <wp:posOffset>-2114550</wp:posOffset>
                </wp:positionH>
                <wp:positionV relativeFrom="paragraph">
                  <wp:posOffset>652780</wp:posOffset>
                </wp:positionV>
                <wp:extent cx="1600200" cy="596900"/>
                <wp:effectExtent l="0" t="0" r="0" b="12700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F15F9" w14:textId="77777777" w:rsidR="00B102BC" w:rsidRPr="00B102BC" w:rsidRDefault="00B102BC">
                            <w:pPr>
                              <w:rPr>
                                <w:sz w:val="44"/>
                                <w:lang w:val="en-US"/>
                              </w:rPr>
                            </w:pPr>
                            <w:proofErr w:type="spellStart"/>
                            <w:r w:rsidRPr="00B102BC">
                              <w:rPr>
                                <w:sz w:val="44"/>
                                <w:lang w:val="en-US"/>
                              </w:rPr>
                              <w:t>Papie</w:t>
                            </w:r>
                            <w:proofErr w:type="spellEnd"/>
                            <w:r w:rsidRPr="00B102BC">
                              <w:rPr>
                                <w:sz w:val="44"/>
                                <w:lang w:val="en-US"/>
                              </w:rPr>
                              <w:t xml:space="preserve"> 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8EC0D" id="_x0000_t202" coordsize="21600,21600" o:spt="202" path="m0,0l0,21600,21600,21600,21600,0xe">
                <v:stroke joinstyle="miter"/>
                <v:path gradientshapeok="t" o:connecttype="rect"/>
              </v:shapetype>
              <v:shape id="Tekstvak_x0020_1" o:spid="_x0000_s1026" type="#_x0000_t202" style="position:absolute;margin-left:-166.5pt;margin-top:51.4pt;width:126pt;height: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" filled="f" stroked="f">
                <v:textbox>
                  <w:txbxContent>
                    <w:p w14:paraId="109F15F9" w14:textId="77777777" w:rsidR="00B102BC" w:rsidRPr="00B102BC" w:rsidRDefault="00B102BC">
                      <w:pPr>
                        <w:rPr>
                          <w:sz w:val="44"/>
                          <w:lang w:val="en-US"/>
                        </w:rPr>
                      </w:pPr>
                      <w:proofErr w:type="spellStart"/>
                      <w:r w:rsidRPr="00B102BC">
                        <w:rPr>
                          <w:sz w:val="44"/>
                          <w:lang w:val="en-US"/>
                        </w:rPr>
                        <w:t>Papie</w:t>
                      </w:r>
                      <w:proofErr w:type="spellEnd"/>
                      <w:r w:rsidRPr="00B102BC">
                        <w:rPr>
                          <w:sz w:val="44"/>
                          <w:lang w:val="en-US"/>
                        </w:rPr>
                        <w:t xml:space="preserve"> 74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19F0">
        <w:t xml:space="preserve">Gerookte eend met vijgen </w:t>
      </w:r>
    </w:p>
    <w:p w14:paraId="0569A9EB" w14:textId="6C183C0F" w:rsidR="005A19F0" w:rsidRDefault="005A19F0" w:rsidP="004C160F">
      <w:r>
        <w:t xml:space="preserve">Pastille ganzenlever met rood fruit </w:t>
      </w:r>
    </w:p>
    <w:p w14:paraId="4CECC9B9" w14:textId="330399FF" w:rsidR="00183F22" w:rsidRDefault="00183F22" w:rsidP="004C160F">
      <w:r>
        <w:t xml:space="preserve">Rundscarpaccio </w:t>
      </w:r>
    </w:p>
    <w:p w14:paraId="5BD6A1ED" w14:textId="1CB649DB" w:rsidR="005A19F0" w:rsidRDefault="005A19F0" w:rsidP="004C160F">
      <w:r>
        <w:t xml:space="preserve">Koekje van grijze </w:t>
      </w:r>
      <w:r w:rsidR="004C160F">
        <w:t>Noordzeegarnalen</w:t>
      </w:r>
      <w:r>
        <w:t xml:space="preserve"> en tomatenchutney </w:t>
      </w:r>
    </w:p>
    <w:p w14:paraId="640839FB" w14:textId="77777777" w:rsidR="004C160F" w:rsidRDefault="004C160F"/>
    <w:p w14:paraId="156236EB" w14:textId="0D95B1A8" w:rsidR="004C160F" w:rsidRDefault="004C160F">
      <w:r>
        <w:tab/>
      </w:r>
      <w:r>
        <w:tab/>
        <w:t>***</w:t>
      </w:r>
    </w:p>
    <w:p w14:paraId="0E6F6F29" w14:textId="77777777" w:rsidR="004C160F" w:rsidRPr="00A0647B" w:rsidRDefault="004C160F"/>
    <w:p w14:paraId="33D55D1C" w14:textId="43E85C4D" w:rsidR="0094101E" w:rsidRDefault="004C160F">
      <w:r>
        <w:t>Terrine van v</w:t>
      </w:r>
      <w:r w:rsidR="005A19F0">
        <w:t>erse heilbot in een oosters</w:t>
      </w:r>
      <w:r>
        <w:t xml:space="preserve"> </w:t>
      </w:r>
      <w:r w:rsidR="009862D6">
        <w:t>jasje</w:t>
      </w:r>
    </w:p>
    <w:p w14:paraId="2AA533F7" w14:textId="77777777" w:rsidR="004C160F" w:rsidRDefault="004C160F"/>
    <w:p w14:paraId="73E19FFF" w14:textId="668F6C86" w:rsidR="004C160F" w:rsidRDefault="004C160F">
      <w:r>
        <w:tab/>
      </w:r>
      <w:r>
        <w:tab/>
        <w:t>***</w:t>
      </w:r>
    </w:p>
    <w:p w14:paraId="70D99357" w14:textId="24437032" w:rsidR="004C160F" w:rsidRDefault="004C160F">
      <w:r>
        <w:t>Tongschar i</w:t>
      </w:r>
      <w:r w:rsidR="005A19F0">
        <w:t xml:space="preserve">n kreeftensaus </w:t>
      </w:r>
      <w:r>
        <w:t xml:space="preserve">en gepofte </w:t>
      </w:r>
      <w:proofErr w:type="spellStart"/>
      <w:r>
        <w:t>butternut</w:t>
      </w:r>
      <w:proofErr w:type="spellEnd"/>
      <w:r>
        <w:t>-</w:t>
      </w:r>
      <w:r w:rsidR="009862D6">
        <w:t>pompoen</w:t>
      </w:r>
    </w:p>
    <w:p w14:paraId="62A663FE" w14:textId="4283A4F9" w:rsidR="004C160F" w:rsidRDefault="004C160F"/>
    <w:p w14:paraId="3647B581" w14:textId="34389FFD" w:rsidR="004C160F" w:rsidRDefault="004C160F">
      <w:r>
        <w:tab/>
      </w:r>
      <w:r>
        <w:tab/>
        <w:t>***</w:t>
      </w:r>
    </w:p>
    <w:p w14:paraId="2456FD36" w14:textId="0E562652" w:rsidR="004C160F" w:rsidRDefault="004C160F"/>
    <w:p w14:paraId="4CD520E0" w14:textId="76CC91B5" w:rsidR="00B102BC" w:rsidRDefault="004C160F">
      <w:r>
        <w:t xml:space="preserve">Kalfskroon met </w:t>
      </w:r>
      <w:proofErr w:type="spellStart"/>
      <w:r>
        <w:t>winterpesillade</w:t>
      </w:r>
      <w:proofErr w:type="spellEnd"/>
      <w:r>
        <w:t xml:space="preserve">, knolgroentjes en gegratineerde aardappeltjes </w:t>
      </w:r>
    </w:p>
    <w:p w14:paraId="383CD6B6" w14:textId="42DEDCB3" w:rsidR="004C160F" w:rsidRDefault="00183F2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8E799" wp14:editId="2D730270">
                <wp:simplePos x="0" y="0"/>
                <wp:positionH relativeFrom="column">
                  <wp:posOffset>-2700655</wp:posOffset>
                </wp:positionH>
                <wp:positionV relativeFrom="paragraph">
                  <wp:posOffset>278765</wp:posOffset>
                </wp:positionV>
                <wp:extent cx="2546985" cy="456565"/>
                <wp:effectExtent l="3810" t="0" r="0" b="0"/>
                <wp:wrapSquare wrapText="bothSides"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54698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A06C71" w14:textId="73F4AB0F" w:rsidR="00183F22" w:rsidRPr="00C94CF8" w:rsidRDefault="00183F22" w:rsidP="00E87D99">
                            <w:pPr>
                              <w:rPr>
                                <w:sz w:val="36"/>
                                <w:lang w:val="en-US"/>
                              </w:rPr>
                            </w:pPr>
                            <w:r w:rsidRPr="00C94CF8">
                              <w:rPr>
                                <w:sz w:val="36"/>
                                <w:lang w:val="en-US"/>
                              </w:rPr>
                              <w:t xml:space="preserve">31 </w:t>
                            </w:r>
                            <w:proofErr w:type="spellStart"/>
                            <w:r w:rsidRPr="00C94CF8">
                              <w:rPr>
                                <w:sz w:val="36"/>
                                <w:lang w:val="en-US"/>
                              </w:rPr>
                              <w:t>december</w:t>
                            </w:r>
                            <w:proofErr w:type="spellEnd"/>
                            <w:r w:rsidRPr="00C94CF8">
                              <w:rPr>
                                <w:sz w:val="36"/>
                                <w:lang w:val="en-US"/>
                              </w:rPr>
                              <w:t xml:space="preserve">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98E799" id="Tekstvak_x0020_3" o:spid="_x0000_s1027" type="#_x0000_t202" style="position:absolute;margin-left:-212.65pt;margin-top:21.95pt;width:200.55pt;height:35.95pt;rotation:-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" filled="f" stroked="f">
                <v:fill o:detectmouseclick="t"/>
                <v:textbox style="mso-fit-shape-to-text:t">
                  <w:txbxContent>
                    <w:p w14:paraId="29A06C71" w14:textId="73F4AB0F" w:rsidR="00183F22" w:rsidRPr="00C94CF8" w:rsidRDefault="00183F22" w:rsidP="00E87D99">
                      <w:pPr>
                        <w:rPr>
                          <w:sz w:val="36"/>
                          <w:lang w:val="en-US"/>
                        </w:rPr>
                      </w:pPr>
                      <w:r w:rsidRPr="00C94CF8">
                        <w:rPr>
                          <w:sz w:val="36"/>
                          <w:lang w:val="en-US"/>
                        </w:rPr>
                        <w:t xml:space="preserve">31 </w:t>
                      </w:r>
                      <w:proofErr w:type="spellStart"/>
                      <w:r w:rsidRPr="00C94CF8">
                        <w:rPr>
                          <w:sz w:val="36"/>
                          <w:lang w:val="en-US"/>
                        </w:rPr>
                        <w:t>december</w:t>
                      </w:r>
                      <w:proofErr w:type="spellEnd"/>
                      <w:r w:rsidRPr="00C94CF8">
                        <w:rPr>
                          <w:sz w:val="36"/>
                          <w:lang w:val="en-US"/>
                        </w:rPr>
                        <w:t xml:space="preserve"> 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672423" w14:textId="539CD687" w:rsidR="004C160F" w:rsidRDefault="004C160F">
      <w:r>
        <w:tab/>
      </w:r>
      <w:r>
        <w:tab/>
        <w:t>***</w:t>
      </w:r>
    </w:p>
    <w:p w14:paraId="1105D2A5" w14:textId="77777777" w:rsidR="004C160F" w:rsidRDefault="004C160F"/>
    <w:p w14:paraId="2F12FEF0" w14:textId="77777777" w:rsidR="009862D6" w:rsidRDefault="0030712F" w:rsidP="004C160F">
      <w:proofErr w:type="spellStart"/>
      <w:r>
        <w:t>Brownietaart</w:t>
      </w:r>
      <w:proofErr w:type="spellEnd"/>
      <w:r>
        <w:t xml:space="preserve"> met </w:t>
      </w:r>
      <w:proofErr w:type="spellStart"/>
      <w:r>
        <w:t>frambozencoulis</w:t>
      </w:r>
      <w:proofErr w:type="spellEnd"/>
      <w:r>
        <w:t xml:space="preserve"> en yoghurtparels</w:t>
      </w:r>
    </w:p>
    <w:p w14:paraId="384D9892" w14:textId="77777777" w:rsidR="009862D6" w:rsidRDefault="009862D6" w:rsidP="004C160F"/>
    <w:p w14:paraId="13E2DDD4" w14:textId="77777777" w:rsidR="009862D6" w:rsidRDefault="009862D6" w:rsidP="004C160F"/>
    <w:p w14:paraId="0FEA2143" w14:textId="77777777" w:rsidR="009862D6" w:rsidRDefault="009862D6" w:rsidP="004C160F">
      <w:bookmarkStart w:id="0" w:name="_GoBack"/>
      <w:bookmarkEnd w:id="0"/>
    </w:p>
    <w:p w14:paraId="275B17BB" w14:textId="77777777" w:rsidR="00B102BC" w:rsidRPr="009862D6" w:rsidRDefault="009862D6" w:rsidP="004C160F">
      <w:pPr>
        <w:rPr>
          <w:b w:val="0"/>
        </w:rPr>
      </w:pPr>
      <w:r w:rsidRPr="009862D6">
        <w:rPr>
          <w:b w:val="0"/>
        </w:rPr>
        <w:t xml:space="preserve">Met bijpassende wijnen van het jubileumfeest </w:t>
      </w:r>
      <w:r w:rsidRPr="009862D6">
        <w:rPr>
          <w:b w:val="0"/>
        </w:rPr>
        <w:sym w:font="Wingdings" w:char="F04A"/>
      </w:r>
      <w:r>
        <w:rPr>
          <w:b w:val="0"/>
        </w:rPr>
        <w:t xml:space="preserve"> </w:t>
      </w:r>
    </w:p>
    <w:sectPr w:rsidR="00B102BC" w:rsidRPr="009862D6">
      <w:headerReference w:type="default" r:id="rId7"/>
      <w:footerReference w:type="default" r:id="rId8"/>
      <w:headerReference w:type="first" r:id="rId9"/>
      <w:pgSz w:w="11907" w:h="16839" w:code="9"/>
      <w:pgMar w:top="1584" w:right="1800" w:bottom="2160" w:left="46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50E906" w14:textId="77777777" w:rsidR="00D23E9F" w:rsidRDefault="00D23E9F">
      <w:pPr>
        <w:spacing w:after="0" w:line="240" w:lineRule="auto"/>
      </w:pPr>
      <w:r>
        <w:separator/>
      </w:r>
    </w:p>
  </w:endnote>
  <w:endnote w:type="continuationSeparator" w:id="0">
    <w:p w14:paraId="354CAE34" w14:textId="77777777" w:rsidR="00D23E9F" w:rsidRDefault="00D23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17765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9197A2" w14:textId="77777777" w:rsidR="0094101E" w:rsidRDefault="009E485D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62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594F21" w14:textId="77777777" w:rsidR="00D23E9F" w:rsidRDefault="00D23E9F">
      <w:pPr>
        <w:spacing w:after="0" w:line="240" w:lineRule="auto"/>
      </w:pPr>
      <w:r>
        <w:separator/>
      </w:r>
    </w:p>
  </w:footnote>
  <w:footnote w:type="continuationSeparator" w:id="0">
    <w:p w14:paraId="0D6C7671" w14:textId="77777777" w:rsidR="00D23E9F" w:rsidRDefault="00D23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FBF3B52" w14:textId="77777777" w:rsidR="0094101E" w:rsidRDefault="00D23E9F">
    <w:pPr>
      <w:pStyle w:val="Koptekst"/>
    </w:pPr>
    <w:r>
      <w:rPr>
        <w:noProof/>
        <w:lang w:eastAsia="en-US"/>
      </w:rPr>
      <w:pict w14:anchorId="3CE0D944">
        <v:group id="Group_x0020_1" o:spid="_x0000_s2052" alt="Title: Background image of a fork" style="position:absolute;margin-left:54pt;margin-top:80.65pt;width:123.1pt;height:631.45pt;z-index:251659264;mso-position-horizontal-relative:page;mso-position-vertical-relative:page;mso-width-relative:margin;mso-height-relative:margin" coordsize="13366,68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">
          <o:lock v:ext="edit" aspectratio="t"/>
          <v:shape id="Freeform_x0020_9" o:spid="_x0000_s2054" style="position:absolute;left:1047;width:11475;height:68738;visibility:visible;mso-wrap-style:square;v-text-anchor:top" coordsize="140,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na3sAA&#10;AADbAAAADwAAAGRycy9kb3ducmV2LnhtbERPTYvCMBC9C/sfwix401QPi9RGEcHdPQlWUfY2NLNN&#10;sZmUJtr23xtB8DaP9znZure1uFPrK8cKZtMEBHHhdMWlgtNxN1mA8AFZY+2YFAzkYb36GGWYatfx&#10;ge55KEUMYZ+iAhNCk0rpC0MW/dQ1xJH7d63FEGFbSt1iF8NtLedJ8iUtVhwbDDa0NVRc85tV8Jfb&#10;7vu2cYPe83A6nPcXkyx+lBp/9psliEB9eItf7l8d58/h+Us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sna3sAAAADbAAAADwAAAAAAAAAAAAAAAACYAgAAZHJzL2Rvd25y&#10;ZXYueG1sUEsFBgAAAAAEAAQA9QAAAIUDAAAAAA==&#10;" path="m103,265c109,252,117,242,125,230,140,207,138,181,135,155,130,107,124,59,119,12,118,9,117,4,114,3,107,3,108,10,108,14,107,63,108,111,109,159,109,171,110,184,107,195,107,197,106,198,105,198,104,198,103,197,103,197,94,185,97,169,96,156,94,132,93,107,91,83,90,59,90,35,87,11,86,5,80,,76,7,75,9,75,12,75,15,75,51,76,86,75,121,74,146,76,171,70,196,70,197,70,199,69,199,63,203,61,181,60,179,59,169,60,160,59,151,57,126,56,102,54,77,53,56,51,35,50,14,50,12,50,11,49,9,48,7,47,6,45,6,43,5,41,7,40,9,39,11,39,13,39,15,37,48,36,81,35,114,35,127,35,141,35,154,35,166,36,181,31,192,31,193,30,194,29,194,28,195,27,194,26,193,25,193,25,192,24,191,21,184,22,175,22,168,22,162,21,157,21,152,20,128,20,103,20,79,20,56,21,33,20,11,20,7,19,3,16,3,14,2,12,3,11,5,10,6,9,8,9,10,6,20,6,30,5,40,3,72,1,104,,136,,148,,160,,172,1,183,,195,3,207,4,214,7,222,12,228,21,242,35,252,43,265,53,281,55,301,56,320,58,338,59,357,59,376,58,403,58,431,56,458,55,469,55,479,53,489,49,537,41,585,33,632,32,641,30,650,29,659,26,679,23,699,23,720,22,743,23,765,31,788,35,801,41,815,49,827,54,836,63,843,73,843,78,843,83,840,87,837,91,833,95,828,98,823,103,816,107,809,110,802,116,787,120,771,120,755,120,753,120,752,120,750,121,727,116,704,110,681,104,658,99,635,95,612,86,565,82,517,81,469,81,421,80,372,88,325,91,304,95,283,103,265xe" fillcolor="#ffca08 [3204]" stroked="f">
            <v:path arrowok="t" o:connecttype="custom" o:connectlocs="1024504,1875434;975328,97849;885172,114157;876976,1590042;844192,1606350;745839,676787;622899,57078;614703,986642;565526,1622659;483566,1231263;409802,114157;368822,48924;319645,122311;286861,1255726;237685,1581888;196705,1557426;172117,1239418;163921,89695;90156,40770;40980,326163;0,1402499;98352,1859126;458978,2609300;458978,3734561;270469,5153368;188509,5870925;401606,6743410;713055,6824951;901564,6539558;983524,6115547;778623,4990286;721251,2650070" o:connectangles="0,0,0,0,0,0,0,0,0,0,0,0,0,0,0,0,0,0,0,0,0,0,0,0,0,0,0,0,0,0,0,0"/>
          </v:shape>
          <v:shape id="Freeform_x0020_10" o:spid="_x0000_s2053" style="position:absolute;top:27241;width:13366;height:18352;visibility:visible;mso-wrap-style:square;v-text-anchor:top" coordsize="163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wzSsIA&#10;AADbAAAADwAAAGRycy9kb3ducmV2LnhtbERPTWvCQBC9F/oflil4a3atbZXUVdpAwZs09qC3ITtN&#10;gtnZNLsm8d+7guBtHu9zluvRNqKnzteONUwTBYK4cKbmUsPv7vt5AcIHZIONY9JwJg/r1ePDElPj&#10;Bv6hPg+liCHsU9RQhdCmUvqiIos+cS1x5P5cZzFE2JXSdDjEcNvIF6XepcWaY0OFLWUVFcf8ZDWo&#10;XoXm9W3+tdn/b/Mhp+yQnc5aT57Gzw8QgcZwF9/cGxPnz+D6SzxAr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PDNKwgAAANsAAAAPAAAAAAAAAAAAAAAAAJgCAABkcnMvZG93&#10;bnJldi54bWxQSwUGAAAAAAQABAD1AAAAhwMAAAAA&#10;" path="m31,142c33,142,35,143,36,142,38,142,38,140,38,139,38,137,38,136,37,135,35,129,28,123,22,120,21,120,20,119,20,118,21,114,21,111,21,108,21,107,21,107,21,106,21,106,21,106,21,106,28,100,37,94,38,84,38,83,38,81,37,80,37,79,36,78,34,78,33,77,31,79,30,80,26,84,23,88,21,93,21,93,21,93,21,93,21,91,21,88,21,86,21,83,21,81,21,78,21,78,21,77,22,77,27,73,32,69,35,63,36,61,36,58,35,56,33,55,31,55,29,56,27,57,25,59,24,60,23,62,22,64,21,66,21,62,21,58,21,55,21,53,21,51,23,50,28,47,32,43,33,37,33,36,34,35,33,34,33,33,32,32,31,32,31,32,30,32,29,33,27,34,26,35,25,37,24,38,21,41,21,42,21,42,21,41,21,40,21,39,21,37,21,35,21,33,21,30,22,28,23,27,23,26,24,25,25,24,25,23,25,21,26,19,27,17,27,14,28,10,27,6,25,3,23,1,21,,19,,17,1,16,3,16,6,15,10,14,14,15,18,15,20,15,23,16,25,17,26,18,28,18,30,19,32,19,34,19,36,19,37,19,38,19,40,19,40,18,43,19,43,19,43,18,43,18,42,16,38,14,35,10,32,9,32,8,31,6,32,5,32,4,34,5,35,5,42,12,47,17,50,18,50,19,51,19,53,19,56,19,59,19,62,19,64,19,65,19,67,15,62,13,56,7,54,6,53,4,53,3,54,1,55,1,57,1,59,1,61,3,64,5,66,8,70,13,72,17,76,18,76,18,77,19,78,19,84,18,90,18,95,15,90,12,86,7,83,5,82,3,82,2,82,1,83,,85,,86,,87,,89,1,90,4,96,10,101,16,104,17,105,18,105,18,107,18,110,18,113,18,116,18,117,18,118,18,119,18,119,17,119,17,119,10,124,1,131,,141,,142,,143,1,145,1,146,3,147,4,147,6,147,7,146,8,145,12,141,15,136,17,131,17,131,17,131,18,131,17,134,17,136,17,139,17,141,17,144,17,146,17,147,17,148,17,148,11,152,6,156,3,162,2,164,2,167,4,168,5,170,8,170,10,169,11,168,13,166,14,164,15,162,16,160,18,159,17,162,17,166,17,170,17,172,17,173,16,174,10,178,6,182,5,188,5,189,5,190,5,191,5,192,6,192,7,193,8,193,9,192,9,192,11,191,12,190,14,188,14,187,17,184,17,183,17,183,17,184,17,184,17,186,17,188,17,189,17,192,17,194,16,196,16,198,15,199,15,200,14,201,13,202,13,203,12,206,11,208,11,211,10,215,11,219,14,222,15,224,17,225,19,224,21,224,22,221,23,219,24,215,24,211,24,207,23,204,23,202,22,200,21,198,20,197,20,195,19,193,20,191,20,189,20,188,20,186,19,185,19,184,20,182,19,182,20,182,20,182,20,182,22,186,25,190,28,192,29,193,31,193,32,193,33,192,34,191,34,189,33,183,27,178,22,175,20,174,20,173,20,172,20,169,20,166,20,162,20,161,20,159,20,158,23,162,25,169,31,171,33,171,34,172,35,171,37,170,38,168,37,166,37,163,36,161,34,159,30,155,25,152,21,149,21,148,20,147,20,147,20,141,20,135,20,129,23,134,26,139,31,142xm159,159c155,155,150,152,146,149,146,148,145,147,145,147,144,141,145,135,145,129,148,134,151,139,156,142,158,142,160,143,161,142,163,142,163,140,163,139,163,137,163,136,162,135,159,129,153,123,147,120,146,120,145,119,145,118,146,114,146,111,146,108,146,107,146,107,146,106,146,106,146,106,146,106,153,100,162,94,163,84,163,83,163,81,162,80,162,79,161,78,159,78,158,77,156,79,155,80,151,84,148,88,146,93,146,93,146,93,146,93,146,91,146,88,146,86,146,83,146,81,146,78,146,78,146,77,147,77,152,73,157,69,160,63,161,61,161,58,160,56,158,55,156,55,154,56,152,57,150,59,149,60,148,62,147,64,146,66,146,62,146,58,146,55,146,53,146,51,148,50,153,47,157,43,158,37,158,36,158,35,158,34,158,33,157,32,156,32,156,32,155,32,154,33,152,34,151,35,150,37,149,38,146,41,146,42,146,42,146,41,146,40,146,39,146,37,146,35,146,33,146,30,147,28,148,27,148,26,149,25,149,24,150,23,150,21,151,19,152,17,152,14,153,10,152,6,150,3,148,1,146,,144,,142,1,141,3,141,6,140,10,139,14,140,18,140,20,140,23,141,25,142,26,143,28,143,30,144,32,144,34,144,36,144,37,144,38,144,40,144,40,143,43,144,43,144,43,143,43,143,42,141,38,139,35,135,32,134,32,133,31,131,32,130,32,129,34,130,35,130,42,136,47,142,50,143,50,144,51,144,53,144,56,144,59,144,62,144,64,144,65,143,67,140,62,138,56,132,54,131,53,129,53,128,54,126,55,126,57,126,59,126,61,128,64,129,66,133,70,138,72,142,76,143,76,143,77,143,78,144,84,143,90,143,95,140,90,137,86,132,83,130,82,128,82,127,82,126,83,125,85,125,86,125,87,125,89,126,90,129,96,135,101,141,104,142,105,143,105,143,107,143,110,143,113,143,116,143,117,143,118,143,119,142,119,142,119,142,119,135,124,126,131,125,141,125,142,125,143,126,145,126,146,127,147,129,147,131,147,132,146,133,145,137,141,140,136,142,131,142,131,142,131,142,131,142,134,142,136,142,139,142,141,142,144,142,146,142,147,142,148,141,148,136,152,131,156,128,162,127,164,127,167,129,168,130,170,133,170,135,169,136,168,138,166,139,164,140,162,141,160,142,159,142,162,142,166,142,170,142,172,142,173,141,174,135,178,131,182,130,188,130,189,130,190,130,191,130,192,131,192,132,193,133,193,133,192,134,192,136,191,137,190,139,188,139,187,142,184,142,183,142,183,142,184,142,184,142,186,142,188,142,189,142,192,142,194,141,196,141,198,140,199,139,200,139,201,138,202,138,203,137,206,136,208,136,211,135,215,136,219,139,222,140,224,142,225,144,224,146,224,147,221,148,219,149,215,149,211,148,207,148,204,148,202,147,200,146,198,145,197,145,195,144,193,145,191,145,189,144,188,144,186,144,185,144,184,145,182,144,182,145,182,145,182,145,182,147,186,149,190,153,192,154,193,156,193,157,193,158,192,159,191,159,189,158,183,152,178,147,175,145,174,144,173,144,172,145,169,144,166,145,162,145,161,145,159,145,158,148,162,150,169,156,171,158,171,159,172,160,171,162,170,162,168,162,166,162,163,161,161,159,159xe" fillcolor="#39302a [3215]" stroked="f">
            <v:path arrowok="t" o:connecttype="custom" o:connectlocs="303417,1101090;172210,864560;278816,636185;172210,701435;287016,456748;172210,448592;254214,260999;172210,326249;205012,171281;131207,48937;155809,293624;82005,260999;155809,432280;24601,440436;155809,636185;0,701435;147608,946122;8200,1182652;147608,1068465;24601,1321308;147608,1296839;41002,1557838;139408,1492589;123007,1631244;155809,1826994;164009,1590463;164009,1484432;180410,1427339;254214,1394714;172210,1215277;1303873,1296839;1279272,1158184;1205468,978747;1197267,864560;1271071,652498;1197267,636185;1262871,456748;1213668,407811;1262871,269155;1197267,285468;1246470,114187;1148064,146812;1180866,326249;1074260,260999;1180866,505686;1033258,481217;1172666,774841;1033258,734060;1172666,970590;1057859,1198965;1164465,1133715;1057859,1370245;1164465,1386558;1082461,1574151;1164465,1500745;1131663,1655713;1213668,1786213;1189067,1541526;1254670,1565995;1180866,1402870;1312074,1394714" o:connectangles="0,0,0,0,0,0,0,0,0,0,0,0,0,0,0,0,0,0,0,0,0,0,0,0,0,0,0,0,0,0,0,0,0,0,0,0,0,0,0,0,0,0,0,0,0,0,0,0,0,0,0,0,0,0,0,0,0,0,0,0,0"/>
            <o:lock v:ext="edit" verticies="t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A7ED7D8" w14:textId="77777777" w:rsidR="0094101E" w:rsidRDefault="00D23E9F" w:rsidP="00B102BC">
    <w:pPr>
      <w:pStyle w:val="Koptekst"/>
    </w:pPr>
    <w:r>
      <w:rPr>
        <w:noProof/>
        <w:lang w:eastAsia="en-US"/>
      </w:rPr>
      <w:pict w14:anchorId="18FBD821">
        <v:group id="Group_x0020_3" o:spid="_x0000_s2049" alt="Title: Image of a fork" style="position:absolute;margin-left:54pt;margin-top:80.65pt;width:123.1pt;height:631.45pt;z-index:251660288;mso-position-horizontal-relative:page;mso-position-vertical-relative:page;mso-width-relative:margin;mso-height-relative:margin" coordsize="13366,68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">
          <o:lock v:ext="edit" aspectratio="t"/>
          <v:shape id="Freeform_x0020_9" o:spid="_x0000_s2051" style="position:absolute;left:1047;width:11475;height:68738;visibility:visible;mso-wrap-style:square;v-text-anchor:top" coordsize="140,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/0ksEA&#10;AADaAAAADwAAAGRycy9kb3ducmV2LnhtbESPQYvCMBSE78L+h/AW9qbpyiJSjSLCqifBKi57ezTP&#10;pti8lCba9t8bQfA4zMw3zHzZ2UrcqfGlYwXfowQEce50yYWC0/F3OAXhA7LGyjEp6MnDcvExmGOq&#10;XcsHumehEBHCPkUFJoQ6ldLnhiz6kauJo3dxjcUQZVNI3WAb4baS4ySZSIslxwWDNa0N5dfsZhX8&#10;Z7bd3Fau13vuT4fz/s8k061SX5/dagYiUBfe4Vd7pxX8wPNKv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P9JLBAAAA2gAAAA8AAAAAAAAAAAAAAAAAmAIAAGRycy9kb3du&#10;cmV2LnhtbFBLBQYAAAAABAAEAPUAAACGAwAAAAA=&#10;" path="m103,265c109,252,117,242,125,230,140,207,138,181,135,155,130,107,124,59,119,12,118,9,117,4,114,3,107,3,108,10,108,14,107,63,108,111,109,159,109,171,110,184,107,195,107,197,106,198,105,198,104,198,103,197,103,197,94,185,97,169,96,156,94,132,93,107,91,83,90,59,90,35,87,11,86,5,80,,76,7,75,9,75,12,75,15,75,51,76,86,75,121,74,146,76,171,70,196,70,197,70,199,69,199,63,203,61,181,60,179,59,169,60,160,59,151,57,126,56,102,54,77,53,56,51,35,50,14,50,12,50,11,49,9,48,7,47,6,45,6,43,5,41,7,40,9,39,11,39,13,39,15,37,48,36,81,35,114,35,127,35,141,35,154,35,166,36,181,31,192,31,193,30,194,29,194,28,195,27,194,26,193,25,193,25,192,24,191,21,184,22,175,22,168,22,162,21,157,21,152,20,128,20,103,20,79,20,56,21,33,20,11,20,7,19,3,16,3,14,2,12,3,11,5,10,6,9,8,9,10,6,20,6,30,5,40,3,72,1,104,,136,,148,,160,,172,1,183,,195,3,207,4,214,7,222,12,228,21,242,35,252,43,265,53,281,55,301,56,320,58,338,59,357,59,376,58,403,58,431,56,458,55,469,55,479,53,489,49,537,41,585,33,632,32,641,30,650,29,659,26,679,23,699,23,720,22,743,23,765,31,788,35,801,41,815,49,827,54,836,63,843,73,843,78,843,83,840,87,837,91,833,95,828,98,823,103,816,107,809,110,802,116,787,120,771,120,755,120,753,120,752,120,750,121,727,116,704,110,681,104,658,99,635,95,612,86,565,82,517,81,469,81,421,80,372,88,325,91,304,95,283,103,265xe" fillcolor="#ffca08 [3204]" stroked="f">
            <v:path arrowok="t" o:connecttype="custom" o:connectlocs="1024504,1875434;975328,97849;885172,114157;876976,1590042;844192,1606350;745839,676787;622899,57078;614703,986642;565526,1622659;483566,1231263;409802,114157;368822,48924;319645,122311;286861,1255726;237685,1581888;196705,1557426;172117,1239418;163921,89695;90156,40770;40980,326163;0,1402499;98352,1859126;458978,2609300;458978,3734561;270469,5153368;188509,5870925;401606,6743410;713055,6824951;901564,6539558;983524,6115547;778623,4990286;721251,2650070" o:connectangles="0,0,0,0,0,0,0,0,0,0,0,0,0,0,0,0,0,0,0,0,0,0,0,0,0,0,0,0,0,0,0,0"/>
          </v:shape>
          <v:shape id="Freeform_x0020_10" o:spid="_x0000_s2050" style="position:absolute;top:27241;width:13366;height:18352;visibility:visible;mso-wrap-style:square;v-text-anchor:top" coordsize="163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sRRcMA&#10;AADaAAAADwAAAGRycy9kb3ducmV2LnhtbESPzWrDMBCE74W+g9hCbo3UkrTBiRJaQ8C3EieH5rZY&#10;G9vUWrmW/JO3jwqBHoeZ+YbZ7CbbiIE6XzvW8DJXIIgLZ2ouNZyO++cVCB+QDTaOScOVPOy2jw8b&#10;TIwb+UBDHkoRIewT1FCF0CZS+qIii37uWuLoXVxnMUTZldJ0OEa4beSrUm/SYs1xocKW0oqKn7y3&#10;GtSgQrNYvn9m379f+ZhTek77q9azp+ljDSLQFP7D93ZmNCzh70q8AXJ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sRRcMAAADaAAAADwAAAAAAAAAAAAAAAACYAgAAZHJzL2Rv&#10;d25yZXYueG1sUEsFBgAAAAAEAAQA9QAAAIgDAAAAAA==&#10;" path="m31,142c33,142,35,143,36,142,38,142,38,140,38,139,38,137,38,136,37,135,35,129,28,123,22,120,21,120,20,119,20,118,21,114,21,111,21,108,21,107,21,107,21,106,21,106,21,106,21,106,28,100,37,94,38,84,38,83,38,81,37,80,37,79,36,78,34,78,33,77,31,79,30,80,26,84,23,88,21,93,21,93,21,93,21,93,21,91,21,88,21,86,21,83,21,81,21,78,21,78,21,77,22,77,27,73,32,69,35,63,36,61,36,58,35,56,33,55,31,55,29,56,27,57,25,59,24,60,23,62,22,64,21,66,21,62,21,58,21,55,21,53,21,51,23,50,28,47,32,43,33,37,33,36,34,35,33,34,33,33,32,32,31,32,31,32,30,32,29,33,27,34,26,35,25,37,24,38,21,41,21,42,21,42,21,41,21,40,21,39,21,37,21,35,21,33,21,30,22,28,23,27,23,26,24,25,25,24,25,23,25,21,26,19,27,17,27,14,28,10,27,6,25,3,23,1,21,,19,,17,1,16,3,16,6,15,10,14,14,15,18,15,20,15,23,16,25,17,26,18,28,18,30,19,32,19,34,19,36,19,37,19,38,19,40,19,40,18,43,19,43,19,43,18,43,18,42,16,38,14,35,10,32,9,32,8,31,6,32,5,32,4,34,5,35,5,42,12,47,17,50,18,50,19,51,19,53,19,56,19,59,19,62,19,64,19,65,19,67,15,62,13,56,7,54,6,53,4,53,3,54,1,55,1,57,1,59,1,61,3,64,5,66,8,70,13,72,17,76,18,76,18,77,19,78,19,84,18,90,18,95,15,90,12,86,7,83,5,82,3,82,2,82,1,83,,85,,86,,87,,89,1,90,4,96,10,101,16,104,17,105,18,105,18,107,18,110,18,113,18,116,18,117,18,118,18,119,18,119,17,119,17,119,10,124,1,131,,141,,142,,143,1,145,1,146,3,147,4,147,6,147,7,146,8,145,12,141,15,136,17,131,17,131,17,131,18,131,17,134,17,136,17,139,17,141,17,144,17,146,17,147,17,148,17,148,11,152,6,156,3,162,2,164,2,167,4,168,5,170,8,170,10,169,11,168,13,166,14,164,15,162,16,160,18,159,17,162,17,166,17,170,17,172,17,173,16,174,10,178,6,182,5,188,5,189,5,190,5,191,5,192,6,192,7,193,8,193,9,192,9,192,11,191,12,190,14,188,14,187,17,184,17,183,17,183,17,184,17,184,17,186,17,188,17,189,17,192,17,194,16,196,16,198,15,199,15,200,14,201,13,202,13,203,12,206,11,208,11,211,10,215,11,219,14,222,15,224,17,225,19,224,21,224,22,221,23,219,24,215,24,211,24,207,23,204,23,202,22,200,21,198,20,197,20,195,19,193,20,191,20,189,20,188,20,186,19,185,19,184,20,182,19,182,20,182,20,182,20,182,22,186,25,190,28,192,29,193,31,193,32,193,33,192,34,191,34,189,33,183,27,178,22,175,20,174,20,173,20,172,20,169,20,166,20,162,20,161,20,159,20,158,23,162,25,169,31,171,33,171,34,172,35,171,37,170,38,168,37,166,37,163,36,161,34,159,30,155,25,152,21,149,21,148,20,147,20,147,20,141,20,135,20,129,23,134,26,139,31,142xm159,159c155,155,150,152,146,149,146,148,145,147,145,147,144,141,145,135,145,129,148,134,151,139,156,142,158,142,160,143,161,142,163,142,163,140,163,139,163,137,163,136,162,135,159,129,153,123,147,120,146,120,145,119,145,118,146,114,146,111,146,108,146,107,146,107,146,106,146,106,146,106,146,106,153,100,162,94,163,84,163,83,163,81,162,80,162,79,161,78,159,78,158,77,156,79,155,80,151,84,148,88,146,93,146,93,146,93,146,93,146,91,146,88,146,86,146,83,146,81,146,78,146,78,146,77,147,77,152,73,157,69,160,63,161,61,161,58,160,56,158,55,156,55,154,56,152,57,150,59,149,60,148,62,147,64,146,66,146,62,146,58,146,55,146,53,146,51,148,50,153,47,157,43,158,37,158,36,158,35,158,34,158,33,157,32,156,32,156,32,155,32,154,33,152,34,151,35,150,37,149,38,146,41,146,42,146,42,146,41,146,40,146,39,146,37,146,35,146,33,146,30,147,28,148,27,148,26,149,25,149,24,150,23,150,21,151,19,152,17,152,14,153,10,152,6,150,3,148,1,146,,144,,142,1,141,3,141,6,140,10,139,14,140,18,140,20,140,23,141,25,142,26,143,28,143,30,144,32,144,34,144,36,144,37,144,38,144,40,144,40,143,43,144,43,144,43,143,43,143,42,141,38,139,35,135,32,134,32,133,31,131,32,130,32,129,34,130,35,130,42,136,47,142,50,143,50,144,51,144,53,144,56,144,59,144,62,144,64,144,65,143,67,140,62,138,56,132,54,131,53,129,53,128,54,126,55,126,57,126,59,126,61,128,64,129,66,133,70,138,72,142,76,143,76,143,77,143,78,144,84,143,90,143,95,140,90,137,86,132,83,130,82,128,82,127,82,126,83,125,85,125,86,125,87,125,89,126,90,129,96,135,101,141,104,142,105,143,105,143,107,143,110,143,113,143,116,143,117,143,118,143,119,142,119,142,119,142,119,135,124,126,131,125,141,125,142,125,143,126,145,126,146,127,147,129,147,131,147,132,146,133,145,137,141,140,136,142,131,142,131,142,131,142,131,142,134,142,136,142,139,142,141,142,144,142,146,142,147,142,148,141,148,136,152,131,156,128,162,127,164,127,167,129,168,130,170,133,170,135,169,136,168,138,166,139,164,140,162,141,160,142,159,142,162,142,166,142,170,142,172,142,173,141,174,135,178,131,182,130,188,130,189,130,190,130,191,130,192,131,192,132,193,133,193,133,192,134,192,136,191,137,190,139,188,139,187,142,184,142,183,142,183,142,184,142,184,142,186,142,188,142,189,142,192,142,194,141,196,141,198,140,199,139,200,139,201,138,202,138,203,137,206,136,208,136,211,135,215,136,219,139,222,140,224,142,225,144,224,146,224,147,221,148,219,149,215,149,211,148,207,148,204,148,202,147,200,146,198,145,197,145,195,144,193,145,191,145,189,144,188,144,186,144,185,144,184,145,182,144,182,145,182,145,182,145,182,147,186,149,190,153,192,154,193,156,193,157,193,158,192,159,191,159,189,158,183,152,178,147,175,145,174,144,173,144,172,145,169,144,166,145,162,145,161,145,159,145,158,148,162,150,169,156,171,158,171,159,172,160,171,162,170,162,168,162,166,162,163,161,161,159,159xe" fillcolor="#39302a [3215]" stroked="f">
            <v:path arrowok="t" o:connecttype="custom" o:connectlocs="303417,1101090;172210,864560;278816,636185;172210,701435;287016,456748;172210,448592;254214,260999;172210,326249;205012,171281;131207,48937;155809,293624;82005,260999;155809,432280;24601,440436;155809,636185;0,701435;147608,946122;8200,1182652;147608,1068465;24601,1321308;147608,1296839;41002,1557838;139408,1492589;123007,1631244;155809,1826994;164009,1590463;164009,1484432;180410,1427339;254214,1394714;172210,1215277;1303873,1296839;1279272,1158184;1205468,978747;1197267,864560;1271071,652498;1197267,636185;1262871,456748;1213668,407811;1262871,269155;1197267,285468;1246470,114187;1148064,146812;1180866,326249;1074260,260999;1180866,505686;1033258,481217;1172666,774841;1033258,734060;1172666,970590;1057859,1198965;1164465,1133715;1057859,1370245;1164465,1386558;1082461,1574151;1164465,1500745;1131663,1655713;1213668,1786213;1189067,1541526;1254670,1565995;1180866,1402870;1312074,1394714" o:connectangles="0,0,0,0,0,0,0,0,0,0,0,0,0,0,0,0,0,0,0,0,0,0,0,0,0,0,0,0,0,0,0,0,0,0,0,0,0,0,0,0,0,0,0,0,0,0,0,0,0,0,0,0,0,0,0,0,0,0,0,0,0"/>
            <o:lock v:ext="edit" verticies="t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A6BB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FCFE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2FCEF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B108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06CFD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CA2BD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5505D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0EA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3C4E2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2864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2BC"/>
    <w:rsid w:val="00183F22"/>
    <w:rsid w:val="0030712F"/>
    <w:rsid w:val="004C160F"/>
    <w:rsid w:val="005A19F0"/>
    <w:rsid w:val="0094101E"/>
    <w:rsid w:val="009862D6"/>
    <w:rsid w:val="009E485D"/>
    <w:rsid w:val="00A0647B"/>
    <w:rsid w:val="00B102BC"/>
    <w:rsid w:val="00C94CF8"/>
    <w:rsid w:val="00D23E9F"/>
    <w:rsid w:val="00F5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3FFBC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9302A" w:themeColor="text2"/>
        <w:sz w:val="24"/>
        <w:szCs w:val="24"/>
        <w:lang w:val="nl-NL" w:eastAsia="ja-JP" w:bidi="nl-N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576EA"/>
    <w:rPr>
      <w:b/>
      <w:i/>
    </w:rPr>
  </w:style>
  <w:style w:type="paragraph" w:styleId="Kop1">
    <w:name w:val="heading 1"/>
    <w:basedOn w:val="Standaard"/>
    <w:next w:val="Standaard"/>
    <w:link w:val="Kop1Teken"/>
    <w:uiPriority w:val="9"/>
    <w:qFormat/>
    <w:pPr>
      <w:keepNext/>
      <w:keepLines/>
      <w:spacing w:before="300"/>
      <w:outlineLvl w:val="0"/>
    </w:pPr>
    <w:rPr>
      <w:rFonts w:asciiTheme="majorHAnsi" w:eastAsiaTheme="majorEastAsia" w:hAnsiTheme="majorHAnsi" w:cstheme="majorBidi"/>
      <w:i w:val="0"/>
      <w:color w:val="FFCA08" w:themeColor="accent1"/>
      <w:sz w:val="52"/>
      <w:szCs w:val="32"/>
    </w:rPr>
  </w:style>
  <w:style w:type="paragraph" w:styleId="Kop2">
    <w:name w:val="heading 2"/>
    <w:basedOn w:val="Standaard"/>
    <w:next w:val="Standaard"/>
    <w:link w:val="Kop2Teken"/>
    <w:uiPriority w:val="9"/>
    <w:semiHidden/>
    <w:unhideWhenUsed/>
    <w:qFormat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Kop3">
    <w:name w:val="heading 3"/>
    <w:basedOn w:val="Standaard"/>
    <w:next w:val="Standaard"/>
    <w:link w:val="Kop3Teken"/>
    <w:uiPriority w:val="9"/>
    <w:semiHidden/>
    <w:unhideWhenUsed/>
    <w:qFormat/>
    <w:pPr>
      <w:keepNext/>
      <w:keepLines/>
      <w:spacing w:before="300"/>
      <w:outlineLvl w:val="2"/>
    </w:pPr>
    <w:rPr>
      <w:rFonts w:asciiTheme="majorHAnsi" w:eastAsiaTheme="majorEastAsia" w:hAnsiTheme="majorHAnsi" w:cstheme="majorBidi"/>
      <w:i w:val="0"/>
      <w:sz w:val="34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pPr>
      <w:keepNext/>
      <w:keepLines/>
      <w:spacing w:before="300"/>
      <w:outlineLvl w:val="3"/>
    </w:pPr>
    <w:rPr>
      <w:rFonts w:asciiTheme="majorHAnsi" w:eastAsiaTheme="majorEastAsia" w:hAnsiTheme="majorHAnsi" w:cstheme="majorBidi"/>
      <w:b w:val="0"/>
      <w:iCs/>
      <w:sz w:val="36"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pPr>
      <w:keepNext/>
      <w:keepLines/>
      <w:spacing w:before="300"/>
      <w:outlineLvl w:val="4"/>
    </w:pPr>
    <w:rPr>
      <w:rFonts w:asciiTheme="majorHAnsi" w:eastAsiaTheme="majorEastAsia" w:hAnsiTheme="majorHAnsi" w:cstheme="majorBidi"/>
      <w:b w:val="0"/>
      <w:i w:val="0"/>
      <w:sz w:val="30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pPr>
      <w:keepNext/>
      <w:keepLines/>
      <w:spacing w:before="300"/>
      <w:outlineLvl w:val="5"/>
    </w:pPr>
    <w:rPr>
      <w:rFonts w:asciiTheme="majorHAnsi" w:eastAsiaTheme="majorEastAsia" w:hAnsiTheme="majorHAnsi" w:cstheme="majorBidi"/>
      <w:sz w:val="32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pPr>
      <w:keepNext/>
      <w:keepLines/>
      <w:spacing w:before="300"/>
      <w:outlineLvl w:val="6"/>
    </w:pPr>
    <w:rPr>
      <w:rFonts w:asciiTheme="majorHAnsi" w:eastAsiaTheme="majorEastAsia" w:hAnsiTheme="majorHAnsi" w:cstheme="majorBidi"/>
      <w:i w:val="0"/>
      <w:iCs/>
      <w:sz w:val="30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pPr>
      <w:keepNext/>
      <w:keepLines/>
      <w:spacing w:before="300"/>
      <w:outlineLvl w:val="7"/>
    </w:pPr>
    <w:rPr>
      <w:rFonts w:asciiTheme="majorHAnsi" w:eastAsiaTheme="majorEastAsia" w:hAnsiTheme="majorHAnsi" w:cstheme="majorBidi"/>
      <w:color w:val="A79488" w:themeColor="text2" w:themeTint="80"/>
      <w:sz w:val="30"/>
      <w:szCs w:val="21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pPr>
      <w:keepNext/>
      <w:keepLines/>
      <w:spacing w:before="300"/>
      <w:outlineLvl w:val="8"/>
    </w:pPr>
    <w:rPr>
      <w:rFonts w:asciiTheme="majorHAnsi" w:eastAsiaTheme="majorEastAsia" w:hAnsiTheme="majorHAnsi" w:cstheme="majorBidi"/>
      <w:i w:val="0"/>
      <w:iCs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itelvanboek">
    <w:name w:val="Book Title"/>
    <w:basedOn w:val="Standaardalinea-lettertype"/>
    <w:uiPriority w:val="33"/>
    <w:semiHidden/>
    <w:unhideWhenUsed/>
    <w:rPr>
      <w:b w:val="0"/>
      <w:bCs/>
      <w:i w:val="0"/>
      <w:iCs/>
      <w:color w:val="FFCA08" w:themeColor="accent1"/>
      <w:spacing w:val="0"/>
      <w:u w:val="single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/>
      <w:smallCaps w:val="0"/>
      <w:color w:val="FFCA08" w:themeColor="accent1"/>
      <w:spacing w:val="0"/>
    </w:rPr>
  </w:style>
  <w:style w:type="character" w:customStyle="1" w:styleId="Kop1Teken">
    <w:name w:val="Kop 1 Teken"/>
    <w:basedOn w:val="Standaardalinea-lettertype"/>
    <w:link w:val="Kop1"/>
    <w:uiPriority w:val="9"/>
    <w:rPr>
      <w:rFonts w:asciiTheme="majorHAnsi" w:eastAsiaTheme="majorEastAsia" w:hAnsiTheme="majorHAnsi" w:cstheme="majorBidi"/>
      <w:b/>
      <w:color w:val="FFCA08" w:themeColor="accent1"/>
      <w:sz w:val="52"/>
      <w:szCs w:val="32"/>
    </w:rPr>
  </w:style>
  <w:style w:type="paragraph" w:styleId="Titel">
    <w:name w:val="Title"/>
    <w:basedOn w:val="Standaard"/>
    <w:link w:val="TitelTeken"/>
    <w:uiPriority w:val="8"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i w:val="0"/>
      <w:caps/>
      <w:kern w:val="28"/>
      <w:sz w:val="100"/>
      <w:szCs w:val="56"/>
    </w:rPr>
  </w:style>
  <w:style w:type="character" w:customStyle="1" w:styleId="TitelTeken">
    <w:name w:val="Titel Teken"/>
    <w:basedOn w:val="Standaardalinea-lettertype"/>
    <w:link w:val="Titel"/>
    <w:uiPriority w:val="8"/>
    <w:rPr>
      <w:rFonts w:asciiTheme="majorHAnsi" w:eastAsiaTheme="majorEastAsia" w:hAnsiTheme="majorHAnsi" w:cstheme="majorBidi"/>
      <w:b/>
      <w:caps/>
      <w:kern w:val="28"/>
      <w:sz w:val="100"/>
      <w:szCs w:val="56"/>
    </w:rPr>
  </w:style>
  <w:style w:type="paragraph" w:styleId="Koptekst">
    <w:name w:val="header"/>
    <w:basedOn w:val="Standaard"/>
    <w:link w:val="KoptekstTeken"/>
    <w:uiPriority w:val="99"/>
    <w:unhideWhenUsed/>
    <w:pPr>
      <w:spacing w:after="0" w:line="240" w:lineRule="auto"/>
    </w:pPr>
    <w:rPr>
      <w:b w:val="0"/>
      <w:i w:val="0"/>
    </w:rPr>
  </w:style>
  <w:style w:type="character" w:customStyle="1" w:styleId="KoptekstTeken">
    <w:name w:val="Koptekst Teken"/>
    <w:basedOn w:val="Standaardalinea-lettertype"/>
    <w:link w:val="Koptekst"/>
    <w:uiPriority w:val="99"/>
  </w:style>
  <w:style w:type="paragraph" w:styleId="Voettekst">
    <w:name w:val="footer"/>
    <w:basedOn w:val="Standaard"/>
    <w:link w:val="VoettekstTeken"/>
    <w:uiPriority w:val="99"/>
    <w:unhideWhenUsed/>
    <w:qFormat/>
    <w:pPr>
      <w:spacing w:after="0" w:line="240" w:lineRule="auto"/>
      <w:jc w:val="right"/>
    </w:pPr>
    <w:rPr>
      <w:b w:val="0"/>
      <w:i w:val="0"/>
    </w:rPr>
  </w:style>
  <w:style w:type="character" w:customStyle="1" w:styleId="VoettekstTeken">
    <w:name w:val="Voettekst Teken"/>
    <w:basedOn w:val="Standaardalinea-lettertype"/>
    <w:link w:val="Voettekst"/>
    <w:uiPriority w:val="99"/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after="200" w:line="240" w:lineRule="auto"/>
    </w:pPr>
    <w:rPr>
      <w:iCs/>
      <w:color w:val="FFCA08" w:themeColor="accent1"/>
      <w:sz w:val="20"/>
      <w:szCs w:val="18"/>
    </w:rPr>
  </w:style>
  <w:style w:type="character" w:styleId="Nadruk">
    <w:name w:val="Emphasis"/>
    <w:basedOn w:val="Standaardalinea-lettertype"/>
    <w:uiPriority w:val="20"/>
    <w:semiHidden/>
    <w:unhideWhenUsed/>
    <w:qFormat/>
    <w:rPr>
      <w:b/>
      <w:iCs/>
      <w:color w:val="39302A" w:themeColor="text2"/>
    </w:rPr>
  </w:style>
  <w:style w:type="character" w:styleId="Intensievebenadr">
    <w:name w:val="Intense Emphasis"/>
    <w:basedOn w:val="Standaardalinea-lettertype"/>
    <w:uiPriority w:val="21"/>
    <w:semiHidden/>
    <w:unhideWhenUsed/>
    <w:qFormat/>
    <w:rPr>
      <w:b/>
      <w:i/>
      <w:iCs/>
      <w:color w:val="39302A" w:themeColor="text2"/>
    </w:rPr>
  </w:style>
  <w:style w:type="paragraph" w:styleId="Duidelijkcitaat">
    <w:name w:val="Intense Quote"/>
    <w:basedOn w:val="Standaard"/>
    <w:next w:val="Standaard"/>
    <w:link w:val="DuidelijkcitaatTeken"/>
    <w:uiPriority w:val="30"/>
    <w:semiHidden/>
    <w:unhideWhenUsed/>
    <w:qFormat/>
    <w:pPr>
      <w:spacing w:before="200" w:after="200"/>
    </w:pPr>
    <w:rPr>
      <w:iCs/>
      <w:color w:val="FFCA08" w:themeColor="accent1"/>
      <w:sz w:val="30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semiHidden/>
    <w:rPr>
      <w:b/>
      <w:i/>
      <w:iCs/>
      <w:color w:val="FFCA08" w:themeColor="accent1"/>
      <w:sz w:val="30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Citaat">
    <w:name w:val="Quote"/>
    <w:basedOn w:val="Standaard"/>
    <w:next w:val="Standaard"/>
    <w:link w:val="CitaatTeken"/>
    <w:uiPriority w:val="29"/>
    <w:semiHidden/>
    <w:unhideWhenUsed/>
    <w:qFormat/>
    <w:pPr>
      <w:spacing w:before="200" w:after="200"/>
    </w:pPr>
    <w:rPr>
      <w:i w:val="0"/>
      <w:iCs/>
      <w:color w:val="FFCA08" w:themeColor="accent1"/>
      <w:sz w:val="30"/>
    </w:rPr>
  </w:style>
  <w:style w:type="character" w:customStyle="1" w:styleId="CitaatTeken">
    <w:name w:val="Citaat Teken"/>
    <w:basedOn w:val="Standaardalinea-lettertype"/>
    <w:link w:val="Citaat"/>
    <w:uiPriority w:val="29"/>
    <w:semiHidden/>
    <w:rPr>
      <w:b/>
      <w:iCs/>
      <w:color w:val="FFCA08" w:themeColor="accent1"/>
      <w:sz w:val="30"/>
    </w:rPr>
  </w:style>
  <w:style w:type="character" w:styleId="Zwaar">
    <w:name w:val="Strong"/>
    <w:basedOn w:val="Standaardalinea-lettertype"/>
    <w:uiPriority w:val="22"/>
    <w:semiHidden/>
    <w:unhideWhenUsed/>
    <w:qFormat/>
    <w:rPr>
      <w:b/>
      <w:bCs/>
      <w:i/>
      <w:caps/>
      <w:smallCaps w:val="0"/>
      <w:color w:val="39302A" w:themeColor="text2"/>
    </w:rPr>
  </w:style>
  <w:style w:type="paragraph" w:styleId="Ondertitel">
    <w:name w:val="Subtitle"/>
    <w:basedOn w:val="Standaard"/>
    <w:link w:val="OndertitelTeken"/>
    <w:uiPriority w:val="11"/>
    <w:semiHidden/>
    <w:unhideWhenUsed/>
    <w:qFormat/>
    <w:pPr>
      <w:numPr>
        <w:ilvl w:val="1"/>
      </w:numPr>
      <w:spacing w:after="600"/>
      <w:contextualSpacing/>
    </w:pPr>
    <w:rPr>
      <w:rFonts w:eastAsiaTheme="minorEastAsia"/>
      <w:color w:val="A79488" w:themeColor="text2" w:themeTint="80"/>
      <w:sz w:val="52"/>
      <w:szCs w:val="22"/>
    </w:rPr>
  </w:style>
  <w:style w:type="character" w:customStyle="1" w:styleId="OndertitelTeken">
    <w:name w:val="Ondertitel Teken"/>
    <w:basedOn w:val="Standaardalinea-lettertype"/>
    <w:link w:val="Ondertitel"/>
    <w:uiPriority w:val="11"/>
    <w:semiHidden/>
    <w:rPr>
      <w:rFonts w:eastAsiaTheme="minorEastAsia"/>
      <w:b/>
      <w:i/>
      <w:color w:val="A79488" w:themeColor="text2" w:themeTint="80"/>
      <w:sz w:val="52"/>
      <w:szCs w:val="22"/>
    </w:rPr>
  </w:style>
  <w:style w:type="character" w:styleId="Subtielebenadr">
    <w:name w:val="Subtle Emphasis"/>
    <w:basedOn w:val="Standaardalinea-lettertype"/>
    <w:uiPriority w:val="19"/>
    <w:semiHidden/>
    <w:unhideWhenUsed/>
    <w:qFormat/>
    <w:rPr>
      <w:i/>
      <w:iCs/>
      <w:color w:val="39302A" w:themeColor="text2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caps/>
      <w:smallCaps w:val="0"/>
      <w:color w:val="FFCA08" w:themeColor="accent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customStyle="1" w:styleId="Kop2Teken">
    <w:name w:val="Kop 2 Teken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i/>
      <w:sz w:val="36"/>
      <w:szCs w:val="26"/>
    </w:rPr>
  </w:style>
  <w:style w:type="character" w:customStyle="1" w:styleId="Kop3Teken">
    <w:name w:val="Kop 3 Teken"/>
    <w:basedOn w:val="Standaardalinea-lettertype"/>
    <w:link w:val="Kop3"/>
    <w:uiPriority w:val="9"/>
    <w:semiHidden/>
    <w:rPr>
      <w:rFonts w:asciiTheme="majorHAnsi" w:eastAsiaTheme="majorEastAsia" w:hAnsiTheme="majorHAnsi" w:cstheme="majorBidi"/>
      <w:b/>
      <w:sz w:val="34"/>
    </w:rPr>
  </w:style>
  <w:style w:type="character" w:customStyle="1" w:styleId="Kop4Teken">
    <w:name w:val="Kop 4 Teken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Kop5Teken">
    <w:name w:val="Kop 5 Teken"/>
    <w:basedOn w:val="Standaardalinea-lettertype"/>
    <w:link w:val="Kop5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Kop6Teken">
    <w:name w:val="Kop 6 Teken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i/>
      <w:sz w:val="32"/>
    </w:rPr>
  </w:style>
  <w:style w:type="character" w:customStyle="1" w:styleId="Kop7Teken">
    <w:name w:val="Kop 7 Teken"/>
    <w:basedOn w:val="Standaardalinea-lettertype"/>
    <w:link w:val="Kop7"/>
    <w:uiPriority w:val="9"/>
    <w:semiHidden/>
    <w:rPr>
      <w:rFonts w:asciiTheme="majorHAnsi" w:eastAsiaTheme="majorEastAsia" w:hAnsiTheme="majorHAnsi" w:cstheme="majorBidi"/>
      <w:b/>
      <w:iCs/>
      <w:sz w:val="30"/>
    </w:rPr>
  </w:style>
  <w:style w:type="character" w:customStyle="1" w:styleId="Kop8Teken">
    <w:name w:val="Kop 8 Teken"/>
    <w:basedOn w:val="Standaardalinea-lettertype"/>
    <w:link w:val="Kop8"/>
    <w:uiPriority w:val="9"/>
    <w:semiHidden/>
    <w:rPr>
      <w:rFonts w:asciiTheme="majorHAnsi" w:eastAsiaTheme="majorEastAsia" w:hAnsiTheme="majorHAnsi" w:cstheme="majorBidi"/>
      <w:b/>
      <w:i/>
      <w:color w:val="A79488" w:themeColor="text2" w:themeTint="80"/>
      <w:sz w:val="30"/>
      <w:szCs w:val="21"/>
    </w:rPr>
  </w:style>
  <w:style w:type="character" w:customStyle="1" w:styleId="Kop9Teken">
    <w:name w:val="Kop 9 Teken"/>
    <w:basedOn w:val="Standaardalinea-lettertype"/>
    <w:link w:val="Kop9"/>
    <w:uiPriority w:val="9"/>
    <w:semiHidden/>
    <w:rPr>
      <w:rFonts w:asciiTheme="majorHAnsi" w:eastAsiaTheme="majorEastAsia" w:hAnsiTheme="majorHAnsi" w:cstheme="majorBidi"/>
      <w:b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Eline/Library/Containers/com.microsoft.Word/Data/Library/Caches/TM10002084/Men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A46F429869BC44B0FE5A51D9D422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5DFF07-EB13-AE4A-BD60-575E5662D8F3}"/>
      </w:docPartPr>
      <w:docPartBody>
        <w:p w:rsidR="00000000" w:rsidRDefault="009F2E97">
          <w:pPr>
            <w:pStyle w:val="1CA46F429869BC44B0FE5A51D9D4225B"/>
          </w:pPr>
          <w:r w:rsidRPr="00A0647B">
            <w:t>Menu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97"/>
    <w:rsid w:val="009F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CA46F429869BC44B0FE5A51D9D4225B">
    <w:name w:val="1CA46F429869BC44B0FE5A51D9D4225B"/>
  </w:style>
  <w:style w:type="paragraph" w:customStyle="1" w:styleId="3AF75165C0ED714E80E1EBBC6D651572">
    <w:name w:val="3AF75165C0ED714E80E1EBBC6D651572"/>
  </w:style>
  <w:style w:type="paragraph" w:customStyle="1" w:styleId="87054779A42C3A44BFB382AEF1DEDA86">
    <w:name w:val="87054779A42C3A44BFB382AEF1DEDA86"/>
  </w:style>
  <w:style w:type="paragraph" w:customStyle="1" w:styleId="7A77252F0CE1F74EB10A9748BEAF272E">
    <w:name w:val="7A77252F0CE1F74EB10A9748BEAF272E"/>
  </w:style>
  <w:style w:type="paragraph" w:customStyle="1" w:styleId="3E19B2EBD657C043AC2C040BC6EA11B2">
    <w:name w:val="3E19B2EBD657C043AC2C040BC6EA11B2"/>
  </w:style>
  <w:style w:type="paragraph" w:customStyle="1" w:styleId="45279FA66DC7D84EA7393B6C50DFCF72">
    <w:name w:val="45279FA66DC7D84EA7393B6C50DFCF72"/>
  </w:style>
  <w:style w:type="paragraph" w:customStyle="1" w:styleId="0CB367B376B03D418999FC18E637270B">
    <w:name w:val="0CB367B376B03D418999FC18E637270B"/>
  </w:style>
  <w:style w:type="paragraph" w:customStyle="1" w:styleId="0F16AA986AE7A64FA1183964E2146D69">
    <w:name w:val="0F16AA986AE7A64FA1183964E2146D69"/>
  </w:style>
  <w:style w:type="paragraph" w:customStyle="1" w:styleId="EB90BC966CFBA747A624659BC3D5B37D">
    <w:name w:val="EB90BC966CFBA747A624659BC3D5B3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eel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Menu.dotx</Template>
  <TotalTime>19</TotalTime>
  <Pages>1</Pages>
  <Words>69</Words>
  <Characters>385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Van den Borre</dc:creator>
  <cp:keywords/>
  <dc:description/>
  <cp:lastModifiedBy>Eline Van den Borre</cp:lastModifiedBy>
  <cp:revision>6</cp:revision>
  <dcterms:created xsi:type="dcterms:W3CDTF">2016-12-31T15:12:00Z</dcterms:created>
  <dcterms:modified xsi:type="dcterms:W3CDTF">2016-12-31T15:31:00Z</dcterms:modified>
</cp:coreProperties>
</file>