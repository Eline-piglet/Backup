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0354D" w14:textId="0F3443DB" w:rsidR="00A817AA" w:rsidRDefault="00BB35CD">
      <w:pPr>
        <w:pStyle w:val="Titel"/>
      </w:pPr>
      <w:r>
        <w:t xml:space="preserve">ELINE’S </w:t>
      </w:r>
      <w:r w:rsidR="00FF759C">
        <w:t>Brownies</w:t>
      </w:r>
    </w:p>
    <w:p w14:paraId="62499620" w14:textId="77777777" w:rsidR="00A817AA" w:rsidRDefault="00FF759C">
      <w:r>
        <w:t xml:space="preserve">16 Porties | 15 min voorbereidingstijd | 1u 15 min </w:t>
      </w:r>
    </w:p>
    <w:sdt>
      <w:sdtPr>
        <w:id w:val="-1504122951"/>
        <w:placeholder>
          <w:docPart w:val="DCE6D05A994B024E95A7288878018A6D"/>
        </w:placeholder>
        <w:temporary/>
        <w:showingPlcHdr/>
      </w:sdtPr>
      <w:sdtEndPr/>
      <w:sdtContent>
        <w:p w14:paraId="3C112A95" w14:textId="77777777" w:rsidR="00A817AA" w:rsidRDefault="00F460B8">
          <w:pPr>
            <w:pStyle w:val="Kop1"/>
          </w:pPr>
          <w:r>
            <w:t>Ingrediënten</w:t>
          </w:r>
        </w:p>
      </w:sdtContent>
    </w:sdt>
    <w:p w14:paraId="799B719D" w14:textId="434AFE51" w:rsidR="00A817AA" w:rsidRPr="007414FC" w:rsidRDefault="004B0253" w:rsidP="00FF759C">
      <w:pPr>
        <w:rPr>
          <w:rStyle w:val="Kop2Teken"/>
          <w:color w:val="000000" w:themeColor="text1"/>
          <w:sz w:val="24"/>
        </w:rPr>
      </w:pPr>
      <w:r>
        <w:rPr>
          <w:rStyle w:val="Kop2Teken"/>
          <w:color w:val="000000" w:themeColor="text1"/>
          <w:sz w:val="24"/>
        </w:rPr>
        <w:t>250</w:t>
      </w:r>
      <w:r w:rsidR="00FF759C" w:rsidRPr="007414FC">
        <w:rPr>
          <w:rStyle w:val="Kop2Teken"/>
          <w:color w:val="000000" w:themeColor="text1"/>
          <w:sz w:val="24"/>
        </w:rPr>
        <w:t xml:space="preserve"> g suiker</w:t>
      </w:r>
      <w:r w:rsidR="00B64B1D" w:rsidRPr="007414FC">
        <w:rPr>
          <w:rStyle w:val="Kop2Teken"/>
          <w:color w:val="000000" w:themeColor="text1"/>
          <w:sz w:val="24"/>
        </w:rPr>
        <w:t xml:space="preserve"> </w:t>
      </w:r>
    </w:p>
    <w:p w14:paraId="73B4D25A" w14:textId="5FA5D5EE" w:rsidR="00360C84" w:rsidRPr="007414FC" w:rsidRDefault="00360C84" w:rsidP="00360C84">
      <w:pPr>
        <w:rPr>
          <w:rStyle w:val="Kop2Teken"/>
          <w:color w:val="000000" w:themeColor="text1"/>
          <w:sz w:val="24"/>
        </w:rPr>
      </w:pPr>
      <w:r w:rsidRPr="007414FC">
        <w:rPr>
          <w:rStyle w:val="Kop2Teken"/>
          <w:color w:val="000000" w:themeColor="text1"/>
          <w:sz w:val="24"/>
        </w:rPr>
        <w:t xml:space="preserve">snuifje zout (eventueel)  </w:t>
      </w:r>
    </w:p>
    <w:p w14:paraId="7AF6C8EB" w14:textId="77777777" w:rsidR="00360C84" w:rsidRPr="007414FC" w:rsidRDefault="00360C84" w:rsidP="00360C84">
      <w:pPr>
        <w:rPr>
          <w:rStyle w:val="Kop2Teken"/>
          <w:color w:val="000000" w:themeColor="text1"/>
          <w:sz w:val="24"/>
        </w:rPr>
      </w:pPr>
      <w:r w:rsidRPr="007414FC">
        <w:rPr>
          <w:rStyle w:val="Kop2Teken"/>
          <w:color w:val="000000" w:themeColor="text1"/>
          <w:sz w:val="24"/>
        </w:rPr>
        <w:t>zakje vanillesuiker</w:t>
      </w:r>
    </w:p>
    <w:p w14:paraId="4096C949" w14:textId="7590F737" w:rsidR="00360C84" w:rsidRPr="007414FC" w:rsidRDefault="00360C84" w:rsidP="00FF759C">
      <w:pPr>
        <w:rPr>
          <w:rStyle w:val="Kop2Teken"/>
          <w:color w:val="000000" w:themeColor="text1"/>
          <w:sz w:val="24"/>
        </w:rPr>
      </w:pPr>
      <w:r w:rsidRPr="007414FC">
        <w:rPr>
          <w:rStyle w:val="Kop2Teken"/>
          <w:color w:val="000000" w:themeColor="text1"/>
          <w:sz w:val="24"/>
        </w:rPr>
        <w:t xml:space="preserve">4 eitjes </w:t>
      </w:r>
    </w:p>
    <w:p w14:paraId="5B628BEB" w14:textId="39AFC254" w:rsidR="00FF759C" w:rsidRPr="007414FC" w:rsidRDefault="004B0253" w:rsidP="00FF759C">
      <w:pPr>
        <w:rPr>
          <w:rStyle w:val="Kop2Teken"/>
          <w:color w:val="000000" w:themeColor="text1"/>
          <w:sz w:val="24"/>
        </w:rPr>
      </w:pPr>
      <w:r>
        <w:rPr>
          <w:rStyle w:val="Kop2Teken"/>
          <w:color w:val="000000" w:themeColor="text1"/>
          <w:sz w:val="24"/>
        </w:rPr>
        <w:t>15</w:t>
      </w:r>
      <w:bookmarkStart w:id="0" w:name="_GoBack"/>
      <w:bookmarkEnd w:id="0"/>
      <w:r w:rsidR="00FF759C" w:rsidRPr="007414FC">
        <w:rPr>
          <w:rStyle w:val="Kop2Teken"/>
          <w:color w:val="000000" w:themeColor="text1"/>
          <w:sz w:val="24"/>
        </w:rPr>
        <w:t xml:space="preserve">0g bloem </w:t>
      </w:r>
    </w:p>
    <w:p w14:paraId="6E9EA82F" w14:textId="22BFBAA8" w:rsidR="00FF759C" w:rsidRPr="007414FC" w:rsidRDefault="00B64B1D" w:rsidP="00FF759C">
      <w:pPr>
        <w:rPr>
          <w:rStyle w:val="Kop2Teken"/>
          <w:color w:val="000000" w:themeColor="text1"/>
          <w:sz w:val="24"/>
        </w:rPr>
      </w:pPr>
      <w:r w:rsidRPr="007414FC">
        <w:rPr>
          <w:rStyle w:val="Kop2Teken"/>
          <w:color w:val="000000" w:themeColor="text1"/>
          <w:sz w:val="24"/>
        </w:rPr>
        <w:t>250</w:t>
      </w:r>
      <w:r w:rsidR="00FF759C" w:rsidRPr="007414FC">
        <w:rPr>
          <w:rStyle w:val="Kop2Teken"/>
          <w:color w:val="000000" w:themeColor="text1"/>
          <w:sz w:val="24"/>
        </w:rPr>
        <w:t xml:space="preserve"> g chocolade</w:t>
      </w:r>
      <w:r w:rsidRPr="007414FC">
        <w:rPr>
          <w:rStyle w:val="Kop2Teken"/>
          <w:color w:val="000000" w:themeColor="text1"/>
          <w:sz w:val="24"/>
        </w:rPr>
        <w:t xml:space="preserve">  </w:t>
      </w:r>
    </w:p>
    <w:p w14:paraId="57A70FE7" w14:textId="77777777" w:rsidR="00FF759C" w:rsidRPr="007414FC" w:rsidRDefault="00FF759C" w:rsidP="00FF759C">
      <w:pPr>
        <w:rPr>
          <w:rStyle w:val="Kop2Teken"/>
          <w:color w:val="000000" w:themeColor="text1"/>
          <w:sz w:val="24"/>
        </w:rPr>
      </w:pPr>
      <w:r w:rsidRPr="007414FC">
        <w:rPr>
          <w:rStyle w:val="Kop2Teken"/>
          <w:color w:val="000000" w:themeColor="text1"/>
          <w:sz w:val="24"/>
        </w:rPr>
        <w:t xml:space="preserve">250g boter </w:t>
      </w:r>
    </w:p>
    <w:sdt>
      <w:sdtPr>
        <w:id w:val="-1280023446"/>
        <w:placeholder>
          <w:docPart w:val="E12BD292A7F7C94E8D8E1AD43D5954E4"/>
        </w:placeholder>
        <w:temporary/>
        <w:showingPlcHdr/>
      </w:sdtPr>
      <w:sdtEndPr/>
      <w:sdtContent>
        <w:p w14:paraId="63DC3D48" w14:textId="77777777" w:rsidR="00A817AA" w:rsidRDefault="00F460B8" w:rsidP="00A817AA">
          <w:pPr>
            <w:pStyle w:val="Kop1"/>
          </w:pPr>
          <w:r w:rsidRPr="00546AC4">
            <w:t>BEREIDINGSWIJZE</w:t>
          </w:r>
        </w:p>
      </w:sdtContent>
    </w:sdt>
    <w:p w14:paraId="1327CEA6" w14:textId="77777777" w:rsidR="00A817AA" w:rsidRDefault="00FF759C">
      <w:r>
        <w:t xml:space="preserve">Verwarm de oven voor op 160 graden. </w:t>
      </w:r>
    </w:p>
    <w:p w14:paraId="792F6176" w14:textId="77777777" w:rsidR="00FF759C" w:rsidRDefault="00FF759C">
      <w:r>
        <w:t xml:space="preserve">Meng de eitjes met de suiker </w:t>
      </w:r>
    </w:p>
    <w:p w14:paraId="29BADDAF" w14:textId="77777777" w:rsidR="00FF759C" w:rsidRDefault="00FF759C">
      <w:r>
        <w:t xml:space="preserve">Smelt de chocolade en de boter au bain-marie en voeg toe </w:t>
      </w:r>
    </w:p>
    <w:p w14:paraId="00D7591F" w14:textId="77777777" w:rsidR="00FF759C" w:rsidRDefault="00FF759C">
      <w:r>
        <w:t xml:space="preserve">Meng tenslotte de bloem erdoor. </w:t>
      </w:r>
    </w:p>
    <w:p w14:paraId="6082A5DE" w14:textId="77777777" w:rsidR="00FF759C" w:rsidRDefault="00FF759C">
      <w:r>
        <w:t xml:space="preserve">Giet het beslag in de brownievorm en zet in de over voor minstens 50 min. </w:t>
      </w:r>
    </w:p>
    <w:sectPr w:rsidR="00FF759C">
      <w:footerReference w:type="default" r:id="rId6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44B3D" w14:textId="77777777" w:rsidR="007C20BE" w:rsidRDefault="007C20BE">
      <w:pPr>
        <w:spacing w:after="0" w:line="240" w:lineRule="auto"/>
      </w:pPr>
      <w:r>
        <w:separator/>
      </w:r>
    </w:p>
  </w:endnote>
  <w:endnote w:type="continuationSeparator" w:id="0">
    <w:p w14:paraId="43CD8683" w14:textId="77777777" w:rsidR="007C20BE" w:rsidRDefault="007C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方正舒体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FF869" w14:textId="77777777" w:rsidR="00A817AA" w:rsidRDefault="00F460B8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B83CF" w14:textId="77777777" w:rsidR="007C20BE" w:rsidRDefault="007C20BE">
      <w:pPr>
        <w:spacing w:after="0" w:line="240" w:lineRule="auto"/>
      </w:pPr>
      <w:r>
        <w:separator/>
      </w:r>
    </w:p>
  </w:footnote>
  <w:footnote w:type="continuationSeparator" w:id="0">
    <w:p w14:paraId="01B06430" w14:textId="77777777" w:rsidR="007C20BE" w:rsidRDefault="007C2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9C"/>
    <w:rsid w:val="00025BF0"/>
    <w:rsid w:val="00360C84"/>
    <w:rsid w:val="004B0253"/>
    <w:rsid w:val="004B4FE4"/>
    <w:rsid w:val="005D310A"/>
    <w:rsid w:val="007414FC"/>
    <w:rsid w:val="007C20BE"/>
    <w:rsid w:val="00A817AA"/>
    <w:rsid w:val="00B64B1D"/>
    <w:rsid w:val="00BB35CD"/>
    <w:rsid w:val="00F460B8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ECC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nl-NL" w:eastAsia="en-US" w:bidi="nl-NL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sz w:val="28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color w:val="776B67" w:themeColor="accent2"/>
      <w:sz w:val="26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color w:val="776B67" w:themeColor="accent2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qFormat/>
    <w:pPr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</w:style>
  <w:style w:type="character" w:customStyle="1" w:styleId="TitelTeken">
    <w:name w:val="Titel Teken"/>
    <w:basedOn w:val="Standaardalinea-lettertype"/>
    <w:link w:val="Titel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Titelvansidebar">
    <w:name w:val="Titel van sidebar"/>
    <w:basedOn w:val="Standaard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Ondertitel">
    <w:name w:val="Subtitle"/>
    <w:basedOn w:val="Standaard"/>
    <w:link w:val="OndertitelTeken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OndertitelTeken">
    <w:name w:val="Ondertitel Teken"/>
    <w:basedOn w:val="Standaardalinea-lettertype"/>
    <w:link w:val="Ondertitel"/>
    <w:uiPriority w:val="11"/>
    <w:semiHidden/>
    <w:rPr>
      <w:rFonts w:eastAsiaTheme="minorEastAsia"/>
      <w:sz w:val="30"/>
      <w:szCs w:val="22"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eastAsiaTheme="majorEastAsia" w:cstheme="majorBidi"/>
      <w:i/>
      <w:color w:val="776B67" w:themeColor="accent2"/>
      <w:sz w:val="26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eastAsiaTheme="majorEastAsia" w:cstheme="majorBidi"/>
      <w:i/>
      <w:color w:val="776B67" w:themeColor="accent2"/>
      <w:szCs w:val="21"/>
    </w:rPr>
  </w:style>
  <w:style w:type="character" w:styleId="Subtielebenadr">
    <w:name w:val="Subtle Emphasis"/>
    <w:basedOn w:val="Standaardalinea-lettertype"/>
    <w:uiPriority w:val="19"/>
    <w:semiHidden/>
    <w:unhideWhenUsed/>
    <w:qFormat/>
    <w:rPr>
      <w:b w:val="0"/>
      <w:i w:val="0"/>
      <w:color w:val="58504D" w:themeColor="accent2" w:themeShade="BF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/>
      <w:color w:val="776B67" w:themeColor="accent2"/>
    </w:rPr>
  </w:style>
  <w:style w:type="character" w:styleId="Intensievebenadr">
    <w:name w:val="Intense Emphasis"/>
    <w:basedOn w:val="Standaardalinea-lettertype"/>
    <w:uiPriority w:val="21"/>
    <w:semiHidden/>
    <w:unhideWhenUsed/>
    <w:qFormat/>
    <w:rPr>
      <w:b/>
      <w:i/>
      <w:color w:val="3B3533" w:themeColor="accent2" w:themeShade="8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caps/>
      <w:smallCaps w:val="0"/>
      <w:color w:val="3B3533" w:themeColor="accent2" w:themeShade="80"/>
    </w:rPr>
  </w:style>
  <w:style w:type="paragraph" w:styleId="Citaat">
    <w:name w:val="Quote"/>
    <w:basedOn w:val="Standaard"/>
    <w:next w:val="Standaard"/>
    <w:link w:val="CitaatTeken"/>
    <w:uiPriority w:val="29"/>
    <w:semiHidden/>
    <w:unhideWhenUsed/>
    <w:qFormat/>
    <w:pPr>
      <w:spacing w:before="240" w:after="240"/>
    </w:pPr>
    <w:rPr>
      <w:rFonts w:asciiTheme="majorHAnsi" w:hAnsiTheme="majorHAnsi"/>
      <w:i/>
      <w:color w:val="50345E" w:themeColor="accent1"/>
      <w:sz w:val="36"/>
    </w:rPr>
  </w:style>
  <w:style w:type="character" w:customStyle="1" w:styleId="CitaatTeken">
    <w:name w:val="Citaat Teken"/>
    <w:basedOn w:val="Standaardalinea-lettertype"/>
    <w:link w:val="Citaat"/>
    <w:uiPriority w:val="29"/>
    <w:semiHidden/>
    <w:rPr>
      <w:rFonts w:asciiTheme="majorHAnsi" w:hAnsiTheme="majorHAnsi"/>
      <w:i/>
      <w:color w:val="50345E" w:themeColor="accent1"/>
      <w:sz w:val="36"/>
    </w:rPr>
  </w:style>
  <w:style w:type="paragraph" w:styleId="Duidelijkcitaat">
    <w:name w:val="Intense Quote"/>
    <w:basedOn w:val="Standaard"/>
    <w:next w:val="Standaard"/>
    <w:link w:val="DuidelijkcitaatTeken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color w:val="50345E" w:themeColor="accent1"/>
      <w:sz w:val="36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semiHidden/>
    <w:rPr>
      <w:rFonts w:asciiTheme="majorHAnsi" w:hAnsiTheme="majorHAnsi"/>
      <w:b/>
      <w:i/>
      <w:color w:val="50345E" w:themeColor="accent1"/>
      <w:sz w:val="36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caps/>
      <w:smallCaps w:val="0"/>
      <w:color w:val="3B3533" w:themeColor="accent2" w:themeShade="80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i w:val="0"/>
      <w:color w:val="50345E" w:themeColor="accent1"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color w:val="50345E" w:themeColor="accent1"/>
      <w:sz w:val="20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customStyle="1" w:styleId="Tekstinsidebar">
    <w:name w:val="Tekst in sidebar"/>
    <w:basedOn w:val="Standaard"/>
    <w:uiPriority w:val="11"/>
    <w:qFormat/>
    <w:pPr>
      <w:spacing w:after="240"/>
    </w:pPr>
    <w:rPr>
      <w:color w:val="FFFFFF" w:themeColor="background1"/>
      <w:sz w:val="30"/>
    </w:rPr>
  </w:style>
  <w:style w:type="paragraph" w:styleId="Plattetekst3">
    <w:name w:val="Body Text 3"/>
    <w:basedOn w:val="Standaard"/>
    <w:link w:val="Plattetekst3Teken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character" w:customStyle="1" w:styleId="Plattetekst3Teken">
    <w:name w:val="Platte tekst 3 Teken"/>
    <w:basedOn w:val="Standaardalinea-lettertype"/>
    <w:link w:val="Plattetekst3"/>
    <w:uiPriority w:val="99"/>
    <w:semiHidden/>
    <w:rPr>
      <w:color w:val="FFFFFF" w:themeColor="background1"/>
      <w:sz w:val="30"/>
      <w:szCs w:val="16"/>
    </w:rPr>
  </w:style>
  <w:style w:type="character" w:customStyle="1" w:styleId="Kop3Teken">
    <w:name w:val="Kop 3 Teken"/>
    <w:basedOn w:val="Standaardalinea-lettertype"/>
    <w:link w:val="Kop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ne/Library/Containers/com.microsoft.Word/Data/Library/Caches/TM10002085/Recep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E6D05A994B024E95A7288878018A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0FA903-999A-E647-A31B-5E2A761375DE}"/>
      </w:docPartPr>
      <w:docPartBody>
        <w:p w:rsidR="002719FF" w:rsidRDefault="00875B4B">
          <w:pPr>
            <w:pStyle w:val="DCE6D05A994B024E95A7288878018A6D"/>
          </w:pPr>
          <w:r>
            <w:rPr>
              <w:b/>
              <w:lang w:bidi="nl-NL"/>
            </w:rPr>
            <w:t>Ingrediënten</w:t>
          </w:r>
        </w:p>
      </w:docPartBody>
    </w:docPart>
    <w:docPart>
      <w:docPartPr>
        <w:name w:val="E12BD292A7F7C94E8D8E1AD43D5954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79F357-B79C-834D-B340-9B262330055B}"/>
      </w:docPartPr>
      <w:docPartBody>
        <w:p w:rsidR="002719FF" w:rsidRDefault="00875B4B">
          <w:pPr>
            <w:pStyle w:val="E12BD292A7F7C94E8D8E1AD43D5954E4"/>
          </w:pPr>
          <w:r w:rsidRPr="00546AC4">
            <w:t>BEREIDINGSWIJZE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方正舒体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4B"/>
    <w:rsid w:val="002719FF"/>
    <w:rsid w:val="00611CF9"/>
    <w:rsid w:val="00875B4B"/>
    <w:rsid w:val="00AD3CCA"/>
    <w:rsid w:val="00F2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0"/>
      <w:szCs w:val="26"/>
      <w:lang w:eastAsia="en-US" w:bidi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E04A11D6A0674B8B692C91391E1F0E">
    <w:name w:val="36E04A11D6A0674B8B692C91391E1F0E"/>
  </w:style>
  <w:style w:type="paragraph" w:customStyle="1" w:styleId="4B076BC68CDBA64FBC063C3C125EC0A7">
    <w:name w:val="4B076BC68CDBA64FBC063C3C125EC0A7"/>
  </w:style>
  <w:style w:type="paragraph" w:customStyle="1" w:styleId="DCE6D05A994B024E95A7288878018A6D">
    <w:name w:val="DCE6D05A994B024E95A7288878018A6D"/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color w:val="C45911" w:themeColor="accent2" w:themeShade="BF"/>
      <w:sz w:val="30"/>
      <w:szCs w:val="26"/>
      <w:lang w:eastAsia="en-US" w:bidi="nl-NL"/>
    </w:rPr>
  </w:style>
  <w:style w:type="paragraph" w:customStyle="1" w:styleId="81856E295F69FB4A8634FFCF42D74E0D">
    <w:name w:val="81856E295F69FB4A8634FFCF42D74E0D"/>
  </w:style>
  <w:style w:type="paragraph" w:customStyle="1" w:styleId="E12BD292A7F7C94E8D8E1AD43D5954E4">
    <w:name w:val="E12BD292A7F7C94E8D8E1AD43D5954E4"/>
  </w:style>
  <w:style w:type="paragraph" w:customStyle="1" w:styleId="6A82F67F8A4A54479306301E3E8A3905">
    <w:name w:val="6A82F67F8A4A54479306301E3E8A3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Recepten.dotx</Template>
  <TotalTime>43</TotalTime>
  <Pages>1</Pages>
  <Words>68</Words>
  <Characters>380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Ingrediënten</vt:lpstr>
      <vt:lpstr>BEREIDINGSWIJZE</vt:lpstr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2</cp:revision>
  <dcterms:created xsi:type="dcterms:W3CDTF">2016-02-28T13:12:00Z</dcterms:created>
  <dcterms:modified xsi:type="dcterms:W3CDTF">2020-03-19T19:23:00Z</dcterms:modified>
</cp:coreProperties>
</file>