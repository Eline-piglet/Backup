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3676"/>
        <w:gridCol w:w="6502"/>
      </w:tblGrid>
      <w:tr w:rsidR="002C2CDD" w:rsidRPr="00333CD3" w14:paraId="52990407" w14:textId="77777777" w:rsidTr="004677DD">
        <w:tc>
          <w:tcPr>
            <w:tcW w:w="3676" w:type="dxa"/>
            <w:tcMar>
              <w:top w:w="504" w:type="dxa"/>
              <w:right w:w="720" w:type="dxa"/>
            </w:tcMar>
          </w:tcPr>
          <w:p w14:paraId="21547947" w14:textId="027BB296" w:rsidR="00523479" w:rsidRPr="003C4227" w:rsidRDefault="004E2873" w:rsidP="004677DD">
            <w:pPr>
              <w:pStyle w:val="Initialen"/>
              <w:ind w:left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7895A62" wp14:editId="72E94ABB">
                      <wp:simplePos x="0" y="0"/>
                      <wp:positionH relativeFrom="column">
                        <wp:posOffset>-54027</wp:posOffset>
                      </wp:positionH>
                      <wp:positionV relativeFrom="paragraph">
                        <wp:posOffset>-537125</wp:posOffset>
                      </wp:positionV>
                      <wp:extent cx="7067876" cy="1466335"/>
                      <wp:effectExtent l="0" t="0" r="6350" b="0"/>
                      <wp:wrapNone/>
                      <wp:docPr id="5" name="Rechthoe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876" cy="1466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ECAD29" id="Rechthoek 5" o:spid="_x0000_s1026" style="position:absolute;margin-left:-4.25pt;margin-top:-42.3pt;width:556.55pt;height:115.4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" fillcolor="#c7e2fa [660]" stroked="f" strokeweight="1pt"/>
                  </w:pict>
                </mc:Fallback>
              </mc:AlternateContent>
            </w:r>
            <w:r w:rsidR="004677D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91096FF" wp14:editId="7BF6FB8D">
                  <wp:simplePos x="0" y="0"/>
                  <wp:positionH relativeFrom="margin">
                    <wp:posOffset>-81280</wp:posOffset>
                  </wp:positionH>
                  <wp:positionV relativeFrom="margin">
                    <wp:posOffset>-831575</wp:posOffset>
                  </wp:positionV>
                  <wp:extent cx="1535081" cy="2120400"/>
                  <wp:effectExtent l="0" t="0" r="1905" b="635"/>
                  <wp:wrapNone/>
                  <wp:docPr id="7" name="Afbeelding 7" descr="Afbeelding met persoon, muur, binnen, vrouw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beelding 7" descr="Afbeelding met persoon, muur, binnen, vrouw&#10;&#10;Automatisch gegenereerde beschrijv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081" cy="21204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BD6FB6" w14:textId="0DCCFE4E" w:rsidR="00A50939" w:rsidRPr="00283B6C" w:rsidRDefault="00283B6C" w:rsidP="007569C1">
            <w:pPr>
              <w:pStyle w:val="Kop3"/>
              <w:rPr>
                <w:lang w:val="en-US"/>
              </w:rPr>
            </w:pPr>
            <w:r>
              <w:rPr>
                <w:lang w:val="en-US"/>
              </w:rPr>
              <w:t xml:space="preserve">ABOUT ME </w:t>
            </w:r>
          </w:p>
          <w:p w14:paraId="3E736791" w14:textId="4A226955" w:rsidR="002C2CDD" w:rsidRDefault="00283B6C" w:rsidP="007569C1">
            <w:pPr>
              <w:rPr>
                <w:lang w:val="en-US"/>
              </w:rPr>
            </w:pPr>
            <w:r w:rsidRPr="00283B6C">
              <w:rPr>
                <w:lang w:val="en-US"/>
              </w:rPr>
              <w:t>Commu</w:t>
            </w:r>
            <w:r>
              <w:rPr>
                <w:lang w:val="en-US"/>
              </w:rPr>
              <w:t xml:space="preserve">nicative </w:t>
            </w:r>
          </w:p>
          <w:p w14:paraId="252FD186" w14:textId="5026CCA6" w:rsidR="00283B6C" w:rsidRDefault="00283B6C" w:rsidP="007569C1">
            <w:pPr>
              <w:rPr>
                <w:lang w:val="en-US"/>
              </w:rPr>
            </w:pPr>
            <w:r>
              <w:rPr>
                <w:lang w:val="en-US"/>
              </w:rPr>
              <w:t xml:space="preserve">Conscientious </w:t>
            </w:r>
          </w:p>
          <w:p w14:paraId="7B85D6AA" w14:textId="68325BB2" w:rsidR="00283B6C" w:rsidRDefault="00283B6C" w:rsidP="007569C1">
            <w:pPr>
              <w:rPr>
                <w:lang w:val="en-US"/>
              </w:rPr>
            </w:pPr>
            <w:r>
              <w:rPr>
                <w:lang w:val="en-US"/>
              </w:rPr>
              <w:t xml:space="preserve">Independent </w:t>
            </w:r>
          </w:p>
          <w:p w14:paraId="6EF4AB88" w14:textId="27483313" w:rsidR="00283B6C" w:rsidRDefault="00283B6C" w:rsidP="007569C1">
            <w:pPr>
              <w:rPr>
                <w:lang w:val="en-US"/>
              </w:rPr>
            </w:pPr>
            <w:r>
              <w:rPr>
                <w:lang w:val="en-US"/>
              </w:rPr>
              <w:t xml:space="preserve">Purposeful </w:t>
            </w:r>
          </w:p>
          <w:p w14:paraId="17DC39AB" w14:textId="5BE04BA5" w:rsidR="00283B6C" w:rsidRPr="00283B6C" w:rsidRDefault="00283B6C" w:rsidP="007569C1">
            <w:pPr>
              <w:rPr>
                <w:lang w:val="en-US"/>
              </w:rPr>
            </w:pPr>
          </w:p>
          <w:p w14:paraId="6C590655" w14:textId="053FBB17" w:rsidR="002C2CDD" w:rsidRPr="00283B6C" w:rsidRDefault="008F237A" w:rsidP="007569C1">
            <w:pPr>
              <w:pStyle w:val="Kop3"/>
              <w:rPr>
                <w:lang w:val="en-US"/>
              </w:rPr>
            </w:pPr>
            <w:r w:rsidRPr="00283B6C">
              <w:rPr>
                <w:lang w:val="en-US"/>
              </w:rPr>
              <w:t xml:space="preserve">Languages </w:t>
            </w:r>
          </w:p>
          <w:p w14:paraId="0857E7CF" w14:textId="33809DCC" w:rsidR="008F237A" w:rsidRPr="00283B6C" w:rsidRDefault="008F237A" w:rsidP="004E2873">
            <w:pPr>
              <w:pStyle w:val="Kop4"/>
              <w:rPr>
                <w:lang w:val="en-US" w:bidi="nl-NL"/>
              </w:rPr>
            </w:pPr>
            <w:r w:rsidRPr="00283B6C">
              <w:rPr>
                <w:lang w:val="en-US" w:bidi="nl-NL"/>
              </w:rPr>
              <w:t xml:space="preserve">DUTCH | </w:t>
            </w:r>
            <w:r w:rsidR="00283B6C">
              <w:rPr>
                <w:lang w:val="en-US" w:bidi="nl-NL"/>
              </w:rPr>
              <w:t>A=</w:t>
            </w:r>
          </w:p>
          <w:p w14:paraId="2F64AA0C" w14:textId="77777777" w:rsidR="008F237A" w:rsidRPr="004E2873" w:rsidRDefault="008F237A" w:rsidP="004E2873">
            <w:pPr>
              <w:pStyle w:val="Kop4"/>
              <w:rPr>
                <w:lang w:bidi="nl-NL"/>
              </w:rPr>
            </w:pPr>
            <w:r w:rsidRPr="004E2873">
              <w:rPr>
                <w:lang w:bidi="nl-NL"/>
              </w:rPr>
              <w:t>ENGELS, FRANS | FLUID</w:t>
            </w:r>
          </w:p>
          <w:p w14:paraId="43DC4A87" w14:textId="52655B7C" w:rsidR="008F237A" w:rsidRPr="004E2873" w:rsidRDefault="008F237A" w:rsidP="004E2873">
            <w:pPr>
              <w:pStyle w:val="Kop4"/>
              <w:rPr>
                <w:lang w:val="en-US" w:bidi="nl-NL"/>
              </w:rPr>
            </w:pPr>
            <w:r w:rsidRPr="004E2873">
              <w:rPr>
                <w:lang w:val="en-US" w:bidi="nl-NL"/>
              </w:rPr>
              <w:t xml:space="preserve">DUITS | </w:t>
            </w:r>
            <w:r w:rsidR="004E2873" w:rsidRPr="004E2873">
              <w:rPr>
                <w:lang w:val="en-US" w:bidi="nl-NL"/>
              </w:rPr>
              <w:t xml:space="preserve">Elementary </w:t>
            </w:r>
          </w:p>
          <w:p w14:paraId="0811077F" w14:textId="422B0138" w:rsidR="004E2873" w:rsidRDefault="008F237A" w:rsidP="004E2873">
            <w:pPr>
              <w:pStyle w:val="Kop4"/>
              <w:rPr>
                <w:lang w:val="en-US" w:bidi="nl-NL"/>
              </w:rPr>
            </w:pPr>
            <w:r w:rsidRPr="004E2873">
              <w:rPr>
                <w:lang w:val="en-US" w:bidi="nl-NL"/>
              </w:rPr>
              <w:t xml:space="preserve">SPAANS | </w:t>
            </w:r>
            <w:r w:rsidR="004E2873" w:rsidRPr="004E2873">
              <w:rPr>
                <w:lang w:val="en-US" w:bidi="nl-NL"/>
              </w:rPr>
              <w:t>ELEMENTARY</w:t>
            </w:r>
          </w:p>
          <w:p w14:paraId="0DB0DCB6" w14:textId="3C707AFD" w:rsidR="000503F2" w:rsidRPr="000503F2" w:rsidRDefault="000503F2" w:rsidP="000503F2">
            <w:pPr>
              <w:pStyle w:val="Kop3"/>
            </w:pPr>
            <w:r>
              <w:t>SKILLS</w:t>
            </w:r>
          </w:p>
          <w:p w14:paraId="5C479F28" w14:textId="78F91E6C" w:rsidR="008F237A" w:rsidRPr="004E2873" w:rsidRDefault="008F237A" w:rsidP="004E2873">
            <w:pPr>
              <w:pStyle w:val="Kop4"/>
              <w:rPr>
                <w:lang w:val="en-US" w:bidi="nl-NL"/>
              </w:rPr>
            </w:pPr>
            <w:r w:rsidRPr="004E2873">
              <w:rPr>
                <w:lang w:val="en-US" w:bidi="nl-NL"/>
              </w:rPr>
              <w:t xml:space="preserve">KWS </w:t>
            </w:r>
          </w:p>
          <w:p w14:paraId="42B1AB08" w14:textId="77777777" w:rsidR="008F237A" w:rsidRPr="004E2873" w:rsidRDefault="008F237A" w:rsidP="004E2873">
            <w:pPr>
              <w:pStyle w:val="Kop4"/>
              <w:rPr>
                <w:lang w:val="en-US" w:bidi="nl-NL"/>
              </w:rPr>
            </w:pPr>
            <w:r w:rsidRPr="004E2873">
              <w:rPr>
                <w:lang w:val="en-US" w:bidi="nl-NL"/>
              </w:rPr>
              <w:t xml:space="preserve">MICROSOFT OFFICE </w:t>
            </w:r>
          </w:p>
          <w:p w14:paraId="2E54D0DC" w14:textId="06A69BC6" w:rsidR="00741125" w:rsidRPr="004E2873" w:rsidRDefault="00741125" w:rsidP="00741125">
            <w:pPr>
              <w:rPr>
                <w:lang w:val="en-US"/>
              </w:rPr>
            </w:pP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"/>
            </w:tblPr>
            <w:tblGrid>
              <w:gridCol w:w="6497"/>
            </w:tblGrid>
            <w:tr w:rsidR="00C612DA" w:rsidRPr="00333CD3" w14:paraId="3FBDFDEF" w14:textId="77777777" w:rsidTr="003C4227">
              <w:trPr>
                <w:trHeight w:hRule="exact" w:val="1152"/>
              </w:trPr>
              <w:tc>
                <w:tcPr>
                  <w:tcW w:w="6497" w:type="dxa"/>
                  <w:vAlign w:val="center"/>
                </w:tcPr>
                <w:p w14:paraId="06DD43A5" w14:textId="77777777" w:rsidR="00C612DA" w:rsidRPr="004677DD" w:rsidRDefault="00411500" w:rsidP="00C612DA">
                  <w:pPr>
                    <w:pStyle w:val="Kop1"/>
                    <w:outlineLvl w:val="0"/>
                  </w:pPr>
                  <w:sdt>
                    <w:sdtPr>
                      <w:alias w:val="Uw naam:"/>
                      <w:tag w:val="Uw naam:"/>
                      <w:id w:val="1982421306"/>
                      <w:placeholder>
                        <w:docPart w:val="5271A07F79F23F45B8FD4B1668125F1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677DD" w:rsidRPr="004677DD">
                        <w:t>Eline Van den Borre</w:t>
                      </w:r>
                    </w:sdtContent>
                  </w:sdt>
                </w:p>
                <w:p w14:paraId="7178BB7F" w14:textId="63757609" w:rsidR="00C612DA" w:rsidRPr="00333CD3" w:rsidRDefault="004677DD" w:rsidP="00E02DCD">
                  <w:pPr>
                    <w:pStyle w:val="Kop2"/>
                    <w:outlineLvl w:val="1"/>
                  </w:pPr>
                  <w:r>
                    <w:t>ASO IN NEUROLOGY</w:t>
                  </w:r>
                </w:p>
              </w:tc>
            </w:tr>
          </w:tbl>
          <w:p w14:paraId="76C38AF8" w14:textId="4ED12FCA" w:rsidR="002C2CDD" w:rsidRPr="00333CD3" w:rsidRDefault="004A110C" w:rsidP="003C4227">
            <w:pPr>
              <w:pStyle w:val="Kop3"/>
              <w:tabs>
                <w:tab w:val="left" w:pos="3930"/>
              </w:tabs>
            </w:pPr>
            <w:r>
              <w:t>Education</w:t>
            </w:r>
            <w:r w:rsidR="003C4227">
              <w:tab/>
            </w:r>
          </w:p>
          <w:p w14:paraId="65C18BE8" w14:textId="574457E3" w:rsidR="004A110C" w:rsidRPr="004E2873" w:rsidRDefault="004A110C" w:rsidP="004A110C">
            <w:pPr>
              <w:pStyle w:val="Kop4"/>
              <w:rPr>
                <w:lang w:val="en-US" w:bidi="nl-NL"/>
              </w:rPr>
            </w:pPr>
            <w:r w:rsidRPr="004E2873">
              <w:rPr>
                <w:lang w:val="en-US" w:bidi="nl-NL"/>
              </w:rPr>
              <w:t>Sciences – mathematics (8U) | 2015 |</w:t>
            </w:r>
            <w:r w:rsidRPr="004E2873">
              <w:rPr>
                <w:lang w:val="en-US" w:bidi="nl-NL"/>
              </w:rPr>
              <w:t xml:space="preserve"> </w:t>
            </w:r>
            <w:r w:rsidRPr="004E2873">
              <w:rPr>
                <w:lang w:val="en-US" w:bidi="nl-NL"/>
              </w:rPr>
              <w:t>magna cum laude</w:t>
            </w:r>
          </w:p>
          <w:p w14:paraId="4D213612" w14:textId="77777777" w:rsidR="004A110C" w:rsidRPr="004A110C" w:rsidRDefault="004A110C" w:rsidP="004A110C">
            <w:pPr>
              <w:pStyle w:val="Kop4"/>
              <w:rPr>
                <w:lang w:bidi="nl-NL"/>
              </w:rPr>
            </w:pPr>
            <w:r w:rsidRPr="004A110C">
              <w:rPr>
                <w:lang w:bidi="nl-NL"/>
              </w:rPr>
              <w:t>Onze - Lieve - Vrouw - Presentatie Sint-Niklaas</w:t>
            </w:r>
          </w:p>
          <w:p w14:paraId="0E2434DF" w14:textId="77777777" w:rsidR="004A110C" w:rsidRPr="004A110C" w:rsidRDefault="004A110C" w:rsidP="004A110C">
            <w:pPr>
              <w:pStyle w:val="Kop4"/>
              <w:rPr>
                <w:lang w:bidi="nl-NL"/>
              </w:rPr>
            </w:pPr>
          </w:p>
          <w:p w14:paraId="756458B9" w14:textId="438D451E" w:rsidR="004A110C" w:rsidRPr="004A110C" w:rsidRDefault="004A110C" w:rsidP="004A110C">
            <w:pPr>
              <w:pStyle w:val="Kop4"/>
              <w:rPr>
                <w:lang w:bidi="nl-NL"/>
              </w:rPr>
            </w:pPr>
            <w:r w:rsidRPr="004A110C">
              <w:rPr>
                <w:lang w:bidi="nl-NL"/>
              </w:rPr>
              <w:t>BACHELOR’S IN MEDICINE | 2018 | magna cum laude</w:t>
            </w:r>
          </w:p>
          <w:p w14:paraId="25ACB3E2" w14:textId="77777777" w:rsidR="004A110C" w:rsidRPr="004A110C" w:rsidRDefault="004A110C" w:rsidP="004A110C">
            <w:pPr>
              <w:pStyle w:val="Kop4"/>
              <w:rPr>
                <w:lang w:bidi="nl-NL"/>
              </w:rPr>
            </w:pPr>
            <w:r w:rsidRPr="004A110C">
              <w:rPr>
                <w:lang w:bidi="nl-NL"/>
              </w:rPr>
              <w:t>KU Leuven</w:t>
            </w:r>
          </w:p>
          <w:p w14:paraId="6D7DB68C" w14:textId="77777777" w:rsidR="004A110C" w:rsidRPr="004A110C" w:rsidRDefault="004A110C" w:rsidP="004A110C">
            <w:pPr>
              <w:pStyle w:val="Kop4"/>
              <w:rPr>
                <w:lang w:bidi="nl-NL"/>
              </w:rPr>
            </w:pPr>
          </w:p>
          <w:p w14:paraId="0F88117F" w14:textId="1AF10624" w:rsidR="004A110C" w:rsidRPr="004A110C" w:rsidRDefault="004A110C" w:rsidP="004A110C">
            <w:pPr>
              <w:pStyle w:val="Kop4"/>
              <w:rPr>
                <w:lang w:bidi="nl-NL"/>
              </w:rPr>
            </w:pPr>
            <w:r w:rsidRPr="004A110C">
              <w:rPr>
                <w:lang w:bidi="nl-NL"/>
              </w:rPr>
              <w:t>MASTER</w:t>
            </w:r>
            <w:r w:rsidRPr="004A110C">
              <w:rPr>
                <w:lang w:bidi="nl-NL"/>
              </w:rPr>
              <w:t xml:space="preserve">’S </w:t>
            </w:r>
            <w:r w:rsidRPr="004A110C">
              <w:rPr>
                <w:lang w:bidi="nl-NL"/>
              </w:rPr>
              <w:t xml:space="preserve"> IN MEDICINE| 2021| magna cum laude</w:t>
            </w:r>
          </w:p>
          <w:p w14:paraId="5C547F9D" w14:textId="2B855D69" w:rsidR="002C2CDD" w:rsidRPr="004A110C" w:rsidRDefault="004A110C" w:rsidP="004A110C">
            <w:pPr>
              <w:pStyle w:val="Kop4"/>
              <w:rPr>
                <w:lang w:bidi="nl-NL"/>
              </w:rPr>
            </w:pPr>
            <w:r w:rsidRPr="004A110C">
              <w:rPr>
                <w:lang w:bidi="nl-NL"/>
              </w:rPr>
              <w:t>KU Leuven</w:t>
            </w:r>
          </w:p>
          <w:p w14:paraId="30B09063" w14:textId="7DD0D544" w:rsidR="002C2CDD" w:rsidRPr="00542DD9" w:rsidRDefault="004A110C" w:rsidP="007569C1">
            <w:pPr>
              <w:pStyle w:val="Kop3"/>
              <w:rPr>
                <w:lang w:val="en-US"/>
              </w:rPr>
            </w:pPr>
            <w:r w:rsidRPr="00542DD9">
              <w:rPr>
                <w:lang w:val="en-US"/>
              </w:rPr>
              <w:t>Experience</w:t>
            </w:r>
          </w:p>
          <w:p w14:paraId="5BB83362" w14:textId="364FE9C3" w:rsidR="000503F2" w:rsidRPr="000503F2" w:rsidRDefault="000503F2" w:rsidP="000503F2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</w:pPr>
            <w:r w:rsidRPr="000503F2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V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Oluntary internship |</w:t>
            </w:r>
            <w:r w:rsidRPr="000503F2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AGONA SWEDRU HOSPITAL, GHANA</w:t>
            </w:r>
            <w:r w:rsidRPr="000503F2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 xml:space="preserve"> </w:t>
            </w:r>
            <w:r w:rsidRPr="000503F2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br/>
            </w:r>
            <w:r w:rsidRPr="000503F2">
              <w:rPr>
                <w:rFonts w:asciiTheme="majorHAnsi" w:eastAsiaTheme="majorEastAsia" w:hAnsiTheme="majorHAnsi" w:cstheme="majorBidi"/>
                <w:iCs/>
                <w:caps/>
                <w:lang w:val="en-US"/>
              </w:rPr>
              <w:t>09/09/2018 – 27/09/2018</w:t>
            </w:r>
          </w:p>
          <w:p w14:paraId="246BA2B3" w14:textId="7BF2291B" w:rsidR="002C2CDD" w:rsidRDefault="004E2873" w:rsidP="00751601">
            <w:pPr>
              <w:pStyle w:val="Kop4"/>
              <w:rPr>
                <w:lang w:val="en-US"/>
              </w:rPr>
            </w:pPr>
            <w:r w:rsidRPr="004E2873">
              <w:rPr>
                <w:lang w:val="en-US"/>
              </w:rPr>
              <w:t>General intern</w:t>
            </w:r>
            <w:r w:rsidR="000503F2">
              <w:rPr>
                <w:lang w:val="en-US"/>
              </w:rPr>
              <w:t>SHIP</w:t>
            </w:r>
            <w:r w:rsidRPr="004E2873">
              <w:rPr>
                <w:lang w:val="en-US"/>
              </w:rPr>
              <w:t xml:space="preserve"> </w:t>
            </w:r>
            <w:r w:rsidR="000503F2">
              <w:rPr>
                <w:lang w:val="en-US"/>
              </w:rPr>
              <w:t xml:space="preserve">| UZ LEUVEN and peripheral Hospitals </w:t>
            </w:r>
            <w:r w:rsidR="000503F2">
              <w:rPr>
                <w:lang w:val="en-US"/>
              </w:rPr>
              <w:br/>
              <w:t>02-2020 – 01-2021</w:t>
            </w:r>
          </w:p>
          <w:p w14:paraId="790141B3" w14:textId="77777777" w:rsidR="000503F2" w:rsidRPr="004E2873" w:rsidRDefault="000503F2" w:rsidP="00751601">
            <w:pPr>
              <w:pStyle w:val="Kop4"/>
              <w:rPr>
                <w:lang w:val="en-US"/>
              </w:rPr>
            </w:pPr>
          </w:p>
          <w:p w14:paraId="08529EA0" w14:textId="7319C3E7" w:rsidR="00751601" w:rsidRPr="00751601" w:rsidRDefault="00751601" w:rsidP="00751601">
            <w:pPr>
              <w:pStyle w:val="Kop4"/>
              <w:pBdr>
                <w:bottom w:val="single" w:sz="48" w:space="1" w:color="0F6FC6" w:themeColor="accent1"/>
              </w:pBdr>
              <w:rPr>
                <w:lang w:val="en-US" w:bidi="nl-NL"/>
              </w:rPr>
            </w:pPr>
            <w:r w:rsidRPr="00751601">
              <w:rPr>
                <w:lang w:val="en-US" w:bidi="nl-NL"/>
              </w:rPr>
              <w:t xml:space="preserve">Intern &amp; co-assistant neurology| UZ LEUVEN </w:t>
            </w:r>
            <w:r w:rsidR="000503F2">
              <w:rPr>
                <w:lang w:val="en-US" w:bidi="nl-NL"/>
              </w:rPr>
              <w:br/>
            </w:r>
            <w:r w:rsidRPr="00751601">
              <w:rPr>
                <w:lang w:val="en-US" w:bidi="nl-NL"/>
              </w:rPr>
              <w:t>04-2021 – 08-2021</w:t>
            </w:r>
          </w:p>
          <w:p w14:paraId="649C147F" w14:textId="77777777" w:rsidR="00751601" w:rsidRPr="00751601" w:rsidRDefault="00751601" w:rsidP="00751601">
            <w:pPr>
              <w:pStyle w:val="Kop4"/>
              <w:pBdr>
                <w:bottom w:val="single" w:sz="48" w:space="1" w:color="0F6FC6" w:themeColor="accent1"/>
              </w:pBdr>
              <w:rPr>
                <w:lang w:val="en-US" w:bidi="nl-NL"/>
              </w:rPr>
            </w:pPr>
          </w:p>
          <w:p w14:paraId="52CB4B10" w14:textId="5414C07B" w:rsidR="00751601" w:rsidRDefault="00751601" w:rsidP="00751601">
            <w:pPr>
              <w:pStyle w:val="Kop4"/>
              <w:pBdr>
                <w:bottom w:val="single" w:sz="48" w:space="1" w:color="0F6FC6" w:themeColor="accent1"/>
              </w:pBdr>
              <w:rPr>
                <w:lang w:bidi="nl-NL"/>
              </w:rPr>
            </w:pPr>
            <w:r>
              <w:rPr>
                <w:lang w:bidi="nl-NL"/>
              </w:rPr>
              <w:t>Assistant in neurology</w:t>
            </w:r>
            <w:r w:rsidRPr="005B0E81">
              <w:rPr>
                <w:lang w:bidi="nl-NL"/>
              </w:rPr>
              <w:t xml:space="preserve"> | </w:t>
            </w:r>
            <w:r>
              <w:rPr>
                <w:lang w:bidi="nl-NL"/>
              </w:rPr>
              <w:t>OLV ziekenhuis Aalst</w:t>
            </w:r>
            <w:r w:rsidRPr="005B0E81">
              <w:rPr>
                <w:lang w:bidi="nl-NL"/>
              </w:rPr>
              <w:t xml:space="preserve"> </w:t>
            </w:r>
            <w:r w:rsidR="000503F2">
              <w:rPr>
                <w:lang w:bidi="nl-NL"/>
              </w:rPr>
              <w:br/>
            </w:r>
            <w:r>
              <w:rPr>
                <w:lang w:bidi="nl-NL"/>
              </w:rPr>
              <w:t xml:space="preserve">01/10/2021 – present </w:t>
            </w:r>
          </w:p>
          <w:p w14:paraId="504D6CE7" w14:textId="41F01FDD" w:rsidR="002C2CDD" w:rsidRPr="000503F2" w:rsidRDefault="004E2873" w:rsidP="007569C1">
            <w:pPr>
              <w:pStyle w:val="Kop3"/>
              <w:rPr>
                <w:lang w:val="en-US"/>
              </w:rPr>
            </w:pPr>
            <w:r w:rsidRPr="000503F2">
              <w:rPr>
                <w:lang w:val="en-US"/>
              </w:rPr>
              <w:t>pUblications</w:t>
            </w:r>
          </w:p>
          <w:p w14:paraId="4557C122" w14:textId="53AE9B97" w:rsidR="00741125" w:rsidRPr="00333CD3" w:rsidRDefault="00283B6C" w:rsidP="000503F2">
            <w:pPr>
              <w:pStyle w:val="Kop4"/>
            </w:pPr>
            <w:r>
              <w:rPr>
                <w:lang w:val="en-US" w:bidi="nl-NL"/>
              </w:rPr>
              <w:t xml:space="preserve">/ </w:t>
            </w:r>
          </w:p>
        </w:tc>
      </w:tr>
    </w:tbl>
    <w:p w14:paraId="533C4FBE" w14:textId="782D7202" w:rsidR="005970F6" w:rsidRDefault="005970F6" w:rsidP="00E22E87">
      <w:pPr>
        <w:pStyle w:val="Geenafstand"/>
      </w:pPr>
    </w:p>
    <w:sectPr w:rsidR="005970F6" w:rsidSect="00FA07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1AA4" w14:textId="77777777" w:rsidR="00411500" w:rsidRDefault="00411500" w:rsidP="00713050">
      <w:pPr>
        <w:spacing w:line="240" w:lineRule="auto"/>
      </w:pPr>
      <w:r>
        <w:separator/>
      </w:r>
    </w:p>
  </w:endnote>
  <w:endnote w:type="continuationSeparator" w:id="0">
    <w:p w14:paraId="51F6EE35" w14:textId="77777777" w:rsidR="00411500" w:rsidRDefault="0041150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AA59" w14:textId="77777777" w:rsidR="009A2192" w:rsidRDefault="009A219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"/>
    </w:tblPr>
    <w:tblGrid>
      <w:gridCol w:w="2545"/>
      <w:gridCol w:w="2545"/>
      <w:gridCol w:w="2544"/>
      <w:gridCol w:w="2544"/>
    </w:tblGrid>
    <w:tr w:rsidR="00C2098A" w14:paraId="48CF5E0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5B7285" w14:textId="77777777" w:rsidR="00C2098A" w:rsidRDefault="00CA3DF1" w:rsidP="00684488">
          <w:pPr>
            <w:pStyle w:val="Voettekst"/>
          </w:pPr>
          <w:r w:rsidRPr="00CA3DF1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7CFE39AF" wp14:editId="3FF7FBF7">
                    <wp:extent cx="329184" cy="329184"/>
                    <wp:effectExtent l="0" t="0" r="0" b="0"/>
                    <wp:docPr id="16" name="Groep 102" descr="E-mail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e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Vrije v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elijkbenige driehoek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elijkbenige driehoek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elijkbenige driehoek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306D30" id="Groep 102" o:spid="_x0000_s1026" alt="E-mailpictogram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BYSghoLCAAA6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0f6fc6 [3204]" stroked="f" strokeweight="1pt">
                      <v:stroke joinstyle="miter"/>
                    </v:oval>
                    <v:group id="Groe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Vrije v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Gelijkbenige driehoe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Gelijkbenige driehoe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elijkbenige driehoek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451D53" w14:textId="77777777"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278A0348" wp14:editId="74AC9EBF">
                    <wp:extent cx="329184" cy="329184"/>
                    <wp:effectExtent l="0" t="0" r="13970" b="13970"/>
                    <wp:docPr id="8" name="Groep 4" descr="Twitter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kel rond het 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0C362B" id="Groep 4" o:spid="_x0000_s1026" alt="Twitter-pictogram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">
                    <o:lock v:ext="edit" aspectratio="t"/>
                    <v:shape id="Cirkel rond het Twitter-symbo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0f6fc6 [3204]" strokecolor="#0f6f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-symbo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82DE28" w14:textId="77777777"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1D52EB11" wp14:editId="1110B163">
                    <wp:extent cx="329184" cy="329184"/>
                    <wp:effectExtent l="0" t="0" r="13970" b="13970"/>
                    <wp:docPr id="9" name="Groep 10" descr="Telefoon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kel rond het 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1BF7FC" id="Groep 10" o:spid="_x0000_s1026" alt="Telefoonpictogram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Dj2LCiDxEAAHddAAAOAAAAAAAAAAAAAAAAAC4CAABkcnMvZTJvRG9jLnht&#13;&#10;bFBLAQItABQABgAIAAAAIQDbJ8Nc3AAAAAgBAAAPAAAAAAAAAAAAAAAAAGkTAABkcnMvZG93bnJl&#13;&#10;di54bWxQSwUGAAAAAAQABADzAAAAchQAAAAA&#13;&#10;">
                    <o:lock v:ext="edit" aspectratio="t"/>
                    <v:shape id="Cirkel rond het telefoonsymbo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f6fc6 [3204]" strokecolor="#0f6f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onsymbo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9178AD" w14:textId="77777777"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4871DE02" wp14:editId="535ED1A9">
                    <wp:extent cx="329184" cy="329184"/>
                    <wp:effectExtent l="0" t="0" r="13970" b="13970"/>
                    <wp:docPr id="12" name="Groep 16" descr="LinkedIn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kel rond het LinkedIn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-symbo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F706D7" id="Groep 16" o:spid="_x0000_s1026" alt="LinkedIn-pictogram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">
                    <o:lock v:ext="edit" aspectratio="t"/>
                    <v:shape id="Cirkel rond het LinkedIn-symbo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f6fc6 [3204]" strokecolor="#0f6f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-symbo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EE783F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:"/>
            <w:tag w:val="E-mail:"/>
            <w:id w:val="-627010856"/>
            <w:placeholder>
              <w:docPart w:val="3142933A4DAFBB4FBEDAC548A27A261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65678C6" w14:textId="77777777" w:rsidR="00684488" w:rsidRPr="00CA3DF1" w:rsidRDefault="00811117" w:rsidP="00811117">
              <w:pPr>
                <w:pStyle w:val="Voettekst"/>
              </w:pPr>
              <w:r>
                <w:rPr>
                  <w:lang w:bidi="nl-NL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-handle:"/>
            <w:tag w:val="Twitter-handle:"/>
            <w:id w:val="-642033892"/>
            <w:placeholder>
              <w:docPart w:val="2234775B1587294F931C4FD4F068FB8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641C0B" w14:textId="77777777"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Twitter-handle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on:"/>
            <w:tag w:val="Telefoon:"/>
            <w:id w:val="617408819"/>
            <w:placeholde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194C336" w14:textId="2F358F13" w:rsidR="00684488" w:rsidRPr="00C2098A" w:rsidRDefault="009A2192" w:rsidP="00811117">
              <w:pPr>
                <w:pStyle w:val="Voettekst"/>
              </w:pPr>
              <w:r>
                <w:t>+32 471 97 31 33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-URL:"/>
            <w:tag w:val="LinkedIn-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311DA10" w14:textId="77777777"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LinkedIn-URL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D45DC" w14:textId="77777777" w:rsidR="00C2098A" w:rsidRDefault="00217980" w:rsidP="00217980">
        <w:pPr>
          <w:pStyle w:val="Voettekst"/>
          <w:rPr>
            <w:noProof/>
          </w:rPr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5970F6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"/>
    </w:tblPr>
    <w:tblGrid>
      <w:gridCol w:w="2545"/>
      <w:gridCol w:w="2545"/>
      <w:gridCol w:w="2544"/>
      <w:gridCol w:w="2544"/>
    </w:tblGrid>
    <w:tr w:rsidR="00217980" w14:paraId="17877A5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24C73B" w14:textId="440D218F" w:rsidR="00217980" w:rsidRDefault="00217980" w:rsidP="00217980">
          <w:pPr>
            <w:pStyle w:val="Voetteks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FBDF46" w14:textId="71E41696" w:rsidR="00217980" w:rsidRDefault="00EE676D" w:rsidP="00217980">
          <w:pPr>
            <w:pStyle w:val="Voettekst"/>
          </w:pPr>
          <w:r w:rsidRPr="00CA3DF1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56435C25" wp14:editId="7132E7C2">
                    <wp:extent cx="329184" cy="329184"/>
                    <wp:effectExtent l="0" t="0" r="0" b="0"/>
                    <wp:docPr id="27" name="Groep 102" descr="E-mail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e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Vrije v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elijkbenige driehoek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elijkbenige driehoek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elijkbenige driehoek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35CA39" id="Groep 102" o:spid="_x0000_s1026" alt="E-mailpictogram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PY9mgcIAADrOAAADgAAAAAA&#13;&#10;AAAAAAAAAAAuAgAAZHJzL2Uyb0RvYy54bWxQSwECLQAUAAYACAAAACEA2yfDXNwAAAAIAQAADwAA&#13;&#10;AAAAAAAAAAAAAABhCgAAZHJzL2Rvd25yZXYueG1sUEsFBgAAAAAEAAQA8wAAAGoLAAAAAA==&#13;&#10;">
                    <o:lock v:ext="edit" aspectratio="t"/>
                    <v:oval id="Ova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0f6fc6 [3204]" stroked="f" strokeweight="1pt">
                      <v:stroke joinstyle="miter"/>
                    </v:oval>
                    <v:group id="Groe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Vrije v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Gelijkbenige driehoe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Gelijkbenige driehoe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elijkbenige driehoek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B16D26" w14:textId="77777777" w:rsidR="00217980" w:rsidRDefault="00217980" w:rsidP="00217980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2F5802C6" wp14:editId="5E6F2D1C">
                    <wp:extent cx="329184" cy="329184"/>
                    <wp:effectExtent l="0" t="0" r="13970" b="13970"/>
                    <wp:docPr id="37" name="Groep 10" descr="Telefoon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kel rond het 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A3C831" id="Groep 10" o:spid="_x0000_s1026" alt="Telefoonpictogram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DiF7Vj2EAAAd10A&#13;&#10;AA4AAAAAAAAAAAAAAAAALgIAAGRycy9lMm9Eb2MueG1sUEsBAi0AFAAGAAgAAAAhANsnw1zcAAAA&#13;&#10;CAEAAA8AAAAAAAAAAAAAAAAAUBMAAGRycy9kb3ducmV2LnhtbFBLBQYAAAAABAAEAPMAAABZFAAA&#13;&#10;AAA=&#13;&#10;">
                    <o:lock v:ext="edit" aspectratio="t"/>
                    <v:shape id="Cirkel rond het telefoonsymbo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f6fc6 [3204]" strokecolor="#0f6f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onsymbo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B53A39" w14:textId="2CA19849" w:rsidR="00217980" w:rsidRDefault="00217980" w:rsidP="00217980">
          <w:pPr>
            <w:pStyle w:val="Voettekst"/>
          </w:pPr>
        </w:p>
      </w:tc>
    </w:tr>
    <w:tr w:rsidR="00217980" w14:paraId="2C5DB8B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36E43F0" w14:textId="51C0055F" w:rsidR="00811117" w:rsidRPr="00CA3DF1" w:rsidRDefault="00811117" w:rsidP="00EE676D">
          <w:pPr>
            <w:pStyle w:val="Voettekst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8311537" w14:textId="4F6A451D" w:rsidR="00811117" w:rsidRPr="00C2098A" w:rsidRDefault="009A2192" w:rsidP="00EE676D">
          <w:pPr>
            <w:pStyle w:val="Voettekst"/>
            <w:jc w:val="left"/>
          </w:pPr>
          <w:proofErr w:type="gramStart"/>
          <w:r>
            <w:rPr>
              <w:caps w:val="0"/>
            </w:rPr>
            <w:t>vdborre.eline@gmail.com</w:t>
          </w:r>
          <w:proofErr w:type="gramEnd"/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on:"/>
            <w:tag w:val="Telefoon:"/>
            <w:id w:val="-389655527"/>
            <w:placeholder>
              <w:docPart w:val="2F56ED64C099304992FFD932D018969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E07E6AE" w14:textId="05C37620" w:rsidR="00811117" w:rsidRPr="00C2098A" w:rsidRDefault="009A2192" w:rsidP="00217980">
              <w:pPr>
                <w:pStyle w:val="Voettekst"/>
              </w:pPr>
              <w:r>
                <w:t>+</w:t>
              </w:r>
              <w:r w:rsidR="00EE676D">
                <w:t>32</w:t>
              </w:r>
              <w:r>
                <w:t xml:space="preserve"> </w:t>
              </w:r>
              <w:r w:rsidR="00EE676D">
                <w:t>471</w:t>
              </w:r>
              <w:r>
                <w:t xml:space="preserve"> </w:t>
              </w:r>
              <w:r w:rsidR="00EE676D">
                <w:t>97</w:t>
              </w:r>
              <w:r>
                <w:t xml:space="preserve"> </w:t>
              </w:r>
              <w:r w:rsidR="00EE676D">
                <w:t>31</w:t>
              </w:r>
              <w:r>
                <w:t xml:space="preserve"> </w:t>
              </w:r>
              <w:r w:rsidR="00EE676D">
                <w:t>33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-URL:"/>
            <w:tag w:val="LinkedIn-URL:"/>
            <w:id w:val="-152902382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02952E3" w14:textId="4E5BEC54" w:rsidR="00811117" w:rsidRPr="00C2098A" w:rsidRDefault="00411500" w:rsidP="00217980">
              <w:pPr>
                <w:pStyle w:val="Voettekst"/>
              </w:pPr>
            </w:p>
          </w:sdtContent>
        </w:sdt>
      </w:tc>
    </w:tr>
  </w:tbl>
  <w:p w14:paraId="22840DB0" w14:textId="77777777" w:rsidR="00217980" w:rsidRDefault="002179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CE8B" w14:textId="77777777" w:rsidR="00411500" w:rsidRDefault="00411500" w:rsidP="00713050">
      <w:pPr>
        <w:spacing w:line="240" w:lineRule="auto"/>
      </w:pPr>
      <w:r>
        <w:separator/>
      </w:r>
    </w:p>
  </w:footnote>
  <w:footnote w:type="continuationSeparator" w:id="0">
    <w:p w14:paraId="0AAA9746" w14:textId="77777777" w:rsidR="00411500" w:rsidRDefault="0041150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5462" w14:textId="77777777" w:rsidR="009A2192" w:rsidRDefault="009A219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 vervolgpagina"/>
    </w:tblPr>
    <w:tblGrid>
      <w:gridCol w:w="3679"/>
      <w:gridCol w:w="6499"/>
    </w:tblGrid>
    <w:tr w:rsidR="001A5CA9" w:rsidRPr="00F207C0" w14:paraId="6A01569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F779A4B" w14:textId="77777777" w:rsidR="001A5CA9" w:rsidRPr="003C4227" w:rsidRDefault="00E02DCD" w:rsidP="003C4227">
          <w:pPr>
            <w:pStyle w:val="Initialen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3DA5630" wp14:editId="5A2949B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000"/>
                    <wp:effectExtent l="0" t="0" r="9525" b="0"/>
                    <wp:wrapNone/>
                    <wp:docPr id="3" name="Groep 3" descr="Afbeelding van koptekst vervolgpagin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0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ode rechthoek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itte cirkel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de cirkel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6F45A63F" id="Groep 3" o:spid="_x0000_s1026" alt="Afbeelding van koptekst vervolgpagina" style="position:absolute;margin-left:0;margin-top:-39.45pt;width:524.85pt;height:138.9pt;z-index:-251657216;mso-width-percent:858;mso-height-percent:170;mso-position-vertical-relative:page;mso-width-percent:858;mso-height-percent:17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">
                    <v:rect id="Rode rechthoek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0f6fc6 [3204]" stroked="f" strokeweight="1pt"/>
                    <v:oval id="Witte cirkel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ode cirkel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0f6fc6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n:"/>
              <w:tag w:val="Initialen:"/>
              <w:id w:val="-823281082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C4227" w:rsidRPr="003C4227">
                <w:rPr>
                  <w:lang w:bidi="nl-NL"/>
                </w:rPr>
                <w:t>UN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Indelingstabel kop"/>
          </w:tblPr>
          <w:tblGrid>
            <w:gridCol w:w="6499"/>
          </w:tblGrid>
          <w:tr w:rsidR="001A5CA9" w14:paraId="3B99846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A6706D6" w14:textId="77777777" w:rsidR="001A5CA9" w:rsidRPr="009B3C40" w:rsidRDefault="00411500" w:rsidP="001A5CA9">
                <w:pPr>
                  <w:pStyle w:val="Kop1"/>
                  <w:outlineLvl w:val="0"/>
                </w:pPr>
                <w:sdt>
                  <w:sdtPr>
                    <w:alias w:val="Uw naam:"/>
                    <w:tag w:val="Uw naam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677DD">
                      <w:t>Eline Van den Borre</w:t>
                    </w:r>
                  </w:sdtContent>
                </w:sdt>
              </w:p>
              <w:p w14:paraId="0D7E268C" w14:textId="77777777" w:rsidR="001A5CA9" w:rsidRDefault="00411500" w:rsidP="001A5CA9">
                <w:pPr>
                  <w:pStyle w:val="Kop2"/>
                  <w:outlineLvl w:val="1"/>
                </w:pPr>
                <w:sdt>
                  <w:sdtPr>
                    <w:alias w:val="Beroep of bedrijfstak:"/>
                    <w:tag w:val="Beroep of bedrijfstak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nl-NL"/>
                      </w:rPr>
                      <w:t>Beroep of bedrijfstak</w:t>
                    </w:r>
                  </w:sdtContent>
                </w:sdt>
                <w:r w:rsidR="00E12C60">
                  <w:rPr>
                    <w:lang w:bidi="nl-NL"/>
                  </w:rPr>
                  <w:t xml:space="preserve"> | </w:t>
                </w:r>
                <w:sdt>
                  <w:sdtPr>
                    <w:alias w:val="Koppeling naar andere online-eigenschappen:"/>
                    <w:tag w:val="Koppeling naar andere online-eigenschappen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nl-NL"/>
                      </w:rPr>
                      <w:t>Koppeling naar andere online-eigenschappen: Portfolio/website/blog</w:t>
                    </w:r>
                  </w:sdtContent>
                </w:sdt>
              </w:p>
            </w:tc>
          </w:tr>
        </w:tbl>
        <w:p w14:paraId="0B7A32F3" w14:textId="77777777" w:rsidR="001A5CA9" w:rsidRPr="00F207C0" w:rsidRDefault="001A5CA9" w:rsidP="001A5CA9"/>
      </w:tc>
    </w:tr>
  </w:tbl>
  <w:p w14:paraId="5063AF2E" w14:textId="77777777" w:rsidR="00217980" w:rsidRPr="001A5CA9" w:rsidRDefault="00217980" w:rsidP="001A5CA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BA62" w14:textId="77777777" w:rsidR="009A2192" w:rsidRDefault="009A219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DD"/>
    <w:rsid w:val="000503F2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83B6C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55E4"/>
    <w:rsid w:val="003C4227"/>
    <w:rsid w:val="003C5528"/>
    <w:rsid w:val="004077FB"/>
    <w:rsid w:val="00411500"/>
    <w:rsid w:val="00424DD9"/>
    <w:rsid w:val="0046104A"/>
    <w:rsid w:val="004677DD"/>
    <w:rsid w:val="004717C5"/>
    <w:rsid w:val="004A110C"/>
    <w:rsid w:val="004E2873"/>
    <w:rsid w:val="00503473"/>
    <w:rsid w:val="00523479"/>
    <w:rsid w:val="00542DD9"/>
    <w:rsid w:val="00543DB7"/>
    <w:rsid w:val="00560375"/>
    <w:rsid w:val="005729B0"/>
    <w:rsid w:val="005970F6"/>
    <w:rsid w:val="00641630"/>
    <w:rsid w:val="0066116A"/>
    <w:rsid w:val="00684488"/>
    <w:rsid w:val="006A3CE7"/>
    <w:rsid w:val="006C4C50"/>
    <w:rsid w:val="006D76B1"/>
    <w:rsid w:val="00713050"/>
    <w:rsid w:val="0073646E"/>
    <w:rsid w:val="00741125"/>
    <w:rsid w:val="00746F7F"/>
    <w:rsid w:val="00751601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8F237A"/>
    <w:rsid w:val="009A2192"/>
    <w:rsid w:val="009B3C40"/>
    <w:rsid w:val="00A02A9B"/>
    <w:rsid w:val="00A42540"/>
    <w:rsid w:val="00A46B65"/>
    <w:rsid w:val="00A50939"/>
    <w:rsid w:val="00AA6A40"/>
    <w:rsid w:val="00B5664D"/>
    <w:rsid w:val="00B852DE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0530"/>
    <w:rsid w:val="00E86C2B"/>
    <w:rsid w:val="00EC74CA"/>
    <w:rsid w:val="00EE676D"/>
    <w:rsid w:val="00EF7CC9"/>
    <w:rsid w:val="00F207C0"/>
    <w:rsid w:val="00F20AE5"/>
    <w:rsid w:val="00F32871"/>
    <w:rsid w:val="00F645C7"/>
    <w:rsid w:val="00FA07D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E26A6"/>
  <w15:chartTrackingRefBased/>
  <w15:docId w15:val="{2CF32C86-FF88-B141-B80D-21FC717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AC1"/>
  </w:style>
  <w:style w:type="paragraph" w:styleId="Kop1">
    <w:name w:val="heading 1"/>
    <w:basedOn w:val="Standaard"/>
    <w:link w:val="Kop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342B64"/>
    <w:pPr>
      <w:keepNext/>
      <w:keepLines/>
      <w:pBdr>
        <w:bottom w:val="single" w:sz="48" w:space="1" w:color="0F6FC6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CE18D5"/>
    <w:rPr>
      <w:color w:val="808080"/>
    </w:rPr>
  </w:style>
  <w:style w:type="character" w:customStyle="1" w:styleId="Kop4Char">
    <w:name w:val="Kop 4 Char"/>
    <w:basedOn w:val="Standaardalinea-lettertype"/>
    <w:link w:val="Kop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ard"/>
    <w:next w:val="Kop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0F6FC6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88504C"/>
  </w:style>
  <w:style w:type="paragraph" w:styleId="Voettekst">
    <w:name w:val="footer"/>
    <w:basedOn w:val="Standaard"/>
    <w:link w:val="Voetteks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88504C"/>
    <w:rPr>
      <w:rFonts w:asciiTheme="majorHAnsi" w:hAnsiTheme="majorHAnsi"/>
      <w:cap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ne/Library/Containers/com.microsoft.Word/Data/Library/Application%20Support/Microsoft/Office/16.0/DTS/nl-NL%7b1D5E2770-7C55-B84E-B69F-C4C464882FFE%7d/%7b1AD3F2B5-4CF1-CC44-B91B-64A03780190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1A07F79F23F45B8FD4B1668125F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390742-C36A-7B45-A761-ED0AD35C87A5}"/>
      </w:docPartPr>
      <w:docPartBody>
        <w:p w:rsidR="00000000" w:rsidRDefault="001D4633">
          <w:pPr>
            <w:pStyle w:val="5271A07F79F23F45B8FD4B1668125F17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3142933A4DAFBB4FBEDAC548A27A26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DBB41-314D-2F46-8C5C-57DAFEFA1EC4}"/>
      </w:docPartPr>
      <w:docPartBody>
        <w:p w:rsidR="00000000" w:rsidRDefault="001D4633">
          <w:pPr>
            <w:pStyle w:val="3142933A4DAFBB4FBEDAC548A27A2611"/>
          </w:pPr>
          <w:r w:rsidRPr="00333CD3">
            <w:rPr>
              <w:lang w:bidi="nl-NL"/>
            </w:rPr>
            <w:t>Onderwijsinstelling</w:t>
          </w:r>
        </w:p>
      </w:docPartBody>
    </w:docPart>
    <w:docPart>
      <w:docPartPr>
        <w:name w:val="2234775B1587294F931C4FD4F068FB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6B67A9-6D9B-B241-B714-C80AC8439165}"/>
      </w:docPartPr>
      <w:docPartBody>
        <w:p w:rsidR="00000000" w:rsidRDefault="001D4633">
          <w:pPr>
            <w:pStyle w:val="2234775B1587294F931C4FD4F068FB82"/>
          </w:pPr>
          <w:r w:rsidRPr="00333CD3">
            <w:rPr>
              <w:lang w:bidi="nl-NL"/>
            </w:rPr>
            <w:t>Vrijwilligerservaring of leiderschap</w:t>
          </w:r>
        </w:p>
      </w:docPartBody>
    </w:docPart>
    <w:docPart>
      <w:docPartPr>
        <w:name w:val="2F56ED64C099304992FFD932D01896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080F06-297C-774A-9145-6CBC6E0B602C}"/>
      </w:docPartPr>
      <w:docPartBody>
        <w:p w:rsidR="00000000" w:rsidRDefault="001D4633">
          <w:pPr>
            <w:pStyle w:val="2F56ED64C099304992FFD932D018969C"/>
          </w:pPr>
          <w:r w:rsidRPr="00333CD3">
            <w:rPr>
              <w:lang w:bidi="nl-NL"/>
            </w:rPr>
            <w:t>Was u de coach van een team van uw club, hebt u een project geleid voor uw favoriete goede doel of bent u redacteur van de schoolkrant? Ga verder en beschrijf ervaringen die uw leiderschapsvaardigh</w:t>
          </w:r>
          <w:r w:rsidRPr="00333CD3">
            <w:rPr>
              <w:lang w:bidi="nl-NL"/>
            </w:rPr>
            <w:t>eden illustreren.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33"/>
    <w:rsid w:val="001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24085147CA75F4FABDF2D8AC0FCD00B">
    <w:name w:val="724085147CA75F4FABDF2D8AC0FCD00B"/>
  </w:style>
  <w:style w:type="paragraph" w:customStyle="1" w:styleId="1EEF2B34D5F2384BA45923C7670CA7B5">
    <w:name w:val="1EEF2B34D5F2384BA45923C7670CA7B5"/>
  </w:style>
  <w:style w:type="paragraph" w:customStyle="1" w:styleId="4484212A95799648B84863AE698A935C">
    <w:name w:val="4484212A95799648B84863AE698A935C"/>
  </w:style>
  <w:style w:type="paragraph" w:customStyle="1" w:styleId="7504505C6CF5714B8C2E07ADC966ADC5">
    <w:name w:val="7504505C6CF5714B8C2E07ADC966ADC5"/>
  </w:style>
  <w:style w:type="paragraph" w:customStyle="1" w:styleId="55BCE71367DE8A438BFD3AFB520787C2">
    <w:name w:val="55BCE71367DE8A438BFD3AFB520787C2"/>
  </w:style>
  <w:style w:type="paragraph" w:customStyle="1" w:styleId="5271A07F79F23F45B8FD4B1668125F17">
    <w:name w:val="5271A07F79F23F45B8FD4B1668125F17"/>
  </w:style>
  <w:style w:type="paragraph" w:customStyle="1" w:styleId="75C6E74443B75D40824C575EE553515C">
    <w:name w:val="75C6E74443B75D40824C575EE553515C"/>
  </w:style>
  <w:style w:type="paragraph" w:customStyle="1" w:styleId="ECB8FA5FC55D7843A14E9912D0966CF7">
    <w:name w:val="ECB8FA5FC55D7843A14E9912D0966CF7"/>
  </w:style>
  <w:style w:type="paragraph" w:customStyle="1" w:styleId="D2893DF21538504C9969C4B2A20E9EC0">
    <w:name w:val="D2893DF21538504C9969C4B2A20E9EC0"/>
  </w:style>
  <w:style w:type="paragraph" w:customStyle="1" w:styleId="A2D5347780AB234DA76B9F44C94F2549">
    <w:name w:val="A2D5347780AB234DA76B9F44C94F2549"/>
  </w:style>
  <w:style w:type="paragraph" w:customStyle="1" w:styleId="2B7D8F2A3E08E041850B6704B696A164">
    <w:name w:val="2B7D8F2A3E08E041850B6704B696A164"/>
  </w:style>
  <w:style w:type="paragraph" w:customStyle="1" w:styleId="CD0641AEA1A8204D86307A16ED77C835">
    <w:name w:val="CD0641AEA1A8204D86307A16ED77C835"/>
  </w:style>
  <w:style w:type="paragraph" w:customStyle="1" w:styleId="AF58D182308CFA48AE84BBDEC8DCDAE8">
    <w:name w:val="AF58D182308CFA48AE84BBDEC8DCDAE8"/>
  </w:style>
  <w:style w:type="paragraph" w:customStyle="1" w:styleId="887CF5725903D242A795B375E407A9C7">
    <w:name w:val="887CF5725903D242A795B375E407A9C7"/>
  </w:style>
  <w:style w:type="paragraph" w:customStyle="1" w:styleId="AF45009BD845754B85322F4D7C3C1EF1">
    <w:name w:val="AF45009BD845754B85322F4D7C3C1EF1"/>
  </w:style>
  <w:style w:type="paragraph" w:customStyle="1" w:styleId="E44BFC96EFE0134781880FEFD6D862BD">
    <w:name w:val="E44BFC96EFE0134781880FEFD6D862BD"/>
  </w:style>
  <w:style w:type="paragraph" w:customStyle="1" w:styleId="2F3096D66ADF0D4FA33A78B4C1699C95">
    <w:name w:val="2F3096D66ADF0D4FA33A78B4C1699C95"/>
  </w:style>
  <w:style w:type="paragraph" w:customStyle="1" w:styleId="D192C224C7B4584993158E73CDB95BDA">
    <w:name w:val="D192C224C7B4584993158E73CDB95BDA"/>
  </w:style>
  <w:style w:type="paragraph" w:customStyle="1" w:styleId="144712E96ED87441A00FC8EEEA0FAFD7">
    <w:name w:val="144712E96ED87441A00FC8EEEA0FAFD7"/>
  </w:style>
  <w:style w:type="paragraph" w:customStyle="1" w:styleId="E1022196C1AFBA43B52A92B056B81EBB">
    <w:name w:val="E1022196C1AFBA43B52A92B056B81EBB"/>
  </w:style>
  <w:style w:type="paragraph" w:customStyle="1" w:styleId="7771043111B7E840A80B9C6A223F918C">
    <w:name w:val="7771043111B7E840A80B9C6A223F918C"/>
  </w:style>
  <w:style w:type="paragraph" w:customStyle="1" w:styleId="51961B58D36743449EDF8750249B505C">
    <w:name w:val="51961B58D36743449EDF8750249B505C"/>
  </w:style>
  <w:style w:type="paragraph" w:customStyle="1" w:styleId="8EC07CD33E2940498C5A02C2CA9AAAF9">
    <w:name w:val="8EC07CD33E2940498C5A02C2CA9AAAF9"/>
  </w:style>
  <w:style w:type="paragraph" w:customStyle="1" w:styleId="6831A959805FE448B6B36AB2A3388A9F">
    <w:name w:val="6831A959805FE448B6B36AB2A3388A9F"/>
  </w:style>
  <w:style w:type="paragraph" w:customStyle="1" w:styleId="3142933A4DAFBB4FBEDAC548A27A2611">
    <w:name w:val="3142933A4DAFBB4FBEDAC548A27A2611"/>
  </w:style>
  <w:style w:type="paragraph" w:customStyle="1" w:styleId="0F63B4B50913CB4AA669A377F10C518B">
    <w:name w:val="0F63B4B50913CB4AA669A377F10C518B"/>
  </w:style>
  <w:style w:type="paragraph" w:customStyle="1" w:styleId="2234775B1587294F931C4FD4F068FB82">
    <w:name w:val="2234775B1587294F931C4FD4F068FB82"/>
  </w:style>
  <w:style w:type="paragraph" w:customStyle="1" w:styleId="2F56ED64C099304992FFD932D018969C">
    <w:name w:val="2F56ED64C099304992FFD932D0189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>+32 471 97 31 33</CompanyPhone>
  <CompanyFax/>
  <CompanyEmail/>
</CoverPageProperties>
</file>

<file path=customXml/itemProps1.xml><?xml version="1.0" encoding="utf-8"?>
<ds:datastoreItem xmlns:ds="http://schemas.openxmlformats.org/officeDocument/2006/customXml" ds:itemID="{30C68746-A559-42F2-91BF-6DCE0EC2D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Verzorgd resumé, ontworpen door MOO.dotx</Template>
  <TotalTime>16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9</cp:revision>
  <cp:lastPrinted>2021-12-27T22:43:00Z</cp:lastPrinted>
  <dcterms:created xsi:type="dcterms:W3CDTF">2021-12-27T22:22:00Z</dcterms:created>
  <dcterms:modified xsi:type="dcterms:W3CDTF">2021-12-27T22:43:00Z</dcterms:modified>
</cp:coreProperties>
</file>